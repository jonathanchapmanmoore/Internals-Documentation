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785" w:rsidRPr="003819F9" w:rsidRDefault="00122785" w:rsidP="00122785">
      <w:pPr>
        <w:pStyle w:val="DocumentTitle"/>
      </w:pPr>
      <w:r w:rsidRPr="003E4590">
        <w:drawing>
          <wp:anchor distT="0" distB="0" distL="114300" distR="114300" simplePos="0" relativeHeight="251661824" behindDoc="0" locked="0" layoutInCell="1" allowOverlap="1">
            <wp:simplePos x="0" y="0"/>
            <wp:positionH relativeFrom="margin">
              <wp:posOffset>-866775</wp:posOffset>
            </wp:positionH>
            <wp:positionV relativeFrom="margin">
              <wp:posOffset>-1343025</wp:posOffset>
            </wp:positionV>
            <wp:extent cx="5791200" cy="923925"/>
            <wp:effectExtent l="0" t="0" r="0" b="0"/>
            <wp:wrapSquare wrapText="bothSides"/>
            <wp:docPr id="1" name="Picture 1" descr="SDL Family Logo h 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L Family Logo h cl.png"/>
                    <pic:cNvPicPr/>
                  </pic:nvPicPr>
                  <pic:blipFill>
                    <a:blip r:embed="rId11" cstate="print"/>
                    <a:stretch>
                      <a:fillRect/>
                    </a:stretch>
                  </pic:blipFill>
                  <pic:spPr>
                    <a:xfrm>
                      <a:off x="0" y="0"/>
                      <a:ext cx="5791200" cy="923925"/>
                    </a:xfrm>
                    <a:prstGeom prst="rect">
                      <a:avLst/>
                    </a:prstGeom>
                  </pic:spPr>
                </pic:pic>
              </a:graphicData>
            </a:graphic>
          </wp:anchor>
        </w:drawing>
      </w:r>
      <w:r w:rsidRPr="003E4590">
        <w:drawing>
          <wp:anchor distT="0" distB="0" distL="114300" distR="114300" simplePos="0" relativeHeight="251660800" behindDoc="0" locked="0" layoutInCell="1" allowOverlap="1">
            <wp:simplePos x="0" y="0"/>
            <wp:positionH relativeFrom="page">
              <wp:posOffset>6512560</wp:posOffset>
            </wp:positionH>
            <wp:positionV relativeFrom="page">
              <wp:posOffset>320040</wp:posOffset>
            </wp:positionV>
            <wp:extent cx="914400" cy="187325"/>
            <wp:effectExtent l="19050" t="0" r="0" b="0"/>
            <wp:wrapNone/>
            <wp:docPr id="3" name="Picture 4" descr="MS_logo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S_logo_K"/>
                    <pic:cNvPicPr>
                      <a:picLocks noChangeAspect="1" noChangeArrowheads="1"/>
                    </pic:cNvPicPr>
                  </pic:nvPicPr>
                  <pic:blipFill>
                    <a:blip r:embed="rId12" cstate="print"/>
                    <a:srcRect/>
                    <a:stretch>
                      <a:fillRect/>
                    </a:stretch>
                  </pic:blipFill>
                  <pic:spPr bwMode="auto">
                    <a:xfrm>
                      <a:off x="0" y="0"/>
                      <a:ext cx="914400" cy="187325"/>
                    </a:xfrm>
                    <a:prstGeom prst="rect">
                      <a:avLst/>
                    </a:prstGeom>
                    <a:noFill/>
                    <a:ln w="9525">
                      <a:noFill/>
                      <a:miter lim="800000"/>
                      <a:headEnd/>
                      <a:tailEnd/>
                    </a:ln>
                  </pic:spPr>
                </pic:pic>
              </a:graphicData>
            </a:graphic>
          </wp:anchor>
        </w:drawing>
      </w:r>
      <w:r w:rsidR="00427FA5" w:rsidRPr="00427FA5">
        <w:fldChar w:fldCharType="begin"/>
      </w:r>
      <w:r>
        <w:instrText xml:space="preserve"> TITLE   \* MERGEFORMAT </w:instrText>
      </w:r>
      <w:r w:rsidR="00427FA5" w:rsidRPr="00427FA5">
        <w:fldChar w:fldCharType="separate"/>
      </w:r>
      <w:r w:rsidRPr="003819F9">
        <w:t xml:space="preserve">MICROSOFT SDL - DEVELOPER STARTER KIT: </w:t>
      </w:r>
    </w:p>
    <w:p w:rsidR="00122785" w:rsidRPr="003819F9" w:rsidRDefault="00221AEC" w:rsidP="00122785">
      <w:pPr>
        <w:pStyle w:val="DocumentTitle"/>
      </w:pPr>
      <w:r w:rsidRPr="00221AEC">
        <w:t>SECURE VERIFICATION PRINCIPLES (LEVEL 100)</w:t>
      </w:r>
    </w:p>
    <w:p w:rsidR="00122785" w:rsidRDefault="00427FA5" w:rsidP="00122785">
      <w:pPr>
        <w:pStyle w:val="Subtitle"/>
      </w:pPr>
      <w:r>
        <w:fldChar w:fldCharType="end"/>
      </w:r>
    </w:p>
    <w:p w:rsidR="00122785" w:rsidRPr="003E4590" w:rsidRDefault="00427FA5" w:rsidP="00122785">
      <w:pPr>
        <w:pStyle w:val="DocumentDescriptor"/>
      </w:pPr>
      <w:fldSimple w:instr=" SUBJECT   \* MERGEFORMAT ">
        <w:r w:rsidR="00122785">
          <w:t>Comprehension Questions</w:t>
        </w:r>
      </w:fldSimple>
    </w:p>
    <w:p w:rsidR="005D4DA1" w:rsidRDefault="00DC445A" w:rsidP="00410D25">
      <w:r>
        <w:t>Version 1.0</w:t>
      </w:r>
    </w:p>
    <w:p w:rsidR="00410D25" w:rsidRDefault="00410D25" w:rsidP="00410D25"/>
    <w:p w:rsidR="00410D25" w:rsidRPr="00221AEC" w:rsidRDefault="00221AEC" w:rsidP="00221AEC">
      <w:r>
        <w:t>The following questions accompany the materials for the Microsoft SDL - Developer Starter Kit Secure Verification Principles (Level 100) presentation.</w:t>
      </w:r>
    </w:p>
    <w:p w:rsidR="00072670" w:rsidRPr="003E4590" w:rsidRDefault="00072670" w:rsidP="00072670"/>
    <w:p w:rsidR="00DD25DC" w:rsidRPr="0004628B" w:rsidRDefault="005D4DA1" w:rsidP="00410D25">
      <w:pPr>
        <w:rPr>
          <w:rStyle w:val="Hyperlink"/>
        </w:rPr>
      </w:pPr>
      <w:r w:rsidRPr="003E4590">
        <w:t xml:space="preserve">For the latest information, please see </w:t>
      </w:r>
      <w:hyperlink r:id="rId13" w:history="1">
        <w:r w:rsidR="001F5A4F" w:rsidRPr="0004628B">
          <w:rPr>
            <w:rStyle w:val="Hyperlink"/>
          </w:rPr>
          <w:t>http://www.microsoft.com/sdl</w:t>
        </w:r>
      </w:hyperlink>
      <w:r w:rsidR="0005300F">
        <w:t>.</w:t>
      </w:r>
    </w:p>
    <w:p w:rsidR="00FC1058" w:rsidRPr="003E4590" w:rsidRDefault="00FC1058" w:rsidP="0004628B"/>
    <w:p w:rsidR="00DC445A" w:rsidRDefault="00DC445A">
      <w:r>
        <w:br w:type="page"/>
      </w:r>
    </w:p>
    <w:p w:rsidR="00FB696F" w:rsidRPr="003E4590" w:rsidRDefault="00FB696F" w:rsidP="002F4159">
      <w:pPr>
        <w:pStyle w:val="Legalese"/>
        <w:rPr>
          <w:rFonts w:ascii="Segoe UI" w:hAnsi="Segoe UI" w:cs="Segoe UI"/>
        </w:rPr>
      </w:pPr>
      <w:r w:rsidRPr="003E4590">
        <w:rPr>
          <w:rFonts w:ascii="Segoe UI" w:hAnsi="Segoe UI" w:cs="Segoe UI"/>
        </w:rPr>
        <w:lastRenderedPageBreak/>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FB696F" w:rsidRPr="003E4590" w:rsidRDefault="00FB696F" w:rsidP="002F4159">
      <w:pPr>
        <w:pStyle w:val="Legalese"/>
        <w:rPr>
          <w:rFonts w:ascii="Segoe UI" w:hAnsi="Segoe UI" w:cs="Segoe UI"/>
        </w:rPr>
      </w:pPr>
      <w:r w:rsidRPr="003E4590">
        <w:rPr>
          <w:rFonts w:ascii="Segoe UI" w:hAnsi="Segoe UI" w:cs="Segoe UI"/>
        </w:rPr>
        <w:t>This document is for informational purposes only. MICROSOFT MAKES NO WARRANTIES, EXPRESS OR IMPLIED, IN THIS SUMMARY.</w:t>
      </w:r>
    </w:p>
    <w:p w:rsidR="00FB696F" w:rsidRPr="003E4590" w:rsidRDefault="00FB696F" w:rsidP="002F4159">
      <w:pPr>
        <w:pStyle w:val="Legalese"/>
        <w:rPr>
          <w:rFonts w:ascii="Segoe UI" w:hAnsi="Segoe UI" w:cs="Segoe UI"/>
        </w:rPr>
      </w:pPr>
      <w:r w:rsidRPr="003E4590">
        <w:rPr>
          <w:rFonts w:ascii="Segoe UI" w:hAnsi="Segoe UI" w:cs="Segoe UI"/>
        </w:rPr>
        <w:t>Complying with all applicable copyright laws is the responsibility of the user. Without limiting the rights under copyright, no part of this document may be reproduced, stored in, or introduced into a retrieval system, or transmitted in any form, by any means (electronic, mechanical, photocopying, recording, or otherwise), or for any purpose, without the express written permission of Microsoft Corporation.</w:t>
      </w:r>
    </w:p>
    <w:p w:rsidR="00FB696F" w:rsidRPr="003E4590" w:rsidRDefault="00FB696F" w:rsidP="002F4159">
      <w:pPr>
        <w:pStyle w:val="Legalese"/>
        <w:rPr>
          <w:rFonts w:ascii="Segoe UI" w:hAnsi="Segoe UI" w:cs="Segoe UI"/>
        </w:rPr>
      </w:pPr>
      <w:r w:rsidRPr="003E4590">
        <w:rPr>
          <w:rFonts w:ascii="Segoe UI" w:hAnsi="Segoe UI" w:cs="Segoe UI"/>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FB696F" w:rsidRPr="003E4590" w:rsidRDefault="00FB696F" w:rsidP="002F4159">
      <w:pPr>
        <w:pStyle w:val="Legalese"/>
        <w:rPr>
          <w:rFonts w:ascii="Segoe UI" w:hAnsi="Segoe UI" w:cs="Segoe UI"/>
        </w:rPr>
      </w:pPr>
      <w:r w:rsidRPr="003E4590">
        <w:rPr>
          <w:rFonts w:ascii="Segoe UI" w:hAnsi="Segoe UI" w:cs="Segoe UI"/>
        </w:rPr>
        <w:t>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rsidR="00FC1058" w:rsidRPr="003E4590" w:rsidRDefault="00FB696F" w:rsidP="002F4159">
      <w:pPr>
        <w:pStyle w:val="Legalese"/>
        <w:rPr>
          <w:rFonts w:ascii="Segoe UI" w:hAnsi="Segoe UI" w:cs="Segoe UI"/>
        </w:rPr>
      </w:pPr>
      <w:r w:rsidRPr="003E4590">
        <w:rPr>
          <w:rFonts w:ascii="Segoe UI" w:hAnsi="Segoe UI" w:cs="Segoe UI"/>
        </w:rPr>
        <w:t>© 2009 Microsoft Corporation. All rights reserved.</w:t>
      </w:r>
    </w:p>
    <w:p w:rsidR="00FC1058" w:rsidRPr="003E4590" w:rsidRDefault="003E1A75" w:rsidP="002F4159">
      <w:pPr>
        <w:pStyle w:val="Legalese"/>
        <w:rPr>
          <w:rFonts w:ascii="Segoe UI" w:hAnsi="Segoe UI" w:cs="Segoe UI"/>
        </w:rPr>
      </w:pPr>
      <w:r w:rsidRPr="003E1A75">
        <w:rPr>
          <w:rFonts w:ascii="Segoe UI" w:hAnsi="Segoe UI" w:cs="Segoe UI"/>
        </w:rPr>
        <w:t>Microsoft</w:t>
      </w:r>
      <w:r w:rsidR="00FC1058" w:rsidRPr="003E1A75">
        <w:rPr>
          <w:rFonts w:ascii="Segoe UI" w:hAnsi="Segoe UI" w:cs="Segoe UI"/>
        </w:rPr>
        <w:t xml:space="preserve">, SQL Server, </w:t>
      </w:r>
      <w:r w:rsidR="00AB3A6D" w:rsidRPr="003E1A75">
        <w:rPr>
          <w:rFonts w:ascii="Segoe UI" w:hAnsi="Segoe UI" w:cs="Segoe UI"/>
        </w:rPr>
        <w:t xml:space="preserve">Visio, </w:t>
      </w:r>
      <w:r w:rsidR="00FC1058" w:rsidRPr="003E1A75">
        <w:rPr>
          <w:rFonts w:ascii="Segoe UI" w:hAnsi="Segoe UI" w:cs="Segoe UI"/>
        </w:rPr>
        <w:t>Visual Basic, Visual C#, Visual C++, Visual Studio, Windows, Windows Server, and Windows Vista are trademarks of the Microsoft group of companies.</w:t>
      </w:r>
      <w:r w:rsidR="00FC1058" w:rsidRPr="003E4590">
        <w:rPr>
          <w:rFonts w:ascii="Segoe UI" w:hAnsi="Segoe UI" w:cs="Segoe UI"/>
        </w:rPr>
        <w:t xml:space="preserve"> </w:t>
      </w:r>
    </w:p>
    <w:p w:rsidR="00FC1058" w:rsidRPr="003E4590" w:rsidRDefault="00FC1058" w:rsidP="002F4159">
      <w:pPr>
        <w:pStyle w:val="Legalese"/>
        <w:rPr>
          <w:rFonts w:ascii="Segoe UI" w:hAnsi="Segoe UI" w:cs="Segoe UI"/>
        </w:rPr>
      </w:pPr>
      <w:r w:rsidRPr="003E4590">
        <w:rPr>
          <w:rFonts w:ascii="Segoe UI" w:hAnsi="Segoe UI" w:cs="Segoe UI"/>
          <w:noProof/>
        </w:rPr>
        <w:drawing>
          <wp:anchor distT="0" distB="0" distL="114300" distR="114300" simplePos="0" relativeHeight="251658752" behindDoc="0" locked="0" layoutInCell="1" allowOverlap="1">
            <wp:simplePos x="0" y="0"/>
            <wp:positionH relativeFrom="margin">
              <wp:posOffset>-1673225</wp:posOffset>
            </wp:positionH>
            <wp:positionV relativeFrom="margin">
              <wp:posOffset>5762625</wp:posOffset>
            </wp:positionV>
            <wp:extent cx="7441565" cy="1409700"/>
            <wp:effectExtent l="19050" t="0" r="6985" b="0"/>
            <wp:wrapSquare wrapText="bothSides"/>
            <wp:docPr id="4" name="Picture 1" descr="Bottom Mosaic - G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ttom Mosaic - Green.jpg"/>
                    <pic:cNvPicPr>
                      <a:picLocks noChangeAspect="1" noChangeArrowheads="1"/>
                    </pic:cNvPicPr>
                  </pic:nvPicPr>
                  <pic:blipFill>
                    <a:blip r:embed="rId14" cstate="print"/>
                    <a:stretch>
                      <a:fillRect/>
                    </a:stretch>
                  </pic:blipFill>
                  <pic:spPr bwMode="auto">
                    <a:xfrm>
                      <a:off x="0" y="0"/>
                      <a:ext cx="7441565" cy="1409700"/>
                    </a:xfrm>
                    <a:prstGeom prst="rect">
                      <a:avLst/>
                    </a:prstGeom>
                    <a:noFill/>
                    <a:ln w="9525">
                      <a:noFill/>
                      <a:miter lim="800000"/>
                      <a:headEnd/>
                      <a:tailEnd/>
                    </a:ln>
                  </pic:spPr>
                </pic:pic>
              </a:graphicData>
            </a:graphic>
          </wp:anchor>
        </w:drawing>
      </w:r>
      <w:r w:rsidRPr="003E4590">
        <w:rPr>
          <w:rFonts w:ascii="Segoe UI" w:hAnsi="Segoe UI" w:cs="Segoe UI"/>
        </w:rPr>
        <w:t>The names of actual companies and products mentioned herein may be the trademarks of their respective owners.</w:t>
      </w:r>
    </w:p>
    <w:p w:rsidR="00FC1058" w:rsidRPr="003E4590" w:rsidRDefault="00FC1058" w:rsidP="002F4159">
      <w:pPr>
        <w:pStyle w:val="Legalese"/>
        <w:rPr>
          <w:rFonts w:ascii="Segoe UI" w:hAnsi="Segoe UI" w:cs="Segoe UI"/>
        </w:rPr>
        <w:sectPr w:rsidR="00FC1058" w:rsidRPr="003E4590" w:rsidSect="002F4159">
          <w:headerReference w:type="even" r:id="rId15"/>
          <w:headerReference w:type="default" r:id="rId16"/>
          <w:footerReference w:type="default" r:id="rId17"/>
          <w:type w:val="continuous"/>
          <w:pgSz w:w="12240" w:h="15840" w:code="1"/>
          <w:pgMar w:top="4320" w:right="2160" w:bottom="1440" w:left="2880" w:header="720" w:footer="720" w:gutter="0"/>
          <w:pgNumType w:start="1"/>
          <w:cols w:space="720"/>
          <w:titlePg/>
          <w:docGrid w:linePitch="272"/>
        </w:sectPr>
      </w:pPr>
    </w:p>
    <w:bookmarkStart w:id="0" w:name="_Toc195615904" w:displacedByCustomXml="next"/>
    <w:bookmarkStart w:id="1" w:name="_Toc228262391" w:displacedByCustomXml="next"/>
    <w:sdt>
      <w:sdtPr>
        <w:rPr>
          <w:rFonts w:ascii="Segoe UI" w:eastAsia="Times New Roman" w:hAnsi="Segoe UI" w:cs="Segoe UI"/>
          <w:b w:val="0"/>
          <w:bCs w:val="0"/>
          <w:color w:val="auto"/>
          <w:sz w:val="18"/>
          <w:szCs w:val="18"/>
        </w:rPr>
        <w:id w:val="221133898"/>
        <w:docPartObj>
          <w:docPartGallery w:val="Table of Contents"/>
          <w:docPartUnique/>
        </w:docPartObj>
      </w:sdtPr>
      <w:sdtContent>
        <w:p w:rsidR="00AD14DA" w:rsidRDefault="00AD14DA">
          <w:pPr>
            <w:pStyle w:val="TOCHeading"/>
          </w:pPr>
          <w:r w:rsidRPr="00AD14DA">
            <w:rPr>
              <w:rFonts w:ascii="Segoe UI" w:hAnsi="Segoe UI"/>
              <w:caps/>
              <w:sz w:val="24"/>
            </w:rPr>
            <w:t>Contents</w:t>
          </w:r>
        </w:p>
        <w:p w:rsidR="00AD14DA" w:rsidRPr="00AD14DA" w:rsidRDefault="00427FA5" w:rsidP="00AD14DA">
          <w:pPr>
            <w:pStyle w:val="TOC1"/>
            <w:rPr>
              <w:rFonts w:asciiTheme="minorHAnsi" w:eastAsiaTheme="minorEastAsia" w:hAnsiTheme="minorHAnsi" w:cstheme="minorBidi"/>
              <w:sz w:val="22"/>
              <w:szCs w:val="22"/>
            </w:rPr>
          </w:pPr>
          <w:r w:rsidRPr="00427FA5">
            <w:fldChar w:fldCharType="begin"/>
          </w:r>
          <w:r w:rsidR="00AD14DA">
            <w:instrText xml:space="preserve"> TOC \o "1-3" \h \z \u </w:instrText>
          </w:r>
          <w:r w:rsidRPr="00427FA5">
            <w:fldChar w:fldCharType="separate"/>
          </w:r>
          <w:hyperlink w:anchor="_Toc233624449" w:history="1">
            <w:r w:rsidR="00AD14DA" w:rsidRPr="00AD14DA">
              <w:rPr>
                <w:rStyle w:val="Hyperlink"/>
                <w:caps/>
              </w:rPr>
              <w:t>1.0 Microsoft SDL - Developer Starter Kit Content Comprehension Questions</w:t>
            </w:r>
            <w:r w:rsidR="00AD14DA" w:rsidRPr="00AD14DA">
              <w:rPr>
                <w:webHidden/>
              </w:rPr>
              <w:tab/>
            </w:r>
            <w:r w:rsidRPr="00AD14DA">
              <w:rPr>
                <w:webHidden/>
              </w:rPr>
              <w:fldChar w:fldCharType="begin"/>
            </w:r>
            <w:r w:rsidR="00AD14DA" w:rsidRPr="00AD14DA">
              <w:rPr>
                <w:webHidden/>
              </w:rPr>
              <w:instrText xml:space="preserve"> PAGEREF _Toc233624449 \h </w:instrText>
            </w:r>
            <w:r w:rsidRPr="00AD14DA">
              <w:rPr>
                <w:webHidden/>
              </w:rPr>
            </w:r>
            <w:r w:rsidRPr="00AD14DA">
              <w:rPr>
                <w:webHidden/>
              </w:rPr>
              <w:fldChar w:fldCharType="separate"/>
            </w:r>
            <w:r w:rsidR="00AD14DA" w:rsidRPr="00AD14DA">
              <w:rPr>
                <w:webHidden/>
              </w:rPr>
              <w:t>2</w:t>
            </w:r>
            <w:r w:rsidRPr="00AD14DA">
              <w:rPr>
                <w:webHidden/>
              </w:rPr>
              <w:fldChar w:fldCharType="end"/>
            </w:r>
          </w:hyperlink>
        </w:p>
        <w:p w:rsidR="00AD14DA" w:rsidRPr="00AD14DA" w:rsidRDefault="00427FA5" w:rsidP="00AD14DA">
          <w:pPr>
            <w:pStyle w:val="TOC2"/>
            <w:rPr>
              <w:rFonts w:asciiTheme="minorHAnsi" w:eastAsiaTheme="minorEastAsia" w:hAnsiTheme="minorHAnsi" w:cstheme="minorBidi"/>
              <w:sz w:val="22"/>
              <w:szCs w:val="22"/>
            </w:rPr>
          </w:pPr>
          <w:hyperlink w:anchor="_Toc233624450" w:history="1">
            <w:r w:rsidR="00AD14DA" w:rsidRPr="00AD14DA">
              <w:rPr>
                <w:rStyle w:val="Hyperlink"/>
                <w:caps/>
              </w:rPr>
              <w:t>1.1 Introduction</w:t>
            </w:r>
            <w:r w:rsidR="00AD14DA" w:rsidRPr="00AD14DA">
              <w:rPr>
                <w:webHidden/>
              </w:rPr>
              <w:tab/>
            </w:r>
            <w:r w:rsidRPr="00AD14DA">
              <w:rPr>
                <w:webHidden/>
              </w:rPr>
              <w:fldChar w:fldCharType="begin"/>
            </w:r>
            <w:r w:rsidR="00AD14DA" w:rsidRPr="00AD14DA">
              <w:rPr>
                <w:webHidden/>
              </w:rPr>
              <w:instrText xml:space="preserve"> PAGEREF _Toc233624450 \h </w:instrText>
            </w:r>
            <w:r w:rsidRPr="00AD14DA">
              <w:rPr>
                <w:webHidden/>
              </w:rPr>
            </w:r>
            <w:r w:rsidRPr="00AD14DA">
              <w:rPr>
                <w:webHidden/>
              </w:rPr>
              <w:fldChar w:fldCharType="separate"/>
            </w:r>
            <w:r w:rsidR="00AD14DA" w:rsidRPr="00AD14DA">
              <w:rPr>
                <w:webHidden/>
              </w:rPr>
              <w:t>2</w:t>
            </w:r>
            <w:r w:rsidRPr="00AD14DA">
              <w:rPr>
                <w:webHidden/>
              </w:rPr>
              <w:fldChar w:fldCharType="end"/>
            </w:r>
          </w:hyperlink>
        </w:p>
        <w:p w:rsidR="00AD14DA" w:rsidRPr="00AD14DA" w:rsidRDefault="00427FA5" w:rsidP="00AD14DA">
          <w:pPr>
            <w:pStyle w:val="TOC1"/>
            <w:rPr>
              <w:rFonts w:asciiTheme="minorHAnsi" w:eastAsiaTheme="minorEastAsia" w:hAnsiTheme="minorHAnsi" w:cstheme="minorBidi"/>
              <w:sz w:val="22"/>
              <w:szCs w:val="22"/>
            </w:rPr>
          </w:pPr>
          <w:hyperlink w:anchor="_Toc233624451" w:history="1">
            <w:r w:rsidR="00AD14DA" w:rsidRPr="00AD14DA">
              <w:rPr>
                <w:rStyle w:val="Hyperlink"/>
                <w:caps/>
              </w:rPr>
              <w:t>2.0 Secure Verification Principles (Level 100) Questions</w:t>
            </w:r>
            <w:r w:rsidR="00AD14DA" w:rsidRPr="00AD14DA">
              <w:rPr>
                <w:webHidden/>
              </w:rPr>
              <w:tab/>
            </w:r>
            <w:r w:rsidRPr="00AD14DA">
              <w:rPr>
                <w:webHidden/>
              </w:rPr>
              <w:fldChar w:fldCharType="begin"/>
            </w:r>
            <w:r w:rsidR="00AD14DA" w:rsidRPr="00AD14DA">
              <w:rPr>
                <w:webHidden/>
              </w:rPr>
              <w:instrText xml:space="preserve"> PAGEREF _Toc233624451 \h </w:instrText>
            </w:r>
            <w:r w:rsidRPr="00AD14DA">
              <w:rPr>
                <w:webHidden/>
              </w:rPr>
            </w:r>
            <w:r w:rsidRPr="00AD14DA">
              <w:rPr>
                <w:webHidden/>
              </w:rPr>
              <w:fldChar w:fldCharType="separate"/>
            </w:r>
            <w:r w:rsidR="00AD14DA" w:rsidRPr="00AD14DA">
              <w:rPr>
                <w:webHidden/>
              </w:rPr>
              <w:t>2</w:t>
            </w:r>
            <w:r w:rsidRPr="00AD14DA">
              <w:rPr>
                <w:webHidden/>
              </w:rPr>
              <w:fldChar w:fldCharType="end"/>
            </w:r>
          </w:hyperlink>
        </w:p>
        <w:p w:rsidR="00AD14DA" w:rsidRDefault="00427FA5">
          <w:r>
            <w:fldChar w:fldCharType="end"/>
          </w:r>
        </w:p>
      </w:sdtContent>
    </w:sdt>
    <w:p w:rsidR="00AD14DA" w:rsidRDefault="00AD14DA">
      <w:pPr>
        <w:rPr>
          <w:b/>
          <w:caps/>
          <w:color w:val="005194"/>
          <w:kern w:val="28"/>
          <w:sz w:val="24"/>
          <w:szCs w:val="24"/>
        </w:rPr>
      </w:pPr>
      <w:r>
        <w:br w:type="page"/>
      </w:r>
    </w:p>
    <w:p w:rsidR="00E761A2" w:rsidRPr="00E761A2" w:rsidRDefault="00E761A2" w:rsidP="00E761A2">
      <w:pPr>
        <w:pStyle w:val="Heading1"/>
      </w:pPr>
      <w:bookmarkStart w:id="2" w:name="_Toc233624449"/>
      <w:r w:rsidRPr="00E761A2">
        <w:lastRenderedPageBreak/>
        <w:t xml:space="preserve">1.0 </w:t>
      </w:r>
      <w:bookmarkEnd w:id="0"/>
      <w:r w:rsidRPr="00E761A2">
        <w:t>Microsoft SDL - Developer Starter Kit Content Comprehension Questions</w:t>
      </w:r>
      <w:bookmarkEnd w:id="1"/>
      <w:bookmarkEnd w:id="2"/>
    </w:p>
    <w:p w:rsidR="00E761A2" w:rsidRPr="00E761A2" w:rsidRDefault="00E761A2" w:rsidP="00E761A2">
      <w:pPr>
        <w:pStyle w:val="Heading2"/>
        <w:rPr>
          <w:caps/>
        </w:rPr>
      </w:pPr>
      <w:bookmarkStart w:id="3" w:name="_Toc228262392"/>
      <w:bookmarkStart w:id="4" w:name="_Toc233624450"/>
      <w:r w:rsidRPr="00E761A2">
        <w:rPr>
          <w:caps/>
        </w:rPr>
        <w:t>1.1 Introduction</w:t>
      </w:r>
      <w:bookmarkEnd w:id="3"/>
      <w:bookmarkEnd w:id="4"/>
    </w:p>
    <w:p w:rsidR="00E761A2" w:rsidRDefault="00E761A2" w:rsidP="00E761A2">
      <w:r>
        <w:t xml:space="preserve">“The Microsoft Security Development Lifecycle (SDL) is an industry-leading software security assurance process. A Microsoft-wide initiative and a mandatory policy since 2004, the SDL has played a critical role in embedding security and privacy in Microsoft software and culture. Combining a holistic and practical approach, the SDL introduces security and privacy early and throughout all phases of the development process. It has led Microsoft to measurable and widely-recognized security improvements in flagship products, such as Windows Vista, Windows Server (2003 and 2008) and SQL Server. Microsoft is publishing the detailed SDL process guidance as part of its commitment to enable a more secure and trustworthy computing ecosystem.”  -- </w:t>
      </w:r>
      <w:hyperlink r:id="rId18" w:history="1">
        <w:r>
          <w:rPr>
            <w:rStyle w:val="Hyperlink"/>
            <w:rFonts w:ascii="Calibri" w:hAnsi="Calibri" w:cs="Arial"/>
            <w:bCs/>
            <w:sz w:val="20"/>
            <w:szCs w:val="20"/>
          </w:rPr>
          <w:t>The Microsoft SDL 3.2 Whitepaper</w:t>
        </w:r>
      </w:hyperlink>
    </w:p>
    <w:p w:rsidR="00E761A2" w:rsidRDefault="00E761A2" w:rsidP="00E761A2"/>
    <w:p w:rsidR="00E761A2" w:rsidRDefault="00E761A2" w:rsidP="00E761A2">
      <w:r>
        <w:t>To help promote the adoption and awareness of the Microsoft SDL, Microsoft has developed content and demonstrations specifically for external developer audiences. The remainder of this document provides individuals who will present this content internally within their respective organizations with questions that may be used to ascertain comprehension of the subject matter addressed within the Microsoft SDL Training Module: Secure Verification Principles (Level 100) presentation.  These questions have been designed to enable the presenter to ascertain the extent at which the participating personnel with application development responsibilities have comprehended the subject matter addressed in the Secure Verification Principles (Level 100) training module, as well as enabling the presenter to assess participants’ ability to apply the subject matter addressed to practical secure and trustworthy application development scenarios.</w:t>
      </w:r>
    </w:p>
    <w:p w:rsidR="00E761A2" w:rsidRDefault="00E761A2" w:rsidP="00E761A2"/>
    <w:p w:rsidR="00E761A2" w:rsidRPr="00E761A2" w:rsidRDefault="00E761A2" w:rsidP="00E761A2">
      <w:pPr>
        <w:pStyle w:val="Heading1"/>
      </w:pPr>
      <w:bookmarkStart w:id="5" w:name="_Toc228262393"/>
      <w:bookmarkStart w:id="6" w:name="_Toc233624451"/>
      <w:r w:rsidRPr="00E761A2">
        <w:t>2.0 Secure Verification Principles (Level 100) Questions</w:t>
      </w:r>
      <w:bookmarkEnd w:id="5"/>
      <w:bookmarkEnd w:id="6"/>
    </w:p>
    <w:p w:rsidR="00E761A2" w:rsidRDefault="00E761A2" w:rsidP="00E761A2">
      <w:pPr>
        <w:rPr>
          <w:b/>
        </w:rPr>
      </w:pPr>
    </w:p>
    <w:p w:rsidR="00E761A2" w:rsidRDefault="00E761A2" w:rsidP="00E761A2">
      <w:r>
        <w:rPr>
          <w:b/>
        </w:rPr>
        <w:t>Question #1:</w:t>
      </w:r>
      <w:r>
        <w:t xml:space="preserve"> True or false: Functional testing already includes security testing</w:t>
      </w:r>
    </w:p>
    <w:p w:rsidR="00E761A2" w:rsidRDefault="00E761A2" w:rsidP="00E761A2"/>
    <w:p w:rsidR="00E761A2" w:rsidRDefault="00E761A2" w:rsidP="00E761A2">
      <w:pPr>
        <w:pStyle w:val="ListParagraph"/>
        <w:numPr>
          <w:ilvl w:val="0"/>
          <w:numId w:val="29"/>
        </w:numPr>
      </w:pPr>
      <w:r>
        <w:t>True.</w:t>
      </w:r>
    </w:p>
    <w:p w:rsidR="00E761A2" w:rsidRDefault="00E761A2" w:rsidP="00E761A2">
      <w:pPr>
        <w:pStyle w:val="ListParagraph"/>
        <w:numPr>
          <w:ilvl w:val="0"/>
          <w:numId w:val="29"/>
        </w:numPr>
      </w:pPr>
      <w:r>
        <w:t>False.</w:t>
      </w:r>
    </w:p>
    <w:p w:rsidR="00E761A2" w:rsidRDefault="00E761A2" w:rsidP="00E761A2"/>
    <w:p w:rsidR="00E761A2" w:rsidRDefault="00E761A2" w:rsidP="00E761A2">
      <w:r>
        <w:rPr>
          <w:b/>
        </w:rPr>
        <w:t>Answer:</w:t>
      </w:r>
      <w:r>
        <w:t xml:space="preserve"> The correct answer is “</w:t>
      </w:r>
      <w:r>
        <w:rPr>
          <w:b/>
        </w:rPr>
        <w:t>B</w:t>
      </w:r>
      <w:r>
        <w:t>” (False). Functional testers evaluate to what extent an implemented application adheres to its original design. Security testers also focus on to what extent an implemented application adheres to its original design; however, security testers also focus on identifying the presence of the unintended functionality of an application that a malicious user may try to exploit.</w:t>
      </w:r>
    </w:p>
    <w:p w:rsidR="00E761A2" w:rsidRDefault="00E761A2" w:rsidP="00E761A2">
      <w:pPr>
        <w:rPr>
          <w:b/>
        </w:rPr>
      </w:pPr>
    </w:p>
    <w:p w:rsidR="00E761A2" w:rsidRDefault="00E761A2" w:rsidP="00E761A2">
      <w:pPr>
        <w:rPr>
          <w:b/>
        </w:rPr>
      </w:pPr>
    </w:p>
    <w:p w:rsidR="00E761A2" w:rsidRDefault="00E761A2" w:rsidP="00E761A2">
      <w:r>
        <w:rPr>
          <w:b/>
        </w:rPr>
        <w:t>Question #2:</w:t>
      </w:r>
      <w:r>
        <w:t xml:space="preserve"> An application development team is worried about information disclosure threats and has come to you for advice as to which security verification approaches they should pursue. The application development team has resources to conduct only two of the three security verification approaches listed below. Which of the following approaches would you not recommend?</w:t>
      </w:r>
    </w:p>
    <w:p w:rsidR="00E761A2" w:rsidRDefault="00E761A2" w:rsidP="00E761A2"/>
    <w:p w:rsidR="00E761A2" w:rsidRDefault="00E761A2" w:rsidP="00E761A2">
      <w:pPr>
        <w:pStyle w:val="ListParagraph"/>
        <w:numPr>
          <w:ilvl w:val="0"/>
          <w:numId w:val="30"/>
        </w:numPr>
      </w:pPr>
      <w:r>
        <w:t>Fuzz testing.</w:t>
      </w:r>
    </w:p>
    <w:p w:rsidR="00E761A2" w:rsidRDefault="00E761A2" w:rsidP="00E761A2">
      <w:pPr>
        <w:pStyle w:val="ListParagraph"/>
        <w:numPr>
          <w:ilvl w:val="0"/>
          <w:numId w:val="30"/>
        </w:numPr>
      </w:pPr>
      <w:r>
        <w:t>Penetration testing.</w:t>
      </w:r>
    </w:p>
    <w:p w:rsidR="00E761A2" w:rsidRDefault="00E761A2" w:rsidP="00E761A2">
      <w:pPr>
        <w:pStyle w:val="ListParagraph"/>
        <w:numPr>
          <w:ilvl w:val="0"/>
          <w:numId w:val="30"/>
        </w:numPr>
      </w:pPr>
      <w:r>
        <w:t>Security code review.</w:t>
      </w:r>
    </w:p>
    <w:p w:rsidR="00E761A2" w:rsidRDefault="00E761A2" w:rsidP="00E761A2">
      <w:pPr>
        <w:rPr>
          <w:b/>
        </w:rPr>
      </w:pPr>
    </w:p>
    <w:p w:rsidR="00E761A2" w:rsidRDefault="00E761A2" w:rsidP="00E761A2">
      <w:r>
        <w:rPr>
          <w:b/>
        </w:rPr>
        <w:t>Answer:</w:t>
      </w:r>
      <w:r>
        <w:t xml:space="preserve"> The correct answer is “</w:t>
      </w:r>
      <w:r>
        <w:rPr>
          <w:b/>
        </w:rPr>
        <w:t>A</w:t>
      </w:r>
      <w:r>
        <w:t>”. Fuzz testing is an excellent security verification approach and it has helped Microsoft greatly improve the safety of its products and services; however, in order for fuzz testing to be effective an application needs to crash or throw an exception in some unexpected or unhandled way. Information disclosure threats typically do not cause an application to crash and therefore fuzz testing would not be effective in this case.</w:t>
      </w:r>
    </w:p>
    <w:p w:rsidR="00E761A2" w:rsidRDefault="00E761A2" w:rsidP="00E761A2"/>
    <w:p w:rsidR="00E761A2" w:rsidRDefault="00E761A2" w:rsidP="00E761A2"/>
    <w:p w:rsidR="00E761A2" w:rsidRDefault="00E761A2" w:rsidP="00E761A2">
      <w:pPr>
        <w:rPr>
          <w:b/>
        </w:rPr>
      </w:pPr>
      <w:r>
        <w:rPr>
          <w:b/>
        </w:rPr>
        <w:t>Question #3:</w:t>
      </w:r>
      <w:r>
        <w:t xml:space="preserve"> A security verification tool that analyzes the compiled files of an application is an example of what type of security automation tool?</w:t>
      </w:r>
    </w:p>
    <w:p w:rsidR="00E761A2" w:rsidRDefault="00E761A2" w:rsidP="00E761A2">
      <w:pPr>
        <w:pStyle w:val="ListParagraph"/>
        <w:numPr>
          <w:ilvl w:val="0"/>
          <w:numId w:val="31"/>
        </w:numPr>
      </w:pPr>
      <w:r>
        <w:lastRenderedPageBreak/>
        <w:t>Static source code analysis.</w:t>
      </w:r>
    </w:p>
    <w:p w:rsidR="00E761A2" w:rsidRDefault="00E761A2" w:rsidP="00E761A2">
      <w:pPr>
        <w:pStyle w:val="ListParagraph"/>
        <w:numPr>
          <w:ilvl w:val="0"/>
          <w:numId w:val="31"/>
        </w:numPr>
      </w:pPr>
      <w:r>
        <w:t>Binary analysis.</w:t>
      </w:r>
    </w:p>
    <w:p w:rsidR="00E761A2" w:rsidRDefault="00E761A2" w:rsidP="00E761A2">
      <w:pPr>
        <w:pStyle w:val="ListParagraph"/>
        <w:numPr>
          <w:ilvl w:val="0"/>
          <w:numId w:val="31"/>
        </w:numPr>
      </w:pPr>
      <w:r>
        <w:t>Run-time analysis.</w:t>
      </w:r>
    </w:p>
    <w:p w:rsidR="00E761A2" w:rsidRDefault="00E761A2" w:rsidP="00E761A2">
      <w:pPr>
        <w:rPr>
          <w:b/>
        </w:rPr>
      </w:pPr>
    </w:p>
    <w:p w:rsidR="00E761A2" w:rsidRDefault="00E761A2" w:rsidP="00E761A2">
      <w:r>
        <w:rPr>
          <w:b/>
        </w:rPr>
        <w:t>Answer:</w:t>
      </w:r>
      <w:r>
        <w:t xml:space="preserve"> The correct answer is “</w:t>
      </w:r>
      <w:r>
        <w:rPr>
          <w:b/>
        </w:rPr>
        <w:t>B</w:t>
      </w:r>
      <w:r>
        <w:t>”. Binary analysis tools examine the compiled form of an application for vulnerabilities.</w:t>
      </w:r>
    </w:p>
    <w:p w:rsidR="00E761A2" w:rsidRDefault="00E761A2" w:rsidP="00E761A2"/>
    <w:p w:rsidR="00E761A2" w:rsidRDefault="00E761A2" w:rsidP="00E761A2"/>
    <w:p w:rsidR="00E761A2" w:rsidRDefault="00E761A2" w:rsidP="00E761A2">
      <w:r>
        <w:rPr>
          <w:b/>
        </w:rPr>
        <w:t>Question #4:</w:t>
      </w:r>
      <w:r>
        <w:t xml:space="preserve"> An application development team is in the initial planning stages of the software development lifecycle and is planning to conduct a penetration test at some point. At what stage within the software development lifecycle would you recommend the application development team conduct the penetration test?</w:t>
      </w:r>
    </w:p>
    <w:p w:rsidR="00E761A2" w:rsidRDefault="00E761A2" w:rsidP="00E761A2"/>
    <w:p w:rsidR="00E761A2" w:rsidRDefault="00E761A2" w:rsidP="00E761A2">
      <w:pPr>
        <w:pStyle w:val="ListParagraph"/>
        <w:numPr>
          <w:ilvl w:val="0"/>
          <w:numId w:val="32"/>
        </w:numPr>
      </w:pPr>
      <w:r>
        <w:t>When an application is being initially designed.</w:t>
      </w:r>
    </w:p>
    <w:p w:rsidR="00E761A2" w:rsidRDefault="00E761A2" w:rsidP="00E761A2">
      <w:pPr>
        <w:pStyle w:val="ListParagraph"/>
        <w:numPr>
          <w:ilvl w:val="0"/>
          <w:numId w:val="32"/>
        </w:numPr>
      </w:pPr>
      <w:r>
        <w:t>When an application first successfully compiles.</w:t>
      </w:r>
    </w:p>
    <w:p w:rsidR="00E761A2" w:rsidRDefault="00E761A2" w:rsidP="00E761A2">
      <w:pPr>
        <w:pStyle w:val="ListParagraph"/>
        <w:numPr>
          <w:ilvl w:val="0"/>
          <w:numId w:val="32"/>
        </w:numPr>
      </w:pPr>
      <w:r>
        <w:t>When an application is nearing its final state.</w:t>
      </w:r>
    </w:p>
    <w:p w:rsidR="00E761A2" w:rsidRDefault="00E761A2" w:rsidP="00E761A2">
      <w:pPr>
        <w:rPr>
          <w:b/>
        </w:rPr>
      </w:pPr>
    </w:p>
    <w:p w:rsidR="00E761A2" w:rsidRDefault="00E761A2" w:rsidP="00E761A2">
      <w:r>
        <w:rPr>
          <w:b/>
        </w:rPr>
        <w:t>Answer:</w:t>
      </w:r>
      <w:r>
        <w:t xml:space="preserve"> The correct answer is “</w:t>
      </w:r>
      <w:r>
        <w:rPr>
          <w:b/>
        </w:rPr>
        <w:t>C</w:t>
      </w:r>
      <w:r>
        <w:t>”. The results from a penetration test are relevant to the application at the time that the test was conducted. If an application changes or is re-engineered in any way, then the results from the previously conducted penetration test will often no longer apply.  Therefore, the application development team should perform the penetration test when the application is nearing its final state.</w:t>
      </w:r>
    </w:p>
    <w:p w:rsidR="00E761A2" w:rsidRDefault="00E761A2" w:rsidP="00E761A2">
      <w:pPr>
        <w:rPr>
          <w:b/>
        </w:rPr>
      </w:pPr>
    </w:p>
    <w:p w:rsidR="00E761A2" w:rsidRDefault="00E761A2" w:rsidP="00E761A2">
      <w:pPr>
        <w:rPr>
          <w:b/>
        </w:rPr>
      </w:pPr>
    </w:p>
    <w:p w:rsidR="00E761A2" w:rsidRDefault="00E761A2" w:rsidP="00E761A2">
      <w:r>
        <w:rPr>
          <w:b/>
        </w:rPr>
        <w:t>Question #5:</w:t>
      </w:r>
      <w:r>
        <w:t xml:space="preserve"> An application development team ahead of time agrees upon how vulnerabilities will be addressed by severity levels. Vulnerabilities and threat conditions are grouped by severity and addressed according to the assigned severity level.  This is an example of what type of strategic activity?</w:t>
      </w:r>
    </w:p>
    <w:p w:rsidR="00E761A2" w:rsidRDefault="00E761A2" w:rsidP="00E761A2"/>
    <w:p w:rsidR="00E761A2" w:rsidRDefault="00E761A2" w:rsidP="00E761A2">
      <w:pPr>
        <w:pStyle w:val="ListParagraph"/>
        <w:numPr>
          <w:ilvl w:val="0"/>
          <w:numId w:val="33"/>
        </w:numPr>
      </w:pPr>
      <w:r>
        <w:t>A security test plan.</w:t>
      </w:r>
    </w:p>
    <w:p w:rsidR="00E761A2" w:rsidRDefault="00E761A2" w:rsidP="00E761A2">
      <w:pPr>
        <w:pStyle w:val="ListParagraph"/>
        <w:numPr>
          <w:ilvl w:val="0"/>
          <w:numId w:val="33"/>
        </w:numPr>
      </w:pPr>
      <w:r>
        <w:t>A security bug bar.</w:t>
      </w:r>
    </w:p>
    <w:p w:rsidR="00E761A2" w:rsidRDefault="00E761A2" w:rsidP="00E761A2">
      <w:pPr>
        <w:pStyle w:val="ListParagraph"/>
        <w:numPr>
          <w:ilvl w:val="0"/>
          <w:numId w:val="33"/>
        </w:numPr>
      </w:pPr>
      <w:r>
        <w:t>A penetration test plan.</w:t>
      </w:r>
    </w:p>
    <w:p w:rsidR="00E761A2" w:rsidRDefault="00E761A2" w:rsidP="00E761A2">
      <w:pPr>
        <w:pStyle w:val="ListParagraph"/>
        <w:numPr>
          <w:ilvl w:val="0"/>
          <w:numId w:val="33"/>
        </w:numPr>
      </w:pPr>
      <w:r>
        <w:t>An application dependency assignment.</w:t>
      </w:r>
    </w:p>
    <w:p w:rsidR="00E761A2" w:rsidRDefault="00E761A2" w:rsidP="00E761A2"/>
    <w:p w:rsidR="00E761A2" w:rsidRDefault="00E761A2" w:rsidP="00E761A2">
      <w:r>
        <w:rPr>
          <w:b/>
        </w:rPr>
        <w:t>Answer:</w:t>
      </w:r>
      <w:r>
        <w:t xml:space="preserve"> The correct answer is “</w:t>
      </w:r>
      <w:r>
        <w:rPr>
          <w:b/>
        </w:rPr>
        <w:t>B</w:t>
      </w:r>
      <w:r>
        <w:t>”. A security bug bar defines the severity of a security vulnerability or threat condition and the criteria required to be considered in that severity category. Security vulnerabilities and threats with higher severity ratings are addressed with higher priority than those with lower severity ratings.</w:t>
      </w:r>
    </w:p>
    <w:p w:rsidR="00EA35C8" w:rsidRPr="003E4590" w:rsidRDefault="00EA35C8" w:rsidP="00E761A2"/>
    <w:sectPr w:rsidR="00EA35C8" w:rsidRPr="003E4590" w:rsidSect="00F92465">
      <w:pgSz w:w="12240" w:h="15840" w:code="1"/>
      <w:pgMar w:top="1440" w:right="1440" w:bottom="1584"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3E11" w:rsidRDefault="003A3E11" w:rsidP="0004628B">
      <w:r>
        <w:separator/>
      </w:r>
    </w:p>
  </w:endnote>
  <w:endnote w:type="continuationSeparator" w:id="0">
    <w:p w:rsidR="003A3E11" w:rsidRDefault="003A3E11" w:rsidP="0004628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00022FF" w:usb1="C000205B" w:usb2="00000009" w:usb3="00000000" w:csb0="000001DF" w:csb1="00000000"/>
  </w:font>
  <w:font w:name="Arial Narrow">
    <w:panose1 w:val="020B0606020202030204"/>
    <w:charset w:val="00"/>
    <w:family w:val="swiss"/>
    <w:pitch w:val="variable"/>
    <w:sig w:usb0="00000287" w:usb1="00000800" w:usb2="00000000" w:usb3="00000000" w:csb0="0000009F" w:csb1="00000000"/>
  </w:font>
  <w:font w:name="Verdana">
    <w:altName w:val="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Normal">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Franklin Gothic Medium Cond">
    <w:panose1 w:val="020B06060304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D5E" w:rsidRDefault="00394D5E" w:rsidP="0004628B">
    <w:pPr>
      <w:pStyle w:val="Footer-odd"/>
      <w:tabs>
        <w:tab w:val="clear" w:pos="3870"/>
        <w:tab w:val="clear" w:pos="7056"/>
        <w:tab w:val="left" w:pos="90"/>
        <w:tab w:val="right" w:pos="9090"/>
      </w:tabs>
      <w:rPr>
        <w:sz w:val="16"/>
        <w:szCs w:val="16"/>
      </w:rPr>
    </w:pPr>
    <w:r w:rsidRPr="0020648D">
      <w:rPr>
        <w:sz w:val="16"/>
        <w:szCs w:val="16"/>
      </w:rPr>
      <w:tab/>
    </w:r>
    <w:r w:rsidR="0004628B" w:rsidRPr="003819F9">
      <w:rPr>
        <w:kern w:val="28"/>
      </w:rPr>
      <w:t>MICROS</w:t>
    </w:r>
    <w:r w:rsidR="0004628B">
      <w:rPr>
        <w:kern w:val="28"/>
      </w:rPr>
      <w:t>OFT SDL - DEVELOPER STARTE</w:t>
    </w:r>
    <w:r w:rsidR="00221AEC">
      <w:rPr>
        <w:kern w:val="28"/>
      </w:rPr>
      <w:t xml:space="preserve">R KIT COMPREHENSION QUESTIONS: </w:t>
    </w:r>
    <w:r w:rsidR="00221AEC" w:rsidRPr="00221AEC">
      <w:rPr>
        <w:kern w:val="28"/>
      </w:rPr>
      <w:t>SECURE VERIFICATION PRINCIPLES</w:t>
    </w:r>
    <w:r w:rsidRPr="00D42F52">
      <w:rPr>
        <w:sz w:val="16"/>
        <w:szCs w:val="16"/>
      </w:rPr>
      <w:tab/>
    </w:r>
    <w:fldSimple w:instr=" PAGE ">
      <w:r w:rsidR="003E1A75">
        <w:rPr>
          <w:noProof/>
        </w:rPr>
        <w:t>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3E11" w:rsidRDefault="003A3E11" w:rsidP="0004628B">
      <w:r>
        <w:separator/>
      </w:r>
    </w:p>
  </w:footnote>
  <w:footnote w:type="continuationSeparator" w:id="0">
    <w:p w:rsidR="003A3E11" w:rsidRDefault="003A3E11" w:rsidP="0004628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D5E" w:rsidRDefault="00427FA5" w:rsidP="0004628B">
    <w:pPr>
      <w:pStyle w:val="Header"/>
    </w:pPr>
    <w:r>
      <w:rPr>
        <w:noProof/>
      </w:rPr>
      <w:pict>
        <v:rect id="_x0000_s2049" style="position:absolute;margin-left:36pt;margin-top:36pt;width:166.05pt;height:4.8pt;z-index:251657216;mso-position-horizontal-relative:page;mso-position-vertical-relative:page" o:allowincell="f" fillcolor="black" strokeweight=".5pt">
          <w10:wrap anchorx="page" anchory="page"/>
          <w10:anchorlock/>
        </v:rect>
      </w:pict>
    </w:r>
  </w:p>
  <w:p w:rsidR="00394D5E" w:rsidRDefault="00394D5E" w:rsidP="0004628B"/>
  <w:p w:rsidR="00394D5E" w:rsidRDefault="00394D5E" w:rsidP="0004628B"/>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D5E" w:rsidRDefault="00427FA5" w:rsidP="0004628B">
    <w:pPr>
      <w:pStyle w:val="Header"/>
    </w:pPr>
    <w:r>
      <w:rPr>
        <w:noProof/>
      </w:rPr>
      <w:pict>
        <v:rect id="_x0000_s2050" style="position:absolute;margin-left:70.5pt;margin-top:36pt;width:166.05pt;height:4.8pt;z-index:251658240;mso-position-horizontal-relative:page;mso-position-vertical-relative:page" o:allowincell="f" fillcolor="#005194" strokeweight=".5pt">
          <w10:wrap anchorx="page" anchory="page"/>
          <w10:anchorlock/>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B529F"/>
    <w:multiLevelType w:val="hybridMultilevel"/>
    <w:tmpl w:val="DD6AC8E6"/>
    <w:lvl w:ilvl="0" w:tplc="911E998C">
      <w:start w:val="1"/>
      <w:numFmt w:val="bullet"/>
      <w:lvlRestart w:val="0"/>
      <w:pStyle w:val="Bulletgrey"/>
      <w:lvlText w:val=""/>
      <w:lvlJc w:val="left"/>
      <w:pPr>
        <w:tabs>
          <w:tab w:val="num" w:pos="170"/>
        </w:tabs>
        <w:ind w:left="170" w:hanging="170"/>
      </w:pPr>
      <w:rPr>
        <w:rFonts w:ascii="Wingdings" w:hAnsi="Wingdings" w:hint="default"/>
        <w:color w:val="666666"/>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A3A0A6A"/>
    <w:multiLevelType w:val="multilevel"/>
    <w:tmpl w:val="94DAFC72"/>
    <w:numStyleLink w:val="StyleOutlinenumberedLeft075Hanging025"/>
  </w:abstractNum>
  <w:abstractNum w:abstractNumId="2">
    <w:nsid w:val="0F3C3435"/>
    <w:multiLevelType w:val="hybridMultilevel"/>
    <w:tmpl w:val="4670A5BA"/>
    <w:lvl w:ilvl="0" w:tplc="DEF2A804">
      <w:start w:val="1"/>
      <w:numFmt w:val="bullet"/>
      <w:lvlRestart w:val="0"/>
      <w:pStyle w:val="Bullet"/>
      <w:lvlText w:val=""/>
      <w:lvlJc w:val="left"/>
      <w:pPr>
        <w:tabs>
          <w:tab w:val="num" w:pos="170"/>
        </w:tabs>
        <w:ind w:left="170" w:hanging="170"/>
      </w:pPr>
      <w:rPr>
        <w:rFonts w:ascii="Wingdings" w:hAnsi="Wingdings" w:hint="default"/>
        <w:color w:val="FF3300"/>
        <w:sz w:val="14"/>
        <w:szCs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310785A"/>
    <w:multiLevelType w:val="hybridMultilevel"/>
    <w:tmpl w:val="CA9E94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E72186"/>
    <w:multiLevelType w:val="hybridMultilevel"/>
    <w:tmpl w:val="35A427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6F4ED3"/>
    <w:multiLevelType w:val="hybridMultilevel"/>
    <w:tmpl w:val="35A427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7F3440"/>
    <w:multiLevelType w:val="singleLevel"/>
    <w:tmpl w:val="86C24FD0"/>
    <w:lvl w:ilvl="0">
      <w:start w:val="1"/>
      <w:numFmt w:val="bullet"/>
      <w:pStyle w:val="TableBullet3"/>
      <w:lvlText w:val=""/>
      <w:lvlJc w:val="left"/>
      <w:pPr>
        <w:tabs>
          <w:tab w:val="num" w:pos="360"/>
        </w:tabs>
        <w:ind w:left="360" w:hanging="360"/>
      </w:pPr>
      <w:rPr>
        <w:rFonts w:ascii="Symbol" w:hAnsi="Symbol" w:hint="default"/>
      </w:rPr>
    </w:lvl>
  </w:abstractNum>
  <w:abstractNum w:abstractNumId="7">
    <w:nsid w:val="19784446"/>
    <w:multiLevelType w:val="hybridMultilevel"/>
    <w:tmpl w:val="E9E0C4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E049C6"/>
    <w:multiLevelType w:val="hybridMultilevel"/>
    <w:tmpl w:val="D6981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C84C69"/>
    <w:multiLevelType w:val="hybridMultilevel"/>
    <w:tmpl w:val="1B341B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A003FB"/>
    <w:multiLevelType w:val="hybridMultilevel"/>
    <w:tmpl w:val="E168F8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0260EE"/>
    <w:multiLevelType w:val="multilevel"/>
    <w:tmpl w:val="3AD0A14C"/>
    <w:lvl w:ilvl="0">
      <w:start w:val="1"/>
      <w:numFmt w:val="decimal"/>
      <w:lvlText w:val="%1."/>
      <w:lvlJc w:val="left"/>
      <w:pPr>
        <w:ind w:left="360" w:hanging="360"/>
      </w:pPr>
      <w:rPr>
        <w:rFonts w:ascii="Arial" w:hAnsi="Arial" w:hint="default"/>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280B5F39"/>
    <w:multiLevelType w:val="singleLevel"/>
    <w:tmpl w:val="392480B2"/>
    <w:lvl w:ilvl="0">
      <w:start w:val="1"/>
      <w:numFmt w:val="bullet"/>
      <w:pStyle w:val="TableBullet1"/>
      <w:lvlText w:val=""/>
      <w:lvlJc w:val="left"/>
      <w:pPr>
        <w:tabs>
          <w:tab w:val="num" w:pos="360"/>
        </w:tabs>
        <w:ind w:left="360" w:hanging="360"/>
      </w:pPr>
      <w:rPr>
        <w:rFonts w:ascii="Symbol" w:hAnsi="Symbol" w:hint="default"/>
      </w:rPr>
    </w:lvl>
  </w:abstractNum>
  <w:abstractNum w:abstractNumId="13">
    <w:nsid w:val="28C665D7"/>
    <w:multiLevelType w:val="singleLevel"/>
    <w:tmpl w:val="B0543046"/>
    <w:lvl w:ilvl="0">
      <w:start w:val="1"/>
      <w:numFmt w:val="bullet"/>
      <w:pStyle w:val="Bullet1"/>
      <w:lvlText w:val=""/>
      <w:lvlJc w:val="left"/>
      <w:pPr>
        <w:tabs>
          <w:tab w:val="num" w:pos="288"/>
        </w:tabs>
        <w:ind w:left="288" w:hanging="288"/>
      </w:pPr>
      <w:rPr>
        <w:rFonts w:ascii="Wingdings" w:hAnsi="Wingdings" w:hint="default"/>
      </w:rPr>
    </w:lvl>
  </w:abstractNum>
  <w:abstractNum w:abstractNumId="14">
    <w:nsid w:val="2962598C"/>
    <w:multiLevelType w:val="multilevel"/>
    <w:tmpl w:val="94DAFC72"/>
    <w:styleLink w:val="StyleOutlinenumberedLeft075Hanging025"/>
    <w:lvl w:ilvl="0">
      <w:start w:val="1"/>
      <w:numFmt w:val="decimal"/>
      <w:lvlText w:val="%1."/>
      <w:lvlJc w:val="left"/>
      <w:pPr>
        <w:ind w:left="360" w:hanging="360"/>
      </w:pPr>
      <w:rPr>
        <w:rFonts w:ascii="Arial" w:hAnsi="Arial" w:hint="default"/>
        <w:sz w:val="20"/>
      </w:rPr>
    </w:lvl>
    <w:lvl w:ilvl="1">
      <w:start w:val="1"/>
      <w:numFmt w:val="lowerLetter"/>
      <w:lvlText w:val="%2."/>
      <w:lvlJc w:val="left"/>
      <w:pPr>
        <w:ind w:left="720" w:hanging="360"/>
      </w:pPr>
      <w:rPr>
        <w:rFonts w:ascii="Arial" w:hAnsi="Arial" w:hint="default"/>
      </w:rPr>
    </w:lvl>
    <w:lvl w:ilvl="2">
      <w:start w:val="1"/>
      <w:numFmt w:val="lowerRoman"/>
      <w:lvlText w:val="%3."/>
      <w:lvlJc w:val="right"/>
      <w:pPr>
        <w:ind w:left="108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30124EBC"/>
    <w:multiLevelType w:val="hybridMultilevel"/>
    <w:tmpl w:val="4D74DB06"/>
    <w:lvl w:ilvl="0" w:tplc="18B64F2C">
      <w:start w:val="1"/>
      <w:numFmt w:val="bullet"/>
      <w:pStyle w:val="Bullet2"/>
      <w:lvlText w:val="–"/>
      <w:lvlJc w:val="left"/>
      <w:pPr>
        <w:tabs>
          <w:tab w:val="num" w:pos="-288"/>
        </w:tabs>
        <w:ind w:left="-288" w:hanging="360"/>
      </w:pPr>
      <w:rPr>
        <w:rFonts w:ascii="Arial" w:hAnsi="Arial" w:hint="default"/>
        <w:color w:val="auto"/>
      </w:rPr>
    </w:lvl>
    <w:lvl w:ilvl="1" w:tplc="04090003" w:tentative="1">
      <w:start w:val="1"/>
      <w:numFmt w:val="bullet"/>
      <w:lvlText w:val="o"/>
      <w:lvlJc w:val="left"/>
      <w:pPr>
        <w:tabs>
          <w:tab w:val="num" w:pos="792"/>
        </w:tabs>
        <w:ind w:left="792" w:hanging="360"/>
      </w:pPr>
      <w:rPr>
        <w:rFonts w:ascii="Courier New" w:hAnsi="Courier New" w:hint="default"/>
      </w:rPr>
    </w:lvl>
    <w:lvl w:ilvl="2" w:tplc="04090005" w:tentative="1">
      <w:start w:val="1"/>
      <w:numFmt w:val="bullet"/>
      <w:lvlText w:val=""/>
      <w:lvlJc w:val="left"/>
      <w:pPr>
        <w:tabs>
          <w:tab w:val="num" w:pos="1512"/>
        </w:tabs>
        <w:ind w:left="1512" w:hanging="360"/>
      </w:pPr>
      <w:rPr>
        <w:rFonts w:ascii="Wingdings" w:hAnsi="Wingdings" w:hint="default"/>
      </w:rPr>
    </w:lvl>
    <w:lvl w:ilvl="3" w:tplc="04090001" w:tentative="1">
      <w:start w:val="1"/>
      <w:numFmt w:val="bullet"/>
      <w:lvlText w:val=""/>
      <w:lvlJc w:val="left"/>
      <w:pPr>
        <w:tabs>
          <w:tab w:val="num" w:pos="2232"/>
        </w:tabs>
        <w:ind w:left="2232" w:hanging="360"/>
      </w:pPr>
      <w:rPr>
        <w:rFonts w:ascii="Symbol" w:hAnsi="Symbol" w:hint="default"/>
      </w:rPr>
    </w:lvl>
    <w:lvl w:ilvl="4" w:tplc="04090003" w:tentative="1">
      <w:start w:val="1"/>
      <w:numFmt w:val="bullet"/>
      <w:lvlText w:val="o"/>
      <w:lvlJc w:val="left"/>
      <w:pPr>
        <w:tabs>
          <w:tab w:val="num" w:pos="2952"/>
        </w:tabs>
        <w:ind w:left="2952" w:hanging="360"/>
      </w:pPr>
      <w:rPr>
        <w:rFonts w:ascii="Courier New" w:hAnsi="Courier New" w:hint="default"/>
      </w:rPr>
    </w:lvl>
    <w:lvl w:ilvl="5" w:tplc="04090005" w:tentative="1">
      <w:start w:val="1"/>
      <w:numFmt w:val="bullet"/>
      <w:lvlText w:val=""/>
      <w:lvlJc w:val="left"/>
      <w:pPr>
        <w:tabs>
          <w:tab w:val="num" w:pos="3672"/>
        </w:tabs>
        <w:ind w:left="3672" w:hanging="360"/>
      </w:pPr>
      <w:rPr>
        <w:rFonts w:ascii="Wingdings" w:hAnsi="Wingdings" w:hint="default"/>
      </w:rPr>
    </w:lvl>
    <w:lvl w:ilvl="6" w:tplc="04090001" w:tentative="1">
      <w:start w:val="1"/>
      <w:numFmt w:val="bullet"/>
      <w:lvlText w:val=""/>
      <w:lvlJc w:val="left"/>
      <w:pPr>
        <w:tabs>
          <w:tab w:val="num" w:pos="4392"/>
        </w:tabs>
        <w:ind w:left="4392" w:hanging="360"/>
      </w:pPr>
      <w:rPr>
        <w:rFonts w:ascii="Symbol" w:hAnsi="Symbol" w:hint="default"/>
      </w:rPr>
    </w:lvl>
    <w:lvl w:ilvl="7" w:tplc="04090003" w:tentative="1">
      <w:start w:val="1"/>
      <w:numFmt w:val="bullet"/>
      <w:lvlText w:val="o"/>
      <w:lvlJc w:val="left"/>
      <w:pPr>
        <w:tabs>
          <w:tab w:val="num" w:pos="5112"/>
        </w:tabs>
        <w:ind w:left="5112" w:hanging="360"/>
      </w:pPr>
      <w:rPr>
        <w:rFonts w:ascii="Courier New" w:hAnsi="Courier New" w:hint="default"/>
      </w:rPr>
    </w:lvl>
    <w:lvl w:ilvl="8" w:tplc="04090005" w:tentative="1">
      <w:start w:val="1"/>
      <w:numFmt w:val="bullet"/>
      <w:lvlText w:val=""/>
      <w:lvlJc w:val="left"/>
      <w:pPr>
        <w:tabs>
          <w:tab w:val="num" w:pos="5832"/>
        </w:tabs>
        <w:ind w:left="5832" w:hanging="360"/>
      </w:pPr>
      <w:rPr>
        <w:rFonts w:ascii="Wingdings" w:hAnsi="Wingdings" w:hint="default"/>
      </w:rPr>
    </w:lvl>
  </w:abstractNum>
  <w:abstractNum w:abstractNumId="16">
    <w:nsid w:val="32B63C19"/>
    <w:multiLevelType w:val="hybridMultilevel"/>
    <w:tmpl w:val="841482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307627B"/>
    <w:multiLevelType w:val="multilevel"/>
    <w:tmpl w:val="94DAFC72"/>
    <w:numStyleLink w:val="StyleOutlinenumberedLeft075Hanging025"/>
  </w:abstractNum>
  <w:abstractNum w:abstractNumId="18">
    <w:nsid w:val="35F4208B"/>
    <w:multiLevelType w:val="multilevel"/>
    <w:tmpl w:val="94DAFC72"/>
    <w:numStyleLink w:val="StyleOutlinenumberedLeft075Hanging025"/>
  </w:abstractNum>
  <w:abstractNum w:abstractNumId="19">
    <w:nsid w:val="365B7064"/>
    <w:multiLevelType w:val="multilevel"/>
    <w:tmpl w:val="94DAFC72"/>
    <w:numStyleLink w:val="StyleOutlinenumberedLeft075Hanging025"/>
  </w:abstractNum>
  <w:abstractNum w:abstractNumId="20">
    <w:nsid w:val="3768462F"/>
    <w:multiLevelType w:val="multilevel"/>
    <w:tmpl w:val="3AD0A14C"/>
    <w:styleLink w:val="StyleNumberedCalibri11ptLeft025Hanging025"/>
    <w:lvl w:ilvl="0">
      <w:start w:val="1"/>
      <w:numFmt w:val="decimal"/>
      <w:lvlText w:val="%1."/>
      <w:lvlJc w:val="left"/>
      <w:pPr>
        <w:ind w:left="360" w:hanging="360"/>
      </w:pPr>
      <w:rPr>
        <w:rFonts w:ascii="Arial" w:hAnsi="Arial" w:hint="default"/>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nsid w:val="464453BB"/>
    <w:multiLevelType w:val="hybridMultilevel"/>
    <w:tmpl w:val="35A427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1E160C"/>
    <w:multiLevelType w:val="hybridMultilevel"/>
    <w:tmpl w:val="36C80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740303"/>
    <w:multiLevelType w:val="hybridMultilevel"/>
    <w:tmpl w:val="35A427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6B7D61"/>
    <w:multiLevelType w:val="multilevel"/>
    <w:tmpl w:val="94DAFC72"/>
    <w:numStyleLink w:val="StyleOutlinenumberedLeft075Hanging025"/>
  </w:abstractNum>
  <w:abstractNum w:abstractNumId="25">
    <w:nsid w:val="567F04D0"/>
    <w:multiLevelType w:val="hybridMultilevel"/>
    <w:tmpl w:val="35A427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8643D7E"/>
    <w:multiLevelType w:val="hybridMultilevel"/>
    <w:tmpl w:val="7944926A"/>
    <w:lvl w:ilvl="0" w:tplc="04090001">
      <w:start w:val="1"/>
      <w:numFmt w:val="bullet"/>
      <w:pStyle w:val="Normal-bulleted"/>
      <w:lvlText w:val=""/>
      <w:lvlJc w:val="left"/>
      <w:pPr>
        <w:tabs>
          <w:tab w:val="num" w:pos="261"/>
        </w:tabs>
        <w:ind w:left="261" w:hanging="216"/>
      </w:pPr>
      <w:rPr>
        <w:rFonts w:ascii="Symbol" w:hAnsi="Symbol" w:hint="default"/>
        <w:sz w:val="20"/>
      </w:rPr>
    </w:lvl>
    <w:lvl w:ilvl="1" w:tplc="04090003" w:tentative="1">
      <w:start w:val="1"/>
      <w:numFmt w:val="bullet"/>
      <w:lvlText w:val="o"/>
      <w:lvlJc w:val="left"/>
      <w:pPr>
        <w:tabs>
          <w:tab w:val="num" w:pos="1485"/>
        </w:tabs>
        <w:ind w:left="1485" w:hanging="360"/>
      </w:pPr>
      <w:rPr>
        <w:rFonts w:ascii="Courier New" w:hAnsi="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27">
    <w:nsid w:val="5EE83761"/>
    <w:multiLevelType w:val="multilevel"/>
    <w:tmpl w:val="94DAFC72"/>
    <w:numStyleLink w:val="StyleOutlinenumberedLeft075Hanging025"/>
  </w:abstractNum>
  <w:abstractNum w:abstractNumId="28">
    <w:nsid w:val="6CCF0AD2"/>
    <w:multiLevelType w:val="hybridMultilevel"/>
    <w:tmpl w:val="880EF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6D4D53"/>
    <w:multiLevelType w:val="hybridMultilevel"/>
    <w:tmpl w:val="3FB8C6AC"/>
    <w:lvl w:ilvl="0" w:tplc="04090011">
      <w:start w:val="1"/>
      <w:numFmt w:val="bullet"/>
      <w:pStyle w:val="FeatureNormal"/>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0">
    <w:nsid w:val="6DCC7E3C"/>
    <w:multiLevelType w:val="singleLevel"/>
    <w:tmpl w:val="DD4EAD42"/>
    <w:lvl w:ilvl="0">
      <w:start w:val="1"/>
      <w:numFmt w:val="bullet"/>
      <w:pStyle w:val="Bullet-bodyindent"/>
      <w:lvlText w:val=""/>
      <w:lvlJc w:val="left"/>
      <w:pPr>
        <w:tabs>
          <w:tab w:val="num" w:pos="648"/>
        </w:tabs>
        <w:ind w:left="648" w:hanging="403"/>
      </w:pPr>
      <w:rPr>
        <w:rFonts w:ascii="Symbol" w:hAnsi="Symbol" w:hint="default"/>
      </w:rPr>
    </w:lvl>
  </w:abstractNum>
  <w:abstractNum w:abstractNumId="31">
    <w:nsid w:val="707459D5"/>
    <w:multiLevelType w:val="hybridMultilevel"/>
    <w:tmpl w:val="4A88A3F2"/>
    <w:lvl w:ilvl="0" w:tplc="6B1EC1C8">
      <w:start w:val="1"/>
      <w:numFmt w:val="bullet"/>
      <w:pStyle w:val="BulletedList"/>
      <w:lvlText w:val=""/>
      <w:lvlJc w:val="left"/>
      <w:pPr>
        <w:tabs>
          <w:tab w:val="num" w:pos="1320"/>
        </w:tabs>
        <w:ind w:left="1320" w:hanging="360"/>
      </w:pPr>
      <w:rPr>
        <w:rFonts w:ascii="Symbol" w:hAnsi="Symbol" w:hint="default"/>
      </w:rPr>
    </w:lvl>
    <w:lvl w:ilvl="1" w:tplc="8A76700C" w:tentative="1">
      <w:start w:val="1"/>
      <w:numFmt w:val="bullet"/>
      <w:lvlText w:val="o"/>
      <w:lvlJc w:val="left"/>
      <w:pPr>
        <w:tabs>
          <w:tab w:val="num" w:pos="1440"/>
        </w:tabs>
        <w:ind w:left="1440" w:hanging="360"/>
      </w:pPr>
      <w:rPr>
        <w:rFonts w:ascii="Courier New" w:hAnsi="Courier New" w:hint="default"/>
      </w:rPr>
    </w:lvl>
    <w:lvl w:ilvl="2" w:tplc="DB8C23D0" w:tentative="1">
      <w:start w:val="1"/>
      <w:numFmt w:val="bullet"/>
      <w:lvlText w:val=""/>
      <w:lvlJc w:val="left"/>
      <w:pPr>
        <w:tabs>
          <w:tab w:val="num" w:pos="2160"/>
        </w:tabs>
        <w:ind w:left="2160" w:hanging="360"/>
      </w:pPr>
      <w:rPr>
        <w:rFonts w:ascii="Wingdings" w:hAnsi="Wingdings" w:hint="default"/>
      </w:rPr>
    </w:lvl>
    <w:lvl w:ilvl="3" w:tplc="2A7C2190" w:tentative="1">
      <w:start w:val="1"/>
      <w:numFmt w:val="bullet"/>
      <w:lvlText w:val=""/>
      <w:lvlJc w:val="left"/>
      <w:pPr>
        <w:tabs>
          <w:tab w:val="num" w:pos="2880"/>
        </w:tabs>
        <w:ind w:left="2880" w:hanging="360"/>
      </w:pPr>
      <w:rPr>
        <w:rFonts w:ascii="Symbol" w:hAnsi="Symbol" w:hint="default"/>
      </w:rPr>
    </w:lvl>
    <w:lvl w:ilvl="4" w:tplc="F9E8E84C" w:tentative="1">
      <w:start w:val="1"/>
      <w:numFmt w:val="bullet"/>
      <w:lvlText w:val="o"/>
      <w:lvlJc w:val="left"/>
      <w:pPr>
        <w:tabs>
          <w:tab w:val="num" w:pos="3600"/>
        </w:tabs>
        <w:ind w:left="3600" w:hanging="360"/>
      </w:pPr>
      <w:rPr>
        <w:rFonts w:ascii="Courier New" w:hAnsi="Courier New" w:hint="default"/>
      </w:rPr>
    </w:lvl>
    <w:lvl w:ilvl="5" w:tplc="311EA636" w:tentative="1">
      <w:start w:val="1"/>
      <w:numFmt w:val="bullet"/>
      <w:lvlText w:val=""/>
      <w:lvlJc w:val="left"/>
      <w:pPr>
        <w:tabs>
          <w:tab w:val="num" w:pos="4320"/>
        </w:tabs>
        <w:ind w:left="4320" w:hanging="360"/>
      </w:pPr>
      <w:rPr>
        <w:rFonts w:ascii="Wingdings" w:hAnsi="Wingdings" w:hint="default"/>
      </w:rPr>
    </w:lvl>
    <w:lvl w:ilvl="6" w:tplc="D7B61F62" w:tentative="1">
      <w:start w:val="1"/>
      <w:numFmt w:val="bullet"/>
      <w:lvlText w:val=""/>
      <w:lvlJc w:val="left"/>
      <w:pPr>
        <w:tabs>
          <w:tab w:val="num" w:pos="5040"/>
        </w:tabs>
        <w:ind w:left="5040" w:hanging="360"/>
      </w:pPr>
      <w:rPr>
        <w:rFonts w:ascii="Symbol" w:hAnsi="Symbol" w:hint="default"/>
      </w:rPr>
    </w:lvl>
    <w:lvl w:ilvl="7" w:tplc="62C0F0C0" w:tentative="1">
      <w:start w:val="1"/>
      <w:numFmt w:val="bullet"/>
      <w:lvlText w:val="o"/>
      <w:lvlJc w:val="left"/>
      <w:pPr>
        <w:tabs>
          <w:tab w:val="num" w:pos="5760"/>
        </w:tabs>
        <w:ind w:left="5760" w:hanging="360"/>
      </w:pPr>
      <w:rPr>
        <w:rFonts w:ascii="Courier New" w:hAnsi="Courier New" w:hint="default"/>
      </w:rPr>
    </w:lvl>
    <w:lvl w:ilvl="8" w:tplc="85D24CC0" w:tentative="1">
      <w:start w:val="1"/>
      <w:numFmt w:val="bullet"/>
      <w:lvlText w:val=""/>
      <w:lvlJc w:val="left"/>
      <w:pPr>
        <w:tabs>
          <w:tab w:val="num" w:pos="6480"/>
        </w:tabs>
        <w:ind w:left="6480" w:hanging="360"/>
      </w:pPr>
      <w:rPr>
        <w:rFonts w:ascii="Wingdings" w:hAnsi="Wingdings" w:hint="default"/>
      </w:rPr>
    </w:lvl>
  </w:abstractNum>
  <w:abstractNum w:abstractNumId="32">
    <w:nsid w:val="7DEE65F0"/>
    <w:multiLevelType w:val="singleLevel"/>
    <w:tmpl w:val="8FD0BE5A"/>
    <w:lvl w:ilvl="0">
      <w:start w:val="1"/>
      <w:numFmt w:val="bullet"/>
      <w:pStyle w:val="Bullet10"/>
      <w:lvlText w:val=""/>
      <w:lvlJc w:val="left"/>
      <w:pPr>
        <w:tabs>
          <w:tab w:val="num" w:pos="288"/>
        </w:tabs>
        <w:ind w:left="288" w:hanging="288"/>
      </w:pPr>
      <w:rPr>
        <w:rFonts w:ascii="Wingdings" w:hAnsi="Wingdings" w:hint="default"/>
      </w:rPr>
    </w:lvl>
  </w:abstractNum>
  <w:num w:numId="1">
    <w:abstractNumId w:val="32"/>
  </w:num>
  <w:num w:numId="2">
    <w:abstractNumId w:val="30"/>
  </w:num>
  <w:num w:numId="3">
    <w:abstractNumId w:val="12"/>
  </w:num>
  <w:num w:numId="4">
    <w:abstractNumId w:val="6"/>
  </w:num>
  <w:num w:numId="5">
    <w:abstractNumId w:val="13"/>
  </w:num>
  <w:num w:numId="6">
    <w:abstractNumId w:val="15"/>
  </w:num>
  <w:num w:numId="7">
    <w:abstractNumId w:val="31"/>
  </w:num>
  <w:num w:numId="8">
    <w:abstractNumId w:val="0"/>
  </w:num>
  <w:num w:numId="9">
    <w:abstractNumId w:val="26"/>
  </w:num>
  <w:num w:numId="10">
    <w:abstractNumId w:val="29"/>
  </w:num>
  <w:num w:numId="11">
    <w:abstractNumId w:val="2"/>
  </w:num>
  <w:num w:numId="12">
    <w:abstractNumId w:val="20"/>
  </w:num>
  <w:num w:numId="13">
    <w:abstractNumId w:val="11"/>
  </w:num>
  <w:num w:numId="14">
    <w:abstractNumId w:val="8"/>
  </w:num>
  <w:num w:numId="15">
    <w:abstractNumId w:val="14"/>
  </w:num>
  <w:num w:numId="16">
    <w:abstractNumId w:val="19"/>
  </w:num>
  <w:num w:numId="17">
    <w:abstractNumId w:val="1"/>
  </w:num>
  <w:num w:numId="18">
    <w:abstractNumId w:val="17"/>
  </w:num>
  <w:num w:numId="19">
    <w:abstractNumId w:val="27"/>
  </w:num>
  <w:num w:numId="20">
    <w:abstractNumId w:val="24"/>
  </w:num>
  <w:num w:numId="21">
    <w:abstractNumId w:val="18"/>
  </w:num>
  <w:num w:numId="22">
    <w:abstractNumId w:val="22"/>
  </w:num>
  <w:num w:numId="23">
    <w:abstractNumId w:val="28"/>
  </w:num>
  <w:num w:numId="24">
    <w:abstractNumId w:val="25"/>
  </w:num>
  <w:num w:numId="25">
    <w:abstractNumId w:val="5"/>
  </w:num>
  <w:num w:numId="26">
    <w:abstractNumId w:val="21"/>
  </w:num>
  <w:num w:numId="27">
    <w:abstractNumId w:val="4"/>
  </w:num>
  <w:num w:numId="28">
    <w:abstractNumId w:val="23"/>
  </w:num>
  <w:num w:numId="29">
    <w:abstractNumId w:val="9"/>
  </w:num>
  <w:num w:numId="30">
    <w:abstractNumId w:val="10"/>
  </w:num>
  <w:num w:numId="31">
    <w:abstractNumId w:val="7"/>
  </w:num>
  <w:num w:numId="32">
    <w:abstractNumId w:val="3"/>
  </w:num>
  <w:num w:numId="33">
    <w:abstractNumId w:val="16"/>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embedSystemFonts/>
  <w:activeWritingStyle w:appName="MSWord" w:lang="en-US" w:vendorID="64" w:dllVersion="131078" w:nlCheck="1" w:checkStyle="1"/>
  <w:attachedTemplate r:id="rId1"/>
  <w:stylePaneFormatFilter w:val="1F04"/>
  <w:defaultTabStop w:val="720"/>
  <w:doNotHyphenateCaps/>
  <w:drawingGridHorizontalSpacing w:val="100"/>
  <w:drawingGridVerticalSpacing w:val="0"/>
  <w:displayHorizontalDrawingGridEvery w:val="0"/>
  <w:displayVerticalDrawingGridEvery w:val="0"/>
  <w:noPunctuationKerning/>
  <w:characterSpacingControl w:val="doNotCompress"/>
  <w:hdrShapeDefaults>
    <o:shapedefaults v:ext="edit" spidmax="4098">
      <o:colormru v:ext="edit" colors="#004200,#719373,#6b9976,#60a060,#7cb07c"/>
    </o:shapedefaults>
    <o:shapelayout v:ext="edit">
      <o:idmap v:ext="edit" data="2"/>
    </o:shapelayout>
  </w:hdrShapeDefaults>
  <w:footnotePr>
    <w:footnote w:id="-1"/>
    <w:footnote w:id="0"/>
  </w:footnotePr>
  <w:endnotePr>
    <w:endnote w:id="-1"/>
    <w:endnote w:id="0"/>
  </w:endnotePr>
  <w:compat/>
  <w:rsids>
    <w:rsidRoot w:val="0093419C"/>
    <w:rsid w:val="000000D6"/>
    <w:rsid w:val="00000295"/>
    <w:rsid w:val="000005A1"/>
    <w:rsid w:val="0000092E"/>
    <w:rsid w:val="00000D46"/>
    <w:rsid w:val="00000DD3"/>
    <w:rsid w:val="000011FA"/>
    <w:rsid w:val="000017C2"/>
    <w:rsid w:val="00001896"/>
    <w:rsid w:val="00001BFA"/>
    <w:rsid w:val="00001C0A"/>
    <w:rsid w:val="00001DF7"/>
    <w:rsid w:val="00001F0D"/>
    <w:rsid w:val="00001F5A"/>
    <w:rsid w:val="0000220B"/>
    <w:rsid w:val="000022AF"/>
    <w:rsid w:val="000023DE"/>
    <w:rsid w:val="0000248C"/>
    <w:rsid w:val="00002C98"/>
    <w:rsid w:val="00003425"/>
    <w:rsid w:val="000035E7"/>
    <w:rsid w:val="00003B02"/>
    <w:rsid w:val="00003D4F"/>
    <w:rsid w:val="00003FE1"/>
    <w:rsid w:val="00004148"/>
    <w:rsid w:val="000042C3"/>
    <w:rsid w:val="000044E6"/>
    <w:rsid w:val="000046EC"/>
    <w:rsid w:val="000049BF"/>
    <w:rsid w:val="00004B26"/>
    <w:rsid w:val="00004F60"/>
    <w:rsid w:val="00004FDA"/>
    <w:rsid w:val="0000547C"/>
    <w:rsid w:val="00005519"/>
    <w:rsid w:val="0000562E"/>
    <w:rsid w:val="00005660"/>
    <w:rsid w:val="00005A41"/>
    <w:rsid w:val="00005C9F"/>
    <w:rsid w:val="00006501"/>
    <w:rsid w:val="00006511"/>
    <w:rsid w:val="00006684"/>
    <w:rsid w:val="000066A7"/>
    <w:rsid w:val="00006821"/>
    <w:rsid w:val="000068D3"/>
    <w:rsid w:val="000069A0"/>
    <w:rsid w:val="000069F7"/>
    <w:rsid w:val="00006B99"/>
    <w:rsid w:val="00006BC4"/>
    <w:rsid w:val="00006CB1"/>
    <w:rsid w:val="00006F7B"/>
    <w:rsid w:val="00007079"/>
    <w:rsid w:val="00007505"/>
    <w:rsid w:val="000075F6"/>
    <w:rsid w:val="00007832"/>
    <w:rsid w:val="00007892"/>
    <w:rsid w:val="00007928"/>
    <w:rsid w:val="00007C88"/>
    <w:rsid w:val="00007DCB"/>
    <w:rsid w:val="000103F3"/>
    <w:rsid w:val="000107F6"/>
    <w:rsid w:val="00010AA0"/>
    <w:rsid w:val="00010B79"/>
    <w:rsid w:val="00010FFD"/>
    <w:rsid w:val="0001145C"/>
    <w:rsid w:val="00011687"/>
    <w:rsid w:val="00011890"/>
    <w:rsid w:val="000118E1"/>
    <w:rsid w:val="00011AFE"/>
    <w:rsid w:val="00011BA8"/>
    <w:rsid w:val="00011EDA"/>
    <w:rsid w:val="000120DB"/>
    <w:rsid w:val="00012387"/>
    <w:rsid w:val="00012584"/>
    <w:rsid w:val="00012642"/>
    <w:rsid w:val="00012841"/>
    <w:rsid w:val="0001288E"/>
    <w:rsid w:val="0001298D"/>
    <w:rsid w:val="00012AD7"/>
    <w:rsid w:val="00012F69"/>
    <w:rsid w:val="00013177"/>
    <w:rsid w:val="00013677"/>
    <w:rsid w:val="00013803"/>
    <w:rsid w:val="0001392D"/>
    <w:rsid w:val="00013AE5"/>
    <w:rsid w:val="00013BD6"/>
    <w:rsid w:val="000141C1"/>
    <w:rsid w:val="0001429D"/>
    <w:rsid w:val="0001446F"/>
    <w:rsid w:val="00014584"/>
    <w:rsid w:val="00014B50"/>
    <w:rsid w:val="00014DE8"/>
    <w:rsid w:val="00014E08"/>
    <w:rsid w:val="00014F8C"/>
    <w:rsid w:val="00014FE9"/>
    <w:rsid w:val="00015060"/>
    <w:rsid w:val="000150E6"/>
    <w:rsid w:val="0001511A"/>
    <w:rsid w:val="00015218"/>
    <w:rsid w:val="00015266"/>
    <w:rsid w:val="000157CF"/>
    <w:rsid w:val="00015AD4"/>
    <w:rsid w:val="00015B30"/>
    <w:rsid w:val="00015ED0"/>
    <w:rsid w:val="00015FF1"/>
    <w:rsid w:val="000160AD"/>
    <w:rsid w:val="000162A4"/>
    <w:rsid w:val="000164C7"/>
    <w:rsid w:val="0001673A"/>
    <w:rsid w:val="00016937"/>
    <w:rsid w:val="00016B47"/>
    <w:rsid w:val="00016EB8"/>
    <w:rsid w:val="00016F1A"/>
    <w:rsid w:val="0001715D"/>
    <w:rsid w:val="00017848"/>
    <w:rsid w:val="00017B53"/>
    <w:rsid w:val="00017D40"/>
    <w:rsid w:val="00017D81"/>
    <w:rsid w:val="00020166"/>
    <w:rsid w:val="000201FD"/>
    <w:rsid w:val="00020347"/>
    <w:rsid w:val="0002041F"/>
    <w:rsid w:val="0002065C"/>
    <w:rsid w:val="000206D8"/>
    <w:rsid w:val="000209A2"/>
    <w:rsid w:val="00020B36"/>
    <w:rsid w:val="00020BC7"/>
    <w:rsid w:val="00020C3D"/>
    <w:rsid w:val="00020C4A"/>
    <w:rsid w:val="00020D84"/>
    <w:rsid w:val="00020E2C"/>
    <w:rsid w:val="00020ED0"/>
    <w:rsid w:val="00020F51"/>
    <w:rsid w:val="000210AB"/>
    <w:rsid w:val="00021307"/>
    <w:rsid w:val="000213A5"/>
    <w:rsid w:val="000219A1"/>
    <w:rsid w:val="00021C1E"/>
    <w:rsid w:val="00021DF0"/>
    <w:rsid w:val="00022560"/>
    <w:rsid w:val="0002268E"/>
    <w:rsid w:val="00022946"/>
    <w:rsid w:val="00022985"/>
    <w:rsid w:val="00022D85"/>
    <w:rsid w:val="00022D99"/>
    <w:rsid w:val="000236E3"/>
    <w:rsid w:val="00023BE5"/>
    <w:rsid w:val="00023D02"/>
    <w:rsid w:val="00023D9F"/>
    <w:rsid w:val="0002420E"/>
    <w:rsid w:val="0002442C"/>
    <w:rsid w:val="00024552"/>
    <w:rsid w:val="00024A6B"/>
    <w:rsid w:val="00024C2B"/>
    <w:rsid w:val="00024D4D"/>
    <w:rsid w:val="00024E25"/>
    <w:rsid w:val="00024FA5"/>
    <w:rsid w:val="0002527E"/>
    <w:rsid w:val="000252DC"/>
    <w:rsid w:val="000254B1"/>
    <w:rsid w:val="000254F8"/>
    <w:rsid w:val="00025819"/>
    <w:rsid w:val="000258BC"/>
    <w:rsid w:val="00025E98"/>
    <w:rsid w:val="000260FB"/>
    <w:rsid w:val="00026215"/>
    <w:rsid w:val="000262BA"/>
    <w:rsid w:val="0002648A"/>
    <w:rsid w:val="000267D1"/>
    <w:rsid w:val="00026892"/>
    <w:rsid w:val="00026EA5"/>
    <w:rsid w:val="00027434"/>
    <w:rsid w:val="0002779A"/>
    <w:rsid w:val="0002785F"/>
    <w:rsid w:val="000278C9"/>
    <w:rsid w:val="00027ACA"/>
    <w:rsid w:val="00027BE1"/>
    <w:rsid w:val="00027F3B"/>
    <w:rsid w:val="000300B3"/>
    <w:rsid w:val="0003022F"/>
    <w:rsid w:val="00030320"/>
    <w:rsid w:val="00030402"/>
    <w:rsid w:val="00030630"/>
    <w:rsid w:val="00030705"/>
    <w:rsid w:val="0003085D"/>
    <w:rsid w:val="00030896"/>
    <w:rsid w:val="000308C8"/>
    <w:rsid w:val="000309E6"/>
    <w:rsid w:val="00030A92"/>
    <w:rsid w:val="00030AEA"/>
    <w:rsid w:val="00030B15"/>
    <w:rsid w:val="00030E76"/>
    <w:rsid w:val="00030ED8"/>
    <w:rsid w:val="00030ED9"/>
    <w:rsid w:val="00031203"/>
    <w:rsid w:val="000314D0"/>
    <w:rsid w:val="00031569"/>
    <w:rsid w:val="00031714"/>
    <w:rsid w:val="000317B3"/>
    <w:rsid w:val="00032610"/>
    <w:rsid w:val="00032996"/>
    <w:rsid w:val="000329D9"/>
    <w:rsid w:val="00032B9D"/>
    <w:rsid w:val="00032EEF"/>
    <w:rsid w:val="00032F31"/>
    <w:rsid w:val="000332F5"/>
    <w:rsid w:val="000333B1"/>
    <w:rsid w:val="000333B7"/>
    <w:rsid w:val="0003347E"/>
    <w:rsid w:val="000335BE"/>
    <w:rsid w:val="00033817"/>
    <w:rsid w:val="000338B5"/>
    <w:rsid w:val="000339CC"/>
    <w:rsid w:val="00033B4B"/>
    <w:rsid w:val="00033FD6"/>
    <w:rsid w:val="00034431"/>
    <w:rsid w:val="000349C5"/>
    <w:rsid w:val="000349DF"/>
    <w:rsid w:val="00034A1B"/>
    <w:rsid w:val="00034A73"/>
    <w:rsid w:val="000357E5"/>
    <w:rsid w:val="00035908"/>
    <w:rsid w:val="00035A9D"/>
    <w:rsid w:val="00035E88"/>
    <w:rsid w:val="00036254"/>
    <w:rsid w:val="00036637"/>
    <w:rsid w:val="00036AC2"/>
    <w:rsid w:val="00036C29"/>
    <w:rsid w:val="000371AA"/>
    <w:rsid w:val="00037628"/>
    <w:rsid w:val="000377FD"/>
    <w:rsid w:val="0003784B"/>
    <w:rsid w:val="00037917"/>
    <w:rsid w:val="00037B60"/>
    <w:rsid w:val="00037ED3"/>
    <w:rsid w:val="000401D1"/>
    <w:rsid w:val="00040793"/>
    <w:rsid w:val="00040904"/>
    <w:rsid w:val="000409F6"/>
    <w:rsid w:val="000415D1"/>
    <w:rsid w:val="00041A0D"/>
    <w:rsid w:val="00041A46"/>
    <w:rsid w:val="00041A59"/>
    <w:rsid w:val="00041BDF"/>
    <w:rsid w:val="00041F0C"/>
    <w:rsid w:val="00042098"/>
    <w:rsid w:val="00042104"/>
    <w:rsid w:val="00042386"/>
    <w:rsid w:val="000423EC"/>
    <w:rsid w:val="000423F5"/>
    <w:rsid w:val="000424BE"/>
    <w:rsid w:val="000426DE"/>
    <w:rsid w:val="000429C0"/>
    <w:rsid w:val="00042A59"/>
    <w:rsid w:val="00042B39"/>
    <w:rsid w:val="00042F6B"/>
    <w:rsid w:val="0004319F"/>
    <w:rsid w:val="00043254"/>
    <w:rsid w:val="00043462"/>
    <w:rsid w:val="00043520"/>
    <w:rsid w:val="00043725"/>
    <w:rsid w:val="00043775"/>
    <w:rsid w:val="000438B3"/>
    <w:rsid w:val="0004395A"/>
    <w:rsid w:val="0004397F"/>
    <w:rsid w:val="00043C1A"/>
    <w:rsid w:val="00043D85"/>
    <w:rsid w:val="00043E26"/>
    <w:rsid w:val="00043FF0"/>
    <w:rsid w:val="00044069"/>
    <w:rsid w:val="00044F4B"/>
    <w:rsid w:val="00045060"/>
    <w:rsid w:val="00045209"/>
    <w:rsid w:val="0004544B"/>
    <w:rsid w:val="00045772"/>
    <w:rsid w:val="000457A0"/>
    <w:rsid w:val="00045904"/>
    <w:rsid w:val="000459D3"/>
    <w:rsid w:val="00045AD3"/>
    <w:rsid w:val="00045B9F"/>
    <w:rsid w:val="00045C11"/>
    <w:rsid w:val="00045FCD"/>
    <w:rsid w:val="0004605D"/>
    <w:rsid w:val="000461C5"/>
    <w:rsid w:val="0004628B"/>
    <w:rsid w:val="00046320"/>
    <w:rsid w:val="000469C4"/>
    <w:rsid w:val="00046B8E"/>
    <w:rsid w:val="00046E39"/>
    <w:rsid w:val="000471B1"/>
    <w:rsid w:val="000472F5"/>
    <w:rsid w:val="00047315"/>
    <w:rsid w:val="000473FE"/>
    <w:rsid w:val="00047606"/>
    <w:rsid w:val="0004772D"/>
    <w:rsid w:val="000478C5"/>
    <w:rsid w:val="00047A24"/>
    <w:rsid w:val="00047B54"/>
    <w:rsid w:val="00047B6B"/>
    <w:rsid w:val="00047FCA"/>
    <w:rsid w:val="00047FCB"/>
    <w:rsid w:val="00050260"/>
    <w:rsid w:val="00050405"/>
    <w:rsid w:val="00050823"/>
    <w:rsid w:val="0005093A"/>
    <w:rsid w:val="00050A06"/>
    <w:rsid w:val="00050D1D"/>
    <w:rsid w:val="00050E75"/>
    <w:rsid w:val="000510C8"/>
    <w:rsid w:val="0005123F"/>
    <w:rsid w:val="00051435"/>
    <w:rsid w:val="000517DD"/>
    <w:rsid w:val="00051CB7"/>
    <w:rsid w:val="000520C4"/>
    <w:rsid w:val="000522F4"/>
    <w:rsid w:val="0005254D"/>
    <w:rsid w:val="0005265F"/>
    <w:rsid w:val="0005269B"/>
    <w:rsid w:val="00052713"/>
    <w:rsid w:val="0005273B"/>
    <w:rsid w:val="00052779"/>
    <w:rsid w:val="00052EC3"/>
    <w:rsid w:val="0005300F"/>
    <w:rsid w:val="00053611"/>
    <w:rsid w:val="0005365F"/>
    <w:rsid w:val="000537A8"/>
    <w:rsid w:val="00053C0E"/>
    <w:rsid w:val="00053D1F"/>
    <w:rsid w:val="00053E83"/>
    <w:rsid w:val="00054074"/>
    <w:rsid w:val="00054238"/>
    <w:rsid w:val="0005458A"/>
    <w:rsid w:val="000546C7"/>
    <w:rsid w:val="00054780"/>
    <w:rsid w:val="00054787"/>
    <w:rsid w:val="00054884"/>
    <w:rsid w:val="0005500A"/>
    <w:rsid w:val="00055322"/>
    <w:rsid w:val="00055538"/>
    <w:rsid w:val="0005554F"/>
    <w:rsid w:val="0005594B"/>
    <w:rsid w:val="00055A30"/>
    <w:rsid w:val="00055B58"/>
    <w:rsid w:val="00055B5E"/>
    <w:rsid w:val="00055D22"/>
    <w:rsid w:val="00055EAA"/>
    <w:rsid w:val="00055FAC"/>
    <w:rsid w:val="00056107"/>
    <w:rsid w:val="00056508"/>
    <w:rsid w:val="000565CD"/>
    <w:rsid w:val="00056E2D"/>
    <w:rsid w:val="00056FFB"/>
    <w:rsid w:val="00057691"/>
    <w:rsid w:val="000576B1"/>
    <w:rsid w:val="000576ED"/>
    <w:rsid w:val="00057B44"/>
    <w:rsid w:val="00057B4D"/>
    <w:rsid w:val="00057DA7"/>
    <w:rsid w:val="00057ECA"/>
    <w:rsid w:val="00057EE9"/>
    <w:rsid w:val="00060556"/>
    <w:rsid w:val="00060589"/>
    <w:rsid w:val="000607BC"/>
    <w:rsid w:val="000608E5"/>
    <w:rsid w:val="00060BD7"/>
    <w:rsid w:val="00060C17"/>
    <w:rsid w:val="00060D39"/>
    <w:rsid w:val="00061173"/>
    <w:rsid w:val="000613EB"/>
    <w:rsid w:val="0006158B"/>
    <w:rsid w:val="000616F8"/>
    <w:rsid w:val="00061824"/>
    <w:rsid w:val="00061A99"/>
    <w:rsid w:val="00061BEA"/>
    <w:rsid w:val="00061EA7"/>
    <w:rsid w:val="00061F4F"/>
    <w:rsid w:val="00061F93"/>
    <w:rsid w:val="0006209F"/>
    <w:rsid w:val="0006218A"/>
    <w:rsid w:val="000625AC"/>
    <w:rsid w:val="000625CC"/>
    <w:rsid w:val="000625F9"/>
    <w:rsid w:val="00062B37"/>
    <w:rsid w:val="00062CB3"/>
    <w:rsid w:val="00062DDC"/>
    <w:rsid w:val="00062E88"/>
    <w:rsid w:val="00062F6A"/>
    <w:rsid w:val="0006333A"/>
    <w:rsid w:val="0006348C"/>
    <w:rsid w:val="00063863"/>
    <w:rsid w:val="0006391E"/>
    <w:rsid w:val="00063929"/>
    <w:rsid w:val="00064242"/>
    <w:rsid w:val="00064315"/>
    <w:rsid w:val="000644CD"/>
    <w:rsid w:val="000645FC"/>
    <w:rsid w:val="00064726"/>
    <w:rsid w:val="000648FE"/>
    <w:rsid w:val="00064959"/>
    <w:rsid w:val="000649F7"/>
    <w:rsid w:val="00064A7A"/>
    <w:rsid w:val="00064AD4"/>
    <w:rsid w:val="00064B0B"/>
    <w:rsid w:val="00064CB8"/>
    <w:rsid w:val="00064DB2"/>
    <w:rsid w:val="00064E77"/>
    <w:rsid w:val="00065497"/>
    <w:rsid w:val="000655EB"/>
    <w:rsid w:val="000659B9"/>
    <w:rsid w:val="00065CD0"/>
    <w:rsid w:val="00065D20"/>
    <w:rsid w:val="000660AE"/>
    <w:rsid w:val="00066550"/>
    <w:rsid w:val="00066966"/>
    <w:rsid w:val="0006699C"/>
    <w:rsid w:val="00066A5A"/>
    <w:rsid w:val="00066B81"/>
    <w:rsid w:val="00066F81"/>
    <w:rsid w:val="00067098"/>
    <w:rsid w:val="00067307"/>
    <w:rsid w:val="00067713"/>
    <w:rsid w:val="0006783B"/>
    <w:rsid w:val="0006786C"/>
    <w:rsid w:val="00067AB5"/>
    <w:rsid w:val="00067BDB"/>
    <w:rsid w:val="00067C46"/>
    <w:rsid w:val="000701DD"/>
    <w:rsid w:val="00070323"/>
    <w:rsid w:val="00070499"/>
    <w:rsid w:val="0007060F"/>
    <w:rsid w:val="0007069C"/>
    <w:rsid w:val="000708C7"/>
    <w:rsid w:val="00070BFE"/>
    <w:rsid w:val="00070D6F"/>
    <w:rsid w:val="00070D7B"/>
    <w:rsid w:val="00071101"/>
    <w:rsid w:val="00071184"/>
    <w:rsid w:val="0007130F"/>
    <w:rsid w:val="000713F5"/>
    <w:rsid w:val="00071788"/>
    <w:rsid w:val="0007182E"/>
    <w:rsid w:val="0007191C"/>
    <w:rsid w:val="00071C06"/>
    <w:rsid w:val="00071CFA"/>
    <w:rsid w:val="00071FE9"/>
    <w:rsid w:val="000721A6"/>
    <w:rsid w:val="0007223A"/>
    <w:rsid w:val="00072315"/>
    <w:rsid w:val="00072670"/>
    <w:rsid w:val="00072838"/>
    <w:rsid w:val="00072B27"/>
    <w:rsid w:val="00072BA2"/>
    <w:rsid w:val="00072D12"/>
    <w:rsid w:val="00072E65"/>
    <w:rsid w:val="00072FB3"/>
    <w:rsid w:val="0007393D"/>
    <w:rsid w:val="00073B3B"/>
    <w:rsid w:val="00073CF3"/>
    <w:rsid w:val="00073E5B"/>
    <w:rsid w:val="00073F55"/>
    <w:rsid w:val="0007409D"/>
    <w:rsid w:val="00074163"/>
    <w:rsid w:val="000744C4"/>
    <w:rsid w:val="0007450C"/>
    <w:rsid w:val="0007462B"/>
    <w:rsid w:val="000746A5"/>
    <w:rsid w:val="00074AE6"/>
    <w:rsid w:val="000750AA"/>
    <w:rsid w:val="00075161"/>
    <w:rsid w:val="000751A0"/>
    <w:rsid w:val="000751AC"/>
    <w:rsid w:val="00075272"/>
    <w:rsid w:val="00075313"/>
    <w:rsid w:val="0007548A"/>
    <w:rsid w:val="00075D3F"/>
    <w:rsid w:val="00075E13"/>
    <w:rsid w:val="00075F4E"/>
    <w:rsid w:val="00076036"/>
    <w:rsid w:val="0007633E"/>
    <w:rsid w:val="00076500"/>
    <w:rsid w:val="00076641"/>
    <w:rsid w:val="0007677A"/>
    <w:rsid w:val="000767BF"/>
    <w:rsid w:val="000768A3"/>
    <w:rsid w:val="00076969"/>
    <w:rsid w:val="00076A43"/>
    <w:rsid w:val="00076C83"/>
    <w:rsid w:val="00076D04"/>
    <w:rsid w:val="00076E15"/>
    <w:rsid w:val="00076F63"/>
    <w:rsid w:val="000771EF"/>
    <w:rsid w:val="00077473"/>
    <w:rsid w:val="000775D1"/>
    <w:rsid w:val="0007787A"/>
    <w:rsid w:val="00077B18"/>
    <w:rsid w:val="00077B48"/>
    <w:rsid w:val="00077C0D"/>
    <w:rsid w:val="00077E04"/>
    <w:rsid w:val="00080037"/>
    <w:rsid w:val="00080355"/>
    <w:rsid w:val="000806EF"/>
    <w:rsid w:val="00080932"/>
    <w:rsid w:val="00080C50"/>
    <w:rsid w:val="00080E79"/>
    <w:rsid w:val="00080FD8"/>
    <w:rsid w:val="0008109B"/>
    <w:rsid w:val="0008114C"/>
    <w:rsid w:val="00081322"/>
    <w:rsid w:val="000813D6"/>
    <w:rsid w:val="00081DF7"/>
    <w:rsid w:val="00082290"/>
    <w:rsid w:val="00082917"/>
    <w:rsid w:val="00082981"/>
    <w:rsid w:val="00083302"/>
    <w:rsid w:val="000833E7"/>
    <w:rsid w:val="00083543"/>
    <w:rsid w:val="00083750"/>
    <w:rsid w:val="00083857"/>
    <w:rsid w:val="000839CC"/>
    <w:rsid w:val="000839EC"/>
    <w:rsid w:val="00083B38"/>
    <w:rsid w:val="00083B51"/>
    <w:rsid w:val="00083F1A"/>
    <w:rsid w:val="00083FF8"/>
    <w:rsid w:val="000841A0"/>
    <w:rsid w:val="0008428A"/>
    <w:rsid w:val="00084888"/>
    <w:rsid w:val="00084938"/>
    <w:rsid w:val="00084A0A"/>
    <w:rsid w:val="00084C87"/>
    <w:rsid w:val="00084D81"/>
    <w:rsid w:val="00084FDD"/>
    <w:rsid w:val="0008514B"/>
    <w:rsid w:val="000852CF"/>
    <w:rsid w:val="000853A7"/>
    <w:rsid w:val="00085417"/>
    <w:rsid w:val="000855A7"/>
    <w:rsid w:val="000863B8"/>
    <w:rsid w:val="0008677C"/>
    <w:rsid w:val="00086970"/>
    <w:rsid w:val="00086A9B"/>
    <w:rsid w:val="00086DAE"/>
    <w:rsid w:val="0008701C"/>
    <w:rsid w:val="00087029"/>
    <w:rsid w:val="000872FE"/>
    <w:rsid w:val="0008748D"/>
    <w:rsid w:val="00087917"/>
    <w:rsid w:val="00087B76"/>
    <w:rsid w:val="00090163"/>
    <w:rsid w:val="0009018D"/>
    <w:rsid w:val="000902D3"/>
    <w:rsid w:val="00090724"/>
    <w:rsid w:val="00090729"/>
    <w:rsid w:val="00090750"/>
    <w:rsid w:val="00090791"/>
    <w:rsid w:val="00090F1E"/>
    <w:rsid w:val="000910A7"/>
    <w:rsid w:val="0009112F"/>
    <w:rsid w:val="000911A2"/>
    <w:rsid w:val="000912DC"/>
    <w:rsid w:val="00091869"/>
    <w:rsid w:val="000918F2"/>
    <w:rsid w:val="00091911"/>
    <w:rsid w:val="00091BB3"/>
    <w:rsid w:val="00091E53"/>
    <w:rsid w:val="00091E5A"/>
    <w:rsid w:val="0009225F"/>
    <w:rsid w:val="000923B4"/>
    <w:rsid w:val="000925C5"/>
    <w:rsid w:val="00092642"/>
    <w:rsid w:val="0009287F"/>
    <w:rsid w:val="00092B67"/>
    <w:rsid w:val="00092E98"/>
    <w:rsid w:val="00092F4D"/>
    <w:rsid w:val="00093013"/>
    <w:rsid w:val="0009303A"/>
    <w:rsid w:val="0009304E"/>
    <w:rsid w:val="00093311"/>
    <w:rsid w:val="00093467"/>
    <w:rsid w:val="00093620"/>
    <w:rsid w:val="00093A70"/>
    <w:rsid w:val="00093B40"/>
    <w:rsid w:val="00093C77"/>
    <w:rsid w:val="00093D7C"/>
    <w:rsid w:val="00093FED"/>
    <w:rsid w:val="00094042"/>
    <w:rsid w:val="00094355"/>
    <w:rsid w:val="00094508"/>
    <w:rsid w:val="00094795"/>
    <w:rsid w:val="0009497E"/>
    <w:rsid w:val="00094B30"/>
    <w:rsid w:val="00094C55"/>
    <w:rsid w:val="00094ED6"/>
    <w:rsid w:val="0009501D"/>
    <w:rsid w:val="00095960"/>
    <w:rsid w:val="00095997"/>
    <w:rsid w:val="0009599F"/>
    <w:rsid w:val="00095A40"/>
    <w:rsid w:val="00095F51"/>
    <w:rsid w:val="00096033"/>
    <w:rsid w:val="000961C0"/>
    <w:rsid w:val="000961EC"/>
    <w:rsid w:val="0009630C"/>
    <w:rsid w:val="0009638E"/>
    <w:rsid w:val="0009642E"/>
    <w:rsid w:val="00096596"/>
    <w:rsid w:val="00096FE2"/>
    <w:rsid w:val="00097275"/>
    <w:rsid w:val="000972DA"/>
    <w:rsid w:val="00097736"/>
    <w:rsid w:val="00097A91"/>
    <w:rsid w:val="000A01C2"/>
    <w:rsid w:val="000A0416"/>
    <w:rsid w:val="000A072B"/>
    <w:rsid w:val="000A09F5"/>
    <w:rsid w:val="000A13AF"/>
    <w:rsid w:val="000A1427"/>
    <w:rsid w:val="000A1489"/>
    <w:rsid w:val="000A15EE"/>
    <w:rsid w:val="000A1835"/>
    <w:rsid w:val="000A1BFA"/>
    <w:rsid w:val="000A1E22"/>
    <w:rsid w:val="000A1E2E"/>
    <w:rsid w:val="000A298A"/>
    <w:rsid w:val="000A2A15"/>
    <w:rsid w:val="000A2BD0"/>
    <w:rsid w:val="000A2CF8"/>
    <w:rsid w:val="000A2D72"/>
    <w:rsid w:val="000A30E2"/>
    <w:rsid w:val="000A3119"/>
    <w:rsid w:val="000A3167"/>
    <w:rsid w:val="000A31A4"/>
    <w:rsid w:val="000A3373"/>
    <w:rsid w:val="000A353E"/>
    <w:rsid w:val="000A39B6"/>
    <w:rsid w:val="000A3F5F"/>
    <w:rsid w:val="000A44F2"/>
    <w:rsid w:val="000A48B9"/>
    <w:rsid w:val="000A4A31"/>
    <w:rsid w:val="000A4BC1"/>
    <w:rsid w:val="000A53C9"/>
    <w:rsid w:val="000A5517"/>
    <w:rsid w:val="000A571D"/>
    <w:rsid w:val="000A57B0"/>
    <w:rsid w:val="000A582B"/>
    <w:rsid w:val="000A5FE3"/>
    <w:rsid w:val="000A62DE"/>
    <w:rsid w:val="000A6336"/>
    <w:rsid w:val="000A6410"/>
    <w:rsid w:val="000A67A2"/>
    <w:rsid w:val="000A67E9"/>
    <w:rsid w:val="000A689A"/>
    <w:rsid w:val="000A6910"/>
    <w:rsid w:val="000A6BAB"/>
    <w:rsid w:val="000A722D"/>
    <w:rsid w:val="000A7242"/>
    <w:rsid w:val="000A72E4"/>
    <w:rsid w:val="000A73CF"/>
    <w:rsid w:val="000A7451"/>
    <w:rsid w:val="000A74AF"/>
    <w:rsid w:val="000A75E7"/>
    <w:rsid w:val="000A7620"/>
    <w:rsid w:val="000A778D"/>
    <w:rsid w:val="000A77BA"/>
    <w:rsid w:val="000A77D1"/>
    <w:rsid w:val="000A7E6D"/>
    <w:rsid w:val="000A7EE3"/>
    <w:rsid w:val="000B01F3"/>
    <w:rsid w:val="000B0412"/>
    <w:rsid w:val="000B04F7"/>
    <w:rsid w:val="000B062D"/>
    <w:rsid w:val="000B094A"/>
    <w:rsid w:val="000B0A10"/>
    <w:rsid w:val="000B0BCF"/>
    <w:rsid w:val="000B0E01"/>
    <w:rsid w:val="000B1384"/>
    <w:rsid w:val="000B1631"/>
    <w:rsid w:val="000B1790"/>
    <w:rsid w:val="000B1BA1"/>
    <w:rsid w:val="000B2075"/>
    <w:rsid w:val="000B20B9"/>
    <w:rsid w:val="000B22C1"/>
    <w:rsid w:val="000B2472"/>
    <w:rsid w:val="000B26D1"/>
    <w:rsid w:val="000B2893"/>
    <w:rsid w:val="000B2BCA"/>
    <w:rsid w:val="000B309C"/>
    <w:rsid w:val="000B321A"/>
    <w:rsid w:val="000B38C6"/>
    <w:rsid w:val="000B38CC"/>
    <w:rsid w:val="000B3C99"/>
    <w:rsid w:val="000B3E17"/>
    <w:rsid w:val="000B3FD5"/>
    <w:rsid w:val="000B420B"/>
    <w:rsid w:val="000B4A5D"/>
    <w:rsid w:val="000B4B45"/>
    <w:rsid w:val="000B4CCF"/>
    <w:rsid w:val="000B4DC4"/>
    <w:rsid w:val="000B5070"/>
    <w:rsid w:val="000B510D"/>
    <w:rsid w:val="000B5438"/>
    <w:rsid w:val="000B55FE"/>
    <w:rsid w:val="000B570F"/>
    <w:rsid w:val="000B5874"/>
    <w:rsid w:val="000B5C93"/>
    <w:rsid w:val="000B5DE6"/>
    <w:rsid w:val="000B5DEE"/>
    <w:rsid w:val="000B6396"/>
    <w:rsid w:val="000B6643"/>
    <w:rsid w:val="000B667D"/>
    <w:rsid w:val="000B6A10"/>
    <w:rsid w:val="000B6B64"/>
    <w:rsid w:val="000B6F0C"/>
    <w:rsid w:val="000B6F5C"/>
    <w:rsid w:val="000B7176"/>
    <w:rsid w:val="000B7414"/>
    <w:rsid w:val="000B745B"/>
    <w:rsid w:val="000C034A"/>
    <w:rsid w:val="000C0730"/>
    <w:rsid w:val="000C0B0C"/>
    <w:rsid w:val="000C0B42"/>
    <w:rsid w:val="000C0EC3"/>
    <w:rsid w:val="000C0FC0"/>
    <w:rsid w:val="000C1545"/>
    <w:rsid w:val="000C1B30"/>
    <w:rsid w:val="000C1C29"/>
    <w:rsid w:val="000C2011"/>
    <w:rsid w:val="000C2281"/>
    <w:rsid w:val="000C2783"/>
    <w:rsid w:val="000C2917"/>
    <w:rsid w:val="000C2A74"/>
    <w:rsid w:val="000C2B27"/>
    <w:rsid w:val="000C32C7"/>
    <w:rsid w:val="000C34FE"/>
    <w:rsid w:val="000C3536"/>
    <w:rsid w:val="000C37CA"/>
    <w:rsid w:val="000C37D9"/>
    <w:rsid w:val="000C3A00"/>
    <w:rsid w:val="000C3AAA"/>
    <w:rsid w:val="000C3BDB"/>
    <w:rsid w:val="000C3CD5"/>
    <w:rsid w:val="000C3DEE"/>
    <w:rsid w:val="000C438A"/>
    <w:rsid w:val="000C447A"/>
    <w:rsid w:val="000C4655"/>
    <w:rsid w:val="000C4968"/>
    <w:rsid w:val="000C4B4E"/>
    <w:rsid w:val="000C534D"/>
    <w:rsid w:val="000C53C8"/>
    <w:rsid w:val="000C5565"/>
    <w:rsid w:val="000C5624"/>
    <w:rsid w:val="000C5A97"/>
    <w:rsid w:val="000C5AD4"/>
    <w:rsid w:val="000C5E92"/>
    <w:rsid w:val="000C5F91"/>
    <w:rsid w:val="000C6033"/>
    <w:rsid w:val="000C60CF"/>
    <w:rsid w:val="000C611E"/>
    <w:rsid w:val="000C647C"/>
    <w:rsid w:val="000C6508"/>
    <w:rsid w:val="000C6526"/>
    <w:rsid w:val="000C652D"/>
    <w:rsid w:val="000C66E6"/>
    <w:rsid w:val="000C6952"/>
    <w:rsid w:val="000C6CEC"/>
    <w:rsid w:val="000C6D43"/>
    <w:rsid w:val="000C6DC5"/>
    <w:rsid w:val="000C6E01"/>
    <w:rsid w:val="000C74E1"/>
    <w:rsid w:val="000C7611"/>
    <w:rsid w:val="000C76C1"/>
    <w:rsid w:val="000C784C"/>
    <w:rsid w:val="000C7858"/>
    <w:rsid w:val="000C7EF2"/>
    <w:rsid w:val="000D04D6"/>
    <w:rsid w:val="000D0691"/>
    <w:rsid w:val="000D06FB"/>
    <w:rsid w:val="000D0985"/>
    <w:rsid w:val="000D0B62"/>
    <w:rsid w:val="000D0CEB"/>
    <w:rsid w:val="000D0E97"/>
    <w:rsid w:val="000D1212"/>
    <w:rsid w:val="000D1536"/>
    <w:rsid w:val="000D15DA"/>
    <w:rsid w:val="000D16F6"/>
    <w:rsid w:val="000D173B"/>
    <w:rsid w:val="000D1A83"/>
    <w:rsid w:val="000D1B3B"/>
    <w:rsid w:val="000D1B53"/>
    <w:rsid w:val="000D1C5F"/>
    <w:rsid w:val="000D1C72"/>
    <w:rsid w:val="000D1C73"/>
    <w:rsid w:val="000D1D4C"/>
    <w:rsid w:val="000D1D82"/>
    <w:rsid w:val="000D1DBC"/>
    <w:rsid w:val="000D227D"/>
    <w:rsid w:val="000D24FF"/>
    <w:rsid w:val="000D2647"/>
    <w:rsid w:val="000D2C09"/>
    <w:rsid w:val="000D2C5E"/>
    <w:rsid w:val="000D320E"/>
    <w:rsid w:val="000D3965"/>
    <w:rsid w:val="000D3FDB"/>
    <w:rsid w:val="000D4153"/>
    <w:rsid w:val="000D41F7"/>
    <w:rsid w:val="000D4E7D"/>
    <w:rsid w:val="000D51BD"/>
    <w:rsid w:val="000D5872"/>
    <w:rsid w:val="000D59A5"/>
    <w:rsid w:val="000D5A1F"/>
    <w:rsid w:val="000D5D20"/>
    <w:rsid w:val="000D5DF1"/>
    <w:rsid w:val="000D5F98"/>
    <w:rsid w:val="000D6013"/>
    <w:rsid w:val="000D601E"/>
    <w:rsid w:val="000D62AC"/>
    <w:rsid w:val="000D652A"/>
    <w:rsid w:val="000D6A04"/>
    <w:rsid w:val="000D6C50"/>
    <w:rsid w:val="000D6D06"/>
    <w:rsid w:val="000D6D0A"/>
    <w:rsid w:val="000D6F3A"/>
    <w:rsid w:val="000D7737"/>
    <w:rsid w:val="000D776D"/>
    <w:rsid w:val="000D7925"/>
    <w:rsid w:val="000D7C05"/>
    <w:rsid w:val="000D7FBD"/>
    <w:rsid w:val="000E0104"/>
    <w:rsid w:val="000E0296"/>
    <w:rsid w:val="000E0E30"/>
    <w:rsid w:val="000E0F1A"/>
    <w:rsid w:val="000E0FDF"/>
    <w:rsid w:val="000E1063"/>
    <w:rsid w:val="000E18D7"/>
    <w:rsid w:val="000E1AA0"/>
    <w:rsid w:val="000E1F9D"/>
    <w:rsid w:val="000E21CA"/>
    <w:rsid w:val="000E233D"/>
    <w:rsid w:val="000E2593"/>
    <w:rsid w:val="000E26A1"/>
    <w:rsid w:val="000E26A2"/>
    <w:rsid w:val="000E27C7"/>
    <w:rsid w:val="000E2850"/>
    <w:rsid w:val="000E2B72"/>
    <w:rsid w:val="000E2CB0"/>
    <w:rsid w:val="000E2E35"/>
    <w:rsid w:val="000E2F54"/>
    <w:rsid w:val="000E30BA"/>
    <w:rsid w:val="000E32DA"/>
    <w:rsid w:val="000E3394"/>
    <w:rsid w:val="000E3575"/>
    <w:rsid w:val="000E3686"/>
    <w:rsid w:val="000E3EE8"/>
    <w:rsid w:val="000E4387"/>
    <w:rsid w:val="000E43A9"/>
    <w:rsid w:val="000E47B1"/>
    <w:rsid w:val="000E47DB"/>
    <w:rsid w:val="000E4905"/>
    <w:rsid w:val="000E4BB2"/>
    <w:rsid w:val="000E4C6F"/>
    <w:rsid w:val="000E4C76"/>
    <w:rsid w:val="000E4E04"/>
    <w:rsid w:val="000E4E79"/>
    <w:rsid w:val="000E4E9E"/>
    <w:rsid w:val="000E4EEB"/>
    <w:rsid w:val="000E4F38"/>
    <w:rsid w:val="000E5181"/>
    <w:rsid w:val="000E552E"/>
    <w:rsid w:val="000E55D9"/>
    <w:rsid w:val="000E5921"/>
    <w:rsid w:val="000E5A90"/>
    <w:rsid w:val="000E5D48"/>
    <w:rsid w:val="000E6AA1"/>
    <w:rsid w:val="000E6BD1"/>
    <w:rsid w:val="000E6E77"/>
    <w:rsid w:val="000E6EAA"/>
    <w:rsid w:val="000E6EC2"/>
    <w:rsid w:val="000E6F0D"/>
    <w:rsid w:val="000E7068"/>
    <w:rsid w:val="000E707C"/>
    <w:rsid w:val="000E7394"/>
    <w:rsid w:val="000E78F2"/>
    <w:rsid w:val="000E7AFD"/>
    <w:rsid w:val="000E7F98"/>
    <w:rsid w:val="000F018D"/>
    <w:rsid w:val="000F0217"/>
    <w:rsid w:val="000F0423"/>
    <w:rsid w:val="000F04D7"/>
    <w:rsid w:val="000F07AF"/>
    <w:rsid w:val="000F08A1"/>
    <w:rsid w:val="000F0932"/>
    <w:rsid w:val="000F0C53"/>
    <w:rsid w:val="000F0CE0"/>
    <w:rsid w:val="000F0D25"/>
    <w:rsid w:val="000F0F70"/>
    <w:rsid w:val="000F1056"/>
    <w:rsid w:val="000F110F"/>
    <w:rsid w:val="000F13C5"/>
    <w:rsid w:val="000F1CB5"/>
    <w:rsid w:val="000F217B"/>
    <w:rsid w:val="000F244A"/>
    <w:rsid w:val="000F25B2"/>
    <w:rsid w:val="000F26D9"/>
    <w:rsid w:val="000F2CA9"/>
    <w:rsid w:val="000F2D56"/>
    <w:rsid w:val="000F3015"/>
    <w:rsid w:val="000F307B"/>
    <w:rsid w:val="000F307C"/>
    <w:rsid w:val="000F31B0"/>
    <w:rsid w:val="000F3386"/>
    <w:rsid w:val="000F3402"/>
    <w:rsid w:val="000F378F"/>
    <w:rsid w:val="000F37D7"/>
    <w:rsid w:val="000F37DA"/>
    <w:rsid w:val="000F3A6F"/>
    <w:rsid w:val="000F3AAC"/>
    <w:rsid w:val="000F3B18"/>
    <w:rsid w:val="000F3BE0"/>
    <w:rsid w:val="000F3CF9"/>
    <w:rsid w:val="000F3EBF"/>
    <w:rsid w:val="000F4420"/>
    <w:rsid w:val="000F47A2"/>
    <w:rsid w:val="000F498D"/>
    <w:rsid w:val="000F4C4F"/>
    <w:rsid w:val="000F4C72"/>
    <w:rsid w:val="000F4C82"/>
    <w:rsid w:val="000F4D6C"/>
    <w:rsid w:val="000F4E6D"/>
    <w:rsid w:val="000F5077"/>
    <w:rsid w:val="000F5091"/>
    <w:rsid w:val="000F51FA"/>
    <w:rsid w:val="000F56E6"/>
    <w:rsid w:val="000F56EA"/>
    <w:rsid w:val="000F5769"/>
    <w:rsid w:val="000F586F"/>
    <w:rsid w:val="000F5981"/>
    <w:rsid w:val="000F6787"/>
    <w:rsid w:val="000F6A9A"/>
    <w:rsid w:val="000F6E42"/>
    <w:rsid w:val="000F6FC0"/>
    <w:rsid w:val="000F763B"/>
    <w:rsid w:val="000F78BE"/>
    <w:rsid w:val="0010012D"/>
    <w:rsid w:val="001003BB"/>
    <w:rsid w:val="001005AD"/>
    <w:rsid w:val="0010068C"/>
    <w:rsid w:val="00100904"/>
    <w:rsid w:val="00100B66"/>
    <w:rsid w:val="00100BB3"/>
    <w:rsid w:val="00101154"/>
    <w:rsid w:val="00101365"/>
    <w:rsid w:val="00101460"/>
    <w:rsid w:val="00101610"/>
    <w:rsid w:val="00101712"/>
    <w:rsid w:val="00101775"/>
    <w:rsid w:val="001017DB"/>
    <w:rsid w:val="00101C84"/>
    <w:rsid w:val="00101CDD"/>
    <w:rsid w:val="00101ECC"/>
    <w:rsid w:val="001021DB"/>
    <w:rsid w:val="00102422"/>
    <w:rsid w:val="00102862"/>
    <w:rsid w:val="001028DB"/>
    <w:rsid w:val="00102C46"/>
    <w:rsid w:val="00102C8F"/>
    <w:rsid w:val="00102E1B"/>
    <w:rsid w:val="00103336"/>
    <w:rsid w:val="0010381C"/>
    <w:rsid w:val="00103851"/>
    <w:rsid w:val="00103B7E"/>
    <w:rsid w:val="00103C57"/>
    <w:rsid w:val="00103D5C"/>
    <w:rsid w:val="00103F64"/>
    <w:rsid w:val="001046B1"/>
    <w:rsid w:val="0010471C"/>
    <w:rsid w:val="00104873"/>
    <w:rsid w:val="001048F2"/>
    <w:rsid w:val="00104B0A"/>
    <w:rsid w:val="00104BBA"/>
    <w:rsid w:val="00104F71"/>
    <w:rsid w:val="00105299"/>
    <w:rsid w:val="001052CE"/>
    <w:rsid w:val="001053C7"/>
    <w:rsid w:val="00105831"/>
    <w:rsid w:val="00105EB1"/>
    <w:rsid w:val="00106275"/>
    <w:rsid w:val="0010673D"/>
    <w:rsid w:val="0010684F"/>
    <w:rsid w:val="001068EF"/>
    <w:rsid w:val="00106A04"/>
    <w:rsid w:val="00106B28"/>
    <w:rsid w:val="001073A5"/>
    <w:rsid w:val="001076DC"/>
    <w:rsid w:val="00107969"/>
    <w:rsid w:val="00107C31"/>
    <w:rsid w:val="001101EC"/>
    <w:rsid w:val="001101FB"/>
    <w:rsid w:val="0011046A"/>
    <w:rsid w:val="00110C5F"/>
    <w:rsid w:val="00111071"/>
    <w:rsid w:val="00111323"/>
    <w:rsid w:val="00111A85"/>
    <w:rsid w:val="00111CF6"/>
    <w:rsid w:val="0011207A"/>
    <w:rsid w:val="001127D6"/>
    <w:rsid w:val="00112926"/>
    <w:rsid w:val="00112997"/>
    <w:rsid w:val="00112B18"/>
    <w:rsid w:val="00113001"/>
    <w:rsid w:val="00113308"/>
    <w:rsid w:val="001133C6"/>
    <w:rsid w:val="001134E9"/>
    <w:rsid w:val="001137C0"/>
    <w:rsid w:val="00113B1E"/>
    <w:rsid w:val="00113CAF"/>
    <w:rsid w:val="00113E48"/>
    <w:rsid w:val="00114272"/>
    <w:rsid w:val="00114336"/>
    <w:rsid w:val="00114450"/>
    <w:rsid w:val="00114C17"/>
    <w:rsid w:val="00114FE6"/>
    <w:rsid w:val="001155DC"/>
    <w:rsid w:val="001156C9"/>
    <w:rsid w:val="00115A05"/>
    <w:rsid w:val="00115B9B"/>
    <w:rsid w:val="00115CD2"/>
    <w:rsid w:val="00115D2A"/>
    <w:rsid w:val="001160CE"/>
    <w:rsid w:val="001161EF"/>
    <w:rsid w:val="00116436"/>
    <w:rsid w:val="00116BF7"/>
    <w:rsid w:val="00116CDE"/>
    <w:rsid w:val="00116F28"/>
    <w:rsid w:val="00116FDA"/>
    <w:rsid w:val="00117143"/>
    <w:rsid w:val="0011714C"/>
    <w:rsid w:val="00117363"/>
    <w:rsid w:val="00117417"/>
    <w:rsid w:val="00117489"/>
    <w:rsid w:val="0011755E"/>
    <w:rsid w:val="0011765B"/>
    <w:rsid w:val="0011765E"/>
    <w:rsid w:val="001177C9"/>
    <w:rsid w:val="00117B4E"/>
    <w:rsid w:val="00117D84"/>
    <w:rsid w:val="00117EAB"/>
    <w:rsid w:val="00117FA1"/>
    <w:rsid w:val="001201C8"/>
    <w:rsid w:val="00120296"/>
    <w:rsid w:val="001202E7"/>
    <w:rsid w:val="0012031B"/>
    <w:rsid w:val="00120440"/>
    <w:rsid w:val="001204EA"/>
    <w:rsid w:val="001205A1"/>
    <w:rsid w:val="0012071A"/>
    <w:rsid w:val="00120766"/>
    <w:rsid w:val="00120B56"/>
    <w:rsid w:val="00120B5C"/>
    <w:rsid w:val="00120C9A"/>
    <w:rsid w:val="00121209"/>
    <w:rsid w:val="001212D1"/>
    <w:rsid w:val="001216F8"/>
    <w:rsid w:val="00121742"/>
    <w:rsid w:val="00121786"/>
    <w:rsid w:val="001218C3"/>
    <w:rsid w:val="0012195E"/>
    <w:rsid w:val="001219AA"/>
    <w:rsid w:val="00121AAF"/>
    <w:rsid w:val="00121AEA"/>
    <w:rsid w:val="00121B8C"/>
    <w:rsid w:val="00121DC9"/>
    <w:rsid w:val="0012220E"/>
    <w:rsid w:val="00122344"/>
    <w:rsid w:val="001226C6"/>
    <w:rsid w:val="00122784"/>
    <w:rsid w:val="00122785"/>
    <w:rsid w:val="00122A2E"/>
    <w:rsid w:val="00122A36"/>
    <w:rsid w:val="00122C08"/>
    <w:rsid w:val="00123361"/>
    <w:rsid w:val="001235A7"/>
    <w:rsid w:val="001237F5"/>
    <w:rsid w:val="0012394C"/>
    <w:rsid w:val="00123B29"/>
    <w:rsid w:val="00123B4E"/>
    <w:rsid w:val="00123C47"/>
    <w:rsid w:val="00123C48"/>
    <w:rsid w:val="00123DD8"/>
    <w:rsid w:val="001248C2"/>
    <w:rsid w:val="00124D1F"/>
    <w:rsid w:val="00125099"/>
    <w:rsid w:val="001256F2"/>
    <w:rsid w:val="00125C82"/>
    <w:rsid w:val="00125F08"/>
    <w:rsid w:val="00126143"/>
    <w:rsid w:val="00126242"/>
    <w:rsid w:val="001265DF"/>
    <w:rsid w:val="00126A57"/>
    <w:rsid w:val="00126B4D"/>
    <w:rsid w:val="00126BEF"/>
    <w:rsid w:val="00126F45"/>
    <w:rsid w:val="001271E0"/>
    <w:rsid w:val="0012733D"/>
    <w:rsid w:val="00127420"/>
    <w:rsid w:val="0012762E"/>
    <w:rsid w:val="00127935"/>
    <w:rsid w:val="00127CE7"/>
    <w:rsid w:val="00127D7C"/>
    <w:rsid w:val="00130068"/>
    <w:rsid w:val="001302FA"/>
    <w:rsid w:val="00130578"/>
    <w:rsid w:val="0013087C"/>
    <w:rsid w:val="001308E3"/>
    <w:rsid w:val="00131018"/>
    <w:rsid w:val="0013135D"/>
    <w:rsid w:val="00131451"/>
    <w:rsid w:val="0013162E"/>
    <w:rsid w:val="001317AD"/>
    <w:rsid w:val="0013182E"/>
    <w:rsid w:val="00131EAD"/>
    <w:rsid w:val="00131ED4"/>
    <w:rsid w:val="00131F22"/>
    <w:rsid w:val="00131F41"/>
    <w:rsid w:val="001323C9"/>
    <w:rsid w:val="001326E3"/>
    <w:rsid w:val="001327C7"/>
    <w:rsid w:val="0013296D"/>
    <w:rsid w:val="00132ADC"/>
    <w:rsid w:val="00132AF1"/>
    <w:rsid w:val="00132C46"/>
    <w:rsid w:val="00132D4D"/>
    <w:rsid w:val="00132E6C"/>
    <w:rsid w:val="001332EF"/>
    <w:rsid w:val="001333F3"/>
    <w:rsid w:val="001334F7"/>
    <w:rsid w:val="0013357F"/>
    <w:rsid w:val="00133B0E"/>
    <w:rsid w:val="00133C7E"/>
    <w:rsid w:val="00133E9E"/>
    <w:rsid w:val="001340AB"/>
    <w:rsid w:val="001340F8"/>
    <w:rsid w:val="00134347"/>
    <w:rsid w:val="001343A0"/>
    <w:rsid w:val="001344BD"/>
    <w:rsid w:val="00134624"/>
    <w:rsid w:val="00134785"/>
    <w:rsid w:val="001349E1"/>
    <w:rsid w:val="00134C53"/>
    <w:rsid w:val="00134C55"/>
    <w:rsid w:val="00134FDD"/>
    <w:rsid w:val="001355D2"/>
    <w:rsid w:val="00135732"/>
    <w:rsid w:val="00135F1A"/>
    <w:rsid w:val="0013617A"/>
    <w:rsid w:val="0013678B"/>
    <w:rsid w:val="00136822"/>
    <w:rsid w:val="001370F3"/>
    <w:rsid w:val="00137699"/>
    <w:rsid w:val="001379CF"/>
    <w:rsid w:val="00137B7B"/>
    <w:rsid w:val="00137E49"/>
    <w:rsid w:val="00137F28"/>
    <w:rsid w:val="00140026"/>
    <w:rsid w:val="001403BC"/>
    <w:rsid w:val="001405B7"/>
    <w:rsid w:val="001406AE"/>
    <w:rsid w:val="001406F8"/>
    <w:rsid w:val="00140AC0"/>
    <w:rsid w:val="00140B6B"/>
    <w:rsid w:val="00140EF4"/>
    <w:rsid w:val="00140F45"/>
    <w:rsid w:val="00141013"/>
    <w:rsid w:val="001411DD"/>
    <w:rsid w:val="00141290"/>
    <w:rsid w:val="00141362"/>
    <w:rsid w:val="001413DD"/>
    <w:rsid w:val="00141959"/>
    <w:rsid w:val="00141A17"/>
    <w:rsid w:val="00141D9E"/>
    <w:rsid w:val="00142150"/>
    <w:rsid w:val="00142268"/>
    <w:rsid w:val="00142363"/>
    <w:rsid w:val="001423BE"/>
    <w:rsid w:val="00142548"/>
    <w:rsid w:val="0014256D"/>
    <w:rsid w:val="00142713"/>
    <w:rsid w:val="00142F16"/>
    <w:rsid w:val="00142F51"/>
    <w:rsid w:val="001432C0"/>
    <w:rsid w:val="00143A35"/>
    <w:rsid w:val="00143C49"/>
    <w:rsid w:val="00143D12"/>
    <w:rsid w:val="00143D63"/>
    <w:rsid w:val="001440CD"/>
    <w:rsid w:val="0014419E"/>
    <w:rsid w:val="0014424D"/>
    <w:rsid w:val="001443B5"/>
    <w:rsid w:val="00144402"/>
    <w:rsid w:val="001445ED"/>
    <w:rsid w:val="00144C77"/>
    <w:rsid w:val="001450F2"/>
    <w:rsid w:val="00145274"/>
    <w:rsid w:val="00145771"/>
    <w:rsid w:val="0014580A"/>
    <w:rsid w:val="00145872"/>
    <w:rsid w:val="00145976"/>
    <w:rsid w:val="00145F02"/>
    <w:rsid w:val="00145F4D"/>
    <w:rsid w:val="00146054"/>
    <w:rsid w:val="00146302"/>
    <w:rsid w:val="001468C6"/>
    <w:rsid w:val="00147050"/>
    <w:rsid w:val="0014708A"/>
    <w:rsid w:val="00147185"/>
    <w:rsid w:val="00147260"/>
    <w:rsid w:val="001476E8"/>
    <w:rsid w:val="00147EB4"/>
    <w:rsid w:val="00147F12"/>
    <w:rsid w:val="001500BE"/>
    <w:rsid w:val="001501B9"/>
    <w:rsid w:val="00150401"/>
    <w:rsid w:val="0015048E"/>
    <w:rsid w:val="00150514"/>
    <w:rsid w:val="00150732"/>
    <w:rsid w:val="00150B5A"/>
    <w:rsid w:val="00151159"/>
    <w:rsid w:val="001512CF"/>
    <w:rsid w:val="00151476"/>
    <w:rsid w:val="00151624"/>
    <w:rsid w:val="00151869"/>
    <w:rsid w:val="00151AE3"/>
    <w:rsid w:val="00151E1D"/>
    <w:rsid w:val="00152114"/>
    <w:rsid w:val="00152386"/>
    <w:rsid w:val="00152B42"/>
    <w:rsid w:val="00152F5E"/>
    <w:rsid w:val="001531C8"/>
    <w:rsid w:val="0015346B"/>
    <w:rsid w:val="001534F7"/>
    <w:rsid w:val="001536C2"/>
    <w:rsid w:val="0015378B"/>
    <w:rsid w:val="00153BB3"/>
    <w:rsid w:val="00153C44"/>
    <w:rsid w:val="00153C52"/>
    <w:rsid w:val="00153E77"/>
    <w:rsid w:val="00153FE6"/>
    <w:rsid w:val="0015411D"/>
    <w:rsid w:val="001542EC"/>
    <w:rsid w:val="00154DDC"/>
    <w:rsid w:val="00154E06"/>
    <w:rsid w:val="00154F68"/>
    <w:rsid w:val="00154FCB"/>
    <w:rsid w:val="0015542D"/>
    <w:rsid w:val="00155541"/>
    <w:rsid w:val="001557BE"/>
    <w:rsid w:val="00155810"/>
    <w:rsid w:val="0015598A"/>
    <w:rsid w:val="00155D66"/>
    <w:rsid w:val="00155E56"/>
    <w:rsid w:val="00156423"/>
    <w:rsid w:val="001565BC"/>
    <w:rsid w:val="001566CB"/>
    <w:rsid w:val="001567F1"/>
    <w:rsid w:val="001567FF"/>
    <w:rsid w:val="00156810"/>
    <w:rsid w:val="00156998"/>
    <w:rsid w:val="00156CE6"/>
    <w:rsid w:val="00156D61"/>
    <w:rsid w:val="00156FCA"/>
    <w:rsid w:val="0015709F"/>
    <w:rsid w:val="001570D4"/>
    <w:rsid w:val="0015750D"/>
    <w:rsid w:val="00157534"/>
    <w:rsid w:val="0015775D"/>
    <w:rsid w:val="0015783E"/>
    <w:rsid w:val="00157A02"/>
    <w:rsid w:val="00157A6B"/>
    <w:rsid w:val="00157E5F"/>
    <w:rsid w:val="00157E7A"/>
    <w:rsid w:val="00157FDF"/>
    <w:rsid w:val="001603BB"/>
    <w:rsid w:val="001609E2"/>
    <w:rsid w:val="00160C13"/>
    <w:rsid w:val="001610E7"/>
    <w:rsid w:val="001615B5"/>
    <w:rsid w:val="00161817"/>
    <w:rsid w:val="00161AE2"/>
    <w:rsid w:val="00161AED"/>
    <w:rsid w:val="00161B5F"/>
    <w:rsid w:val="00161D61"/>
    <w:rsid w:val="00162188"/>
    <w:rsid w:val="0016219A"/>
    <w:rsid w:val="001621D7"/>
    <w:rsid w:val="001621F5"/>
    <w:rsid w:val="00162583"/>
    <w:rsid w:val="001626B7"/>
    <w:rsid w:val="00162D1B"/>
    <w:rsid w:val="00163035"/>
    <w:rsid w:val="001630DC"/>
    <w:rsid w:val="001631A0"/>
    <w:rsid w:val="001634B4"/>
    <w:rsid w:val="001635C8"/>
    <w:rsid w:val="0016364E"/>
    <w:rsid w:val="00163680"/>
    <w:rsid w:val="0016392D"/>
    <w:rsid w:val="00163C35"/>
    <w:rsid w:val="00163F2F"/>
    <w:rsid w:val="00164136"/>
    <w:rsid w:val="001642AB"/>
    <w:rsid w:val="00164363"/>
    <w:rsid w:val="00164606"/>
    <w:rsid w:val="001649BC"/>
    <w:rsid w:val="00164A5F"/>
    <w:rsid w:val="00164A6C"/>
    <w:rsid w:val="00164E52"/>
    <w:rsid w:val="001651B4"/>
    <w:rsid w:val="001653E5"/>
    <w:rsid w:val="00165585"/>
    <w:rsid w:val="00165825"/>
    <w:rsid w:val="00165B9A"/>
    <w:rsid w:val="00165D8B"/>
    <w:rsid w:val="00165F22"/>
    <w:rsid w:val="0016610B"/>
    <w:rsid w:val="00166210"/>
    <w:rsid w:val="001663B3"/>
    <w:rsid w:val="001669FF"/>
    <w:rsid w:val="00166BBA"/>
    <w:rsid w:val="00166BD9"/>
    <w:rsid w:val="00167089"/>
    <w:rsid w:val="00167270"/>
    <w:rsid w:val="001673D7"/>
    <w:rsid w:val="0016741D"/>
    <w:rsid w:val="00167614"/>
    <w:rsid w:val="00167804"/>
    <w:rsid w:val="001679B6"/>
    <w:rsid w:val="00167C0F"/>
    <w:rsid w:val="00167EAE"/>
    <w:rsid w:val="00167EFF"/>
    <w:rsid w:val="00167F21"/>
    <w:rsid w:val="00167FD7"/>
    <w:rsid w:val="001700FA"/>
    <w:rsid w:val="001704A2"/>
    <w:rsid w:val="0017050B"/>
    <w:rsid w:val="00170560"/>
    <w:rsid w:val="00170AF5"/>
    <w:rsid w:val="00170B76"/>
    <w:rsid w:val="00170E9C"/>
    <w:rsid w:val="00170EA2"/>
    <w:rsid w:val="0017157D"/>
    <w:rsid w:val="001719E6"/>
    <w:rsid w:val="00171BF5"/>
    <w:rsid w:val="0017226F"/>
    <w:rsid w:val="00172325"/>
    <w:rsid w:val="00172500"/>
    <w:rsid w:val="001728DC"/>
    <w:rsid w:val="00172E34"/>
    <w:rsid w:val="0017301C"/>
    <w:rsid w:val="001733CB"/>
    <w:rsid w:val="00173609"/>
    <w:rsid w:val="00173B6D"/>
    <w:rsid w:val="00173F24"/>
    <w:rsid w:val="00173F98"/>
    <w:rsid w:val="001741F1"/>
    <w:rsid w:val="0017436E"/>
    <w:rsid w:val="0017494F"/>
    <w:rsid w:val="00174AB1"/>
    <w:rsid w:val="00174DC4"/>
    <w:rsid w:val="00174EC3"/>
    <w:rsid w:val="00174F9C"/>
    <w:rsid w:val="00175049"/>
    <w:rsid w:val="0017537B"/>
    <w:rsid w:val="001754C2"/>
    <w:rsid w:val="0017572B"/>
    <w:rsid w:val="0017587A"/>
    <w:rsid w:val="00175A76"/>
    <w:rsid w:val="00175CA5"/>
    <w:rsid w:val="00175D78"/>
    <w:rsid w:val="00176253"/>
    <w:rsid w:val="00176465"/>
    <w:rsid w:val="001765E4"/>
    <w:rsid w:val="001766CD"/>
    <w:rsid w:val="0017676B"/>
    <w:rsid w:val="00176803"/>
    <w:rsid w:val="00176A0F"/>
    <w:rsid w:val="00176AEC"/>
    <w:rsid w:val="00176B76"/>
    <w:rsid w:val="00176DA5"/>
    <w:rsid w:val="00176F5B"/>
    <w:rsid w:val="00177091"/>
    <w:rsid w:val="0017745C"/>
    <w:rsid w:val="0017755B"/>
    <w:rsid w:val="00177856"/>
    <w:rsid w:val="00177ACB"/>
    <w:rsid w:val="00177D05"/>
    <w:rsid w:val="00177DF4"/>
    <w:rsid w:val="00177FFE"/>
    <w:rsid w:val="00180074"/>
    <w:rsid w:val="0018021C"/>
    <w:rsid w:val="0018031A"/>
    <w:rsid w:val="00180616"/>
    <w:rsid w:val="00180C3C"/>
    <w:rsid w:val="0018101A"/>
    <w:rsid w:val="00181111"/>
    <w:rsid w:val="001813CD"/>
    <w:rsid w:val="00181669"/>
    <w:rsid w:val="001817CC"/>
    <w:rsid w:val="00181B72"/>
    <w:rsid w:val="00181E06"/>
    <w:rsid w:val="00182192"/>
    <w:rsid w:val="00182AA1"/>
    <w:rsid w:val="00182AEF"/>
    <w:rsid w:val="00182C5B"/>
    <w:rsid w:val="00182C6C"/>
    <w:rsid w:val="00182CDB"/>
    <w:rsid w:val="001832B7"/>
    <w:rsid w:val="001835BD"/>
    <w:rsid w:val="00183743"/>
    <w:rsid w:val="0018391B"/>
    <w:rsid w:val="00183D6A"/>
    <w:rsid w:val="00183DAE"/>
    <w:rsid w:val="00183FB1"/>
    <w:rsid w:val="001844C9"/>
    <w:rsid w:val="0018458C"/>
    <w:rsid w:val="001849AE"/>
    <w:rsid w:val="00184A0F"/>
    <w:rsid w:val="00184DDB"/>
    <w:rsid w:val="0018515A"/>
    <w:rsid w:val="00185162"/>
    <w:rsid w:val="001852EF"/>
    <w:rsid w:val="00185305"/>
    <w:rsid w:val="001855EA"/>
    <w:rsid w:val="00185956"/>
    <w:rsid w:val="001859AF"/>
    <w:rsid w:val="00185A98"/>
    <w:rsid w:val="00185BE6"/>
    <w:rsid w:val="00185BF6"/>
    <w:rsid w:val="00185CDB"/>
    <w:rsid w:val="00186593"/>
    <w:rsid w:val="001867E1"/>
    <w:rsid w:val="00186B0D"/>
    <w:rsid w:val="00186B1C"/>
    <w:rsid w:val="00186CE7"/>
    <w:rsid w:val="0018716A"/>
    <w:rsid w:val="00187484"/>
    <w:rsid w:val="00187726"/>
    <w:rsid w:val="001877E7"/>
    <w:rsid w:val="0018788E"/>
    <w:rsid w:val="001878D4"/>
    <w:rsid w:val="00187B45"/>
    <w:rsid w:val="00187C12"/>
    <w:rsid w:val="00187CA7"/>
    <w:rsid w:val="0019027F"/>
    <w:rsid w:val="0019046B"/>
    <w:rsid w:val="00190BB8"/>
    <w:rsid w:val="00190BE0"/>
    <w:rsid w:val="00190ED7"/>
    <w:rsid w:val="00190FED"/>
    <w:rsid w:val="00191150"/>
    <w:rsid w:val="001915FA"/>
    <w:rsid w:val="0019175A"/>
    <w:rsid w:val="001917FF"/>
    <w:rsid w:val="00191981"/>
    <w:rsid w:val="00191BCD"/>
    <w:rsid w:val="00191C26"/>
    <w:rsid w:val="00191EAC"/>
    <w:rsid w:val="0019220B"/>
    <w:rsid w:val="001928E7"/>
    <w:rsid w:val="00192951"/>
    <w:rsid w:val="00192AC6"/>
    <w:rsid w:val="00192CB7"/>
    <w:rsid w:val="00192DAF"/>
    <w:rsid w:val="00192E14"/>
    <w:rsid w:val="00192F2D"/>
    <w:rsid w:val="00192F7B"/>
    <w:rsid w:val="00193240"/>
    <w:rsid w:val="0019327B"/>
    <w:rsid w:val="00193464"/>
    <w:rsid w:val="00193539"/>
    <w:rsid w:val="0019366C"/>
    <w:rsid w:val="001938AC"/>
    <w:rsid w:val="00193B51"/>
    <w:rsid w:val="00193BEE"/>
    <w:rsid w:val="00193F1E"/>
    <w:rsid w:val="001940AB"/>
    <w:rsid w:val="001940C8"/>
    <w:rsid w:val="001943BC"/>
    <w:rsid w:val="0019460C"/>
    <w:rsid w:val="00194A4F"/>
    <w:rsid w:val="00194A87"/>
    <w:rsid w:val="00194D74"/>
    <w:rsid w:val="00194FD2"/>
    <w:rsid w:val="001957CF"/>
    <w:rsid w:val="0019593D"/>
    <w:rsid w:val="00195AA7"/>
    <w:rsid w:val="00195C1D"/>
    <w:rsid w:val="00195FB5"/>
    <w:rsid w:val="001965FD"/>
    <w:rsid w:val="00196FF6"/>
    <w:rsid w:val="0019707A"/>
    <w:rsid w:val="0019716B"/>
    <w:rsid w:val="001973E1"/>
    <w:rsid w:val="00197B0D"/>
    <w:rsid w:val="00197D01"/>
    <w:rsid w:val="00197E1A"/>
    <w:rsid w:val="00197FBC"/>
    <w:rsid w:val="001A0501"/>
    <w:rsid w:val="001A08C5"/>
    <w:rsid w:val="001A0C53"/>
    <w:rsid w:val="001A0D37"/>
    <w:rsid w:val="001A0E05"/>
    <w:rsid w:val="001A0EA6"/>
    <w:rsid w:val="001A1394"/>
    <w:rsid w:val="001A14AA"/>
    <w:rsid w:val="001A19F3"/>
    <w:rsid w:val="001A1AA5"/>
    <w:rsid w:val="001A1B18"/>
    <w:rsid w:val="001A1B45"/>
    <w:rsid w:val="001A1D6D"/>
    <w:rsid w:val="001A1F11"/>
    <w:rsid w:val="001A23EB"/>
    <w:rsid w:val="001A2405"/>
    <w:rsid w:val="001A2A6D"/>
    <w:rsid w:val="001A2B74"/>
    <w:rsid w:val="001A324F"/>
    <w:rsid w:val="001A38B4"/>
    <w:rsid w:val="001A3907"/>
    <w:rsid w:val="001A39D6"/>
    <w:rsid w:val="001A3A12"/>
    <w:rsid w:val="001A3CB0"/>
    <w:rsid w:val="001A3CF0"/>
    <w:rsid w:val="001A3D23"/>
    <w:rsid w:val="001A3E0B"/>
    <w:rsid w:val="001A431D"/>
    <w:rsid w:val="001A445C"/>
    <w:rsid w:val="001A4A5E"/>
    <w:rsid w:val="001A4AB9"/>
    <w:rsid w:val="001A4BC5"/>
    <w:rsid w:val="001A4CE2"/>
    <w:rsid w:val="001A4E34"/>
    <w:rsid w:val="001A4EC6"/>
    <w:rsid w:val="001A5067"/>
    <w:rsid w:val="001A5093"/>
    <w:rsid w:val="001A53FA"/>
    <w:rsid w:val="001A57BC"/>
    <w:rsid w:val="001A5D9D"/>
    <w:rsid w:val="001A5EC7"/>
    <w:rsid w:val="001A6274"/>
    <w:rsid w:val="001A6381"/>
    <w:rsid w:val="001A6493"/>
    <w:rsid w:val="001A6508"/>
    <w:rsid w:val="001A66C2"/>
    <w:rsid w:val="001A6A42"/>
    <w:rsid w:val="001A6A73"/>
    <w:rsid w:val="001A6C07"/>
    <w:rsid w:val="001A6CAB"/>
    <w:rsid w:val="001A6E14"/>
    <w:rsid w:val="001A6EB2"/>
    <w:rsid w:val="001A6FD3"/>
    <w:rsid w:val="001A76C6"/>
    <w:rsid w:val="001A7832"/>
    <w:rsid w:val="001A7B0C"/>
    <w:rsid w:val="001B01BA"/>
    <w:rsid w:val="001B038D"/>
    <w:rsid w:val="001B071D"/>
    <w:rsid w:val="001B0817"/>
    <w:rsid w:val="001B0E24"/>
    <w:rsid w:val="001B0ECB"/>
    <w:rsid w:val="001B103F"/>
    <w:rsid w:val="001B139E"/>
    <w:rsid w:val="001B15EF"/>
    <w:rsid w:val="001B1675"/>
    <w:rsid w:val="001B1B1D"/>
    <w:rsid w:val="001B1BCA"/>
    <w:rsid w:val="001B1C62"/>
    <w:rsid w:val="001B1C94"/>
    <w:rsid w:val="001B1EFB"/>
    <w:rsid w:val="001B2136"/>
    <w:rsid w:val="001B2286"/>
    <w:rsid w:val="001B22FE"/>
    <w:rsid w:val="001B238D"/>
    <w:rsid w:val="001B28DF"/>
    <w:rsid w:val="001B2942"/>
    <w:rsid w:val="001B2A09"/>
    <w:rsid w:val="001B2CCE"/>
    <w:rsid w:val="001B2CEC"/>
    <w:rsid w:val="001B2E84"/>
    <w:rsid w:val="001B30D1"/>
    <w:rsid w:val="001B3260"/>
    <w:rsid w:val="001B34D2"/>
    <w:rsid w:val="001B36AC"/>
    <w:rsid w:val="001B3853"/>
    <w:rsid w:val="001B392B"/>
    <w:rsid w:val="001B3C9E"/>
    <w:rsid w:val="001B3D59"/>
    <w:rsid w:val="001B3E1D"/>
    <w:rsid w:val="001B41C0"/>
    <w:rsid w:val="001B41C7"/>
    <w:rsid w:val="001B42B0"/>
    <w:rsid w:val="001B4329"/>
    <w:rsid w:val="001B4364"/>
    <w:rsid w:val="001B4402"/>
    <w:rsid w:val="001B44A9"/>
    <w:rsid w:val="001B4524"/>
    <w:rsid w:val="001B47A6"/>
    <w:rsid w:val="001B48B8"/>
    <w:rsid w:val="001B4941"/>
    <w:rsid w:val="001B4E46"/>
    <w:rsid w:val="001B4E7B"/>
    <w:rsid w:val="001B5009"/>
    <w:rsid w:val="001B5319"/>
    <w:rsid w:val="001B558C"/>
    <w:rsid w:val="001B5746"/>
    <w:rsid w:val="001B588F"/>
    <w:rsid w:val="001B58EE"/>
    <w:rsid w:val="001B5A67"/>
    <w:rsid w:val="001B5AD8"/>
    <w:rsid w:val="001B5CD0"/>
    <w:rsid w:val="001B63BC"/>
    <w:rsid w:val="001B65A2"/>
    <w:rsid w:val="001B6DB6"/>
    <w:rsid w:val="001B6F95"/>
    <w:rsid w:val="001B7502"/>
    <w:rsid w:val="001B752F"/>
    <w:rsid w:val="001B7610"/>
    <w:rsid w:val="001B762C"/>
    <w:rsid w:val="001B7B1B"/>
    <w:rsid w:val="001C003B"/>
    <w:rsid w:val="001C0312"/>
    <w:rsid w:val="001C0339"/>
    <w:rsid w:val="001C050E"/>
    <w:rsid w:val="001C0560"/>
    <w:rsid w:val="001C057B"/>
    <w:rsid w:val="001C0863"/>
    <w:rsid w:val="001C08A3"/>
    <w:rsid w:val="001C0AE9"/>
    <w:rsid w:val="001C0B8C"/>
    <w:rsid w:val="001C1149"/>
    <w:rsid w:val="001C126D"/>
    <w:rsid w:val="001C1630"/>
    <w:rsid w:val="001C1795"/>
    <w:rsid w:val="001C1C01"/>
    <w:rsid w:val="001C20E8"/>
    <w:rsid w:val="001C2105"/>
    <w:rsid w:val="001C2208"/>
    <w:rsid w:val="001C2353"/>
    <w:rsid w:val="001C2567"/>
    <w:rsid w:val="001C27E5"/>
    <w:rsid w:val="001C284F"/>
    <w:rsid w:val="001C28FD"/>
    <w:rsid w:val="001C2C07"/>
    <w:rsid w:val="001C2E91"/>
    <w:rsid w:val="001C3090"/>
    <w:rsid w:val="001C31EB"/>
    <w:rsid w:val="001C32D9"/>
    <w:rsid w:val="001C32F6"/>
    <w:rsid w:val="001C36C9"/>
    <w:rsid w:val="001C39ED"/>
    <w:rsid w:val="001C3A35"/>
    <w:rsid w:val="001C3E1A"/>
    <w:rsid w:val="001C3F56"/>
    <w:rsid w:val="001C44AF"/>
    <w:rsid w:val="001C463B"/>
    <w:rsid w:val="001C47EF"/>
    <w:rsid w:val="001C4E29"/>
    <w:rsid w:val="001C4F12"/>
    <w:rsid w:val="001C5085"/>
    <w:rsid w:val="001C512C"/>
    <w:rsid w:val="001C51F4"/>
    <w:rsid w:val="001C52F3"/>
    <w:rsid w:val="001C588A"/>
    <w:rsid w:val="001C5F53"/>
    <w:rsid w:val="001C6DB6"/>
    <w:rsid w:val="001C6F1C"/>
    <w:rsid w:val="001C704A"/>
    <w:rsid w:val="001C7159"/>
    <w:rsid w:val="001C7188"/>
    <w:rsid w:val="001C7298"/>
    <w:rsid w:val="001C7495"/>
    <w:rsid w:val="001C7C73"/>
    <w:rsid w:val="001C7F45"/>
    <w:rsid w:val="001D0004"/>
    <w:rsid w:val="001D0051"/>
    <w:rsid w:val="001D0055"/>
    <w:rsid w:val="001D006E"/>
    <w:rsid w:val="001D02C0"/>
    <w:rsid w:val="001D032E"/>
    <w:rsid w:val="001D0334"/>
    <w:rsid w:val="001D039A"/>
    <w:rsid w:val="001D0A25"/>
    <w:rsid w:val="001D0AAE"/>
    <w:rsid w:val="001D0B49"/>
    <w:rsid w:val="001D0DAB"/>
    <w:rsid w:val="001D10E8"/>
    <w:rsid w:val="001D1160"/>
    <w:rsid w:val="001D129D"/>
    <w:rsid w:val="001D138E"/>
    <w:rsid w:val="001D14E3"/>
    <w:rsid w:val="001D1714"/>
    <w:rsid w:val="001D17A7"/>
    <w:rsid w:val="001D1937"/>
    <w:rsid w:val="001D1B24"/>
    <w:rsid w:val="001D1BAC"/>
    <w:rsid w:val="001D1E53"/>
    <w:rsid w:val="001D213C"/>
    <w:rsid w:val="001D2383"/>
    <w:rsid w:val="001D2768"/>
    <w:rsid w:val="001D2AE7"/>
    <w:rsid w:val="001D2C3D"/>
    <w:rsid w:val="001D329F"/>
    <w:rsid w:val="001D3402"/>
    <w:rsid w:val="001D34C8"/>
    <w:rsid w:val="001D39C0"/>
    <w:rsid w:val="001D39D3"/>
    <w:rsid w:val="001D3AB2"/>
    <w:rsid w:val="001D3BAD"/>
    <w:rsid w:val="001D3D87"/>
    <w:rsid w:val="001D3DA9"/>
    <w:rsid w:val="001D3DB5"/>
    <w:rsid w:val="001D49A2"/>
    <w:rsid w:val="001D49EA"/>
    <w:rsid w:val="001D4AD9"/>
    <w:rsid w:val="001D4CF0"/>
    <w:rsid w:val="001D512E"/>
    <w:rsid w:val="001D54CD"/>
    <w:rsid w:val="001D56BF"/>
    <w:rsid w:val="001D5BAB"/>
    <w:rsid w:val="001D5CA1"/>
    <w:rsid w:val="001D5CF4"/>
    <w:rsid w:val="001D5D64"/>
    <w:rsid w:val="001D6727"/>
    <w:rsid w:val="001D6928"/>
    <w:rsid w:val="001D699D"/>
    <w:rsid w:val="001D6CA5"/>
    <w:rsid w:val="001D6D46"/>
    <w:rsid w:val="001D70BB"/>
    <w:rsid w:val="001D767B"/>
    <w:rsid w:val="001D76DC"/>
    <w:rsid w:val="001D7B00"/>
    <w:rsid w:val="001D7C09"/>
    <w:rsid w:val="001D7CCC"/>
    <w:rsid w:val="001D7E32"/>
    <w:rsid w:val="001E02EB"/>
    <w:rsid w:val="001E0304"/>
    <w:rsid w:val="001E03D4"/>
    <w:rsid w:val="001E055B"/>
    <w:rsid w:val="001E0B91"/>
    <w:rsid w:val="001E0E62"/>
    <w:rsid w:val="001E12CC"/>
    <w:rsid w:val="001E13D9"/>
    <w:rsid w:val="001E1581"/>
    <w:rsid w:val="001E17B0"/>
    <w:rsid w:val="001E1866"/>
    <w:rsid w:val="001E19B2"/>
    <w:rsid w:val="001E1DE7"/>
    <w:rsid w:val="001E2053"/>
    <w:rsid w:val="001E227A"/>
    <w:rsid w:val="001E22DB"/>
    <w:rsid w:val="001E2406"/>
    <w:rsid w:val="001E2731"/>
    <w:rsid w:val="001E2C53"/>
    <w:rsid w:val="001E2D9F"/>
    <w:rsid w:val="001E2E0F"/>
    <w:rsid w:val="001E3180"/>
    <w:rsid w:val="001E3250"/>
    <w:rsid w:val="001E32B5"/>
    <w:rsid w:val="001E3402"/>
    <w:rsid w:val="001E3585"/>
    <w:rsid w:val="001E3623"/>
    <w:rsid w:val="001E39DF"/>
    <w:rsid w:val="001E3D28"/>
    <w:rsid w:val="001E3DCA"/>
    <w:rsid w:val="001E4046"/>
    <w:rsid w:val="001E446A"/>
    <w:rsid w:val="001E44E9"/>
    <w:rsid w:val="001E4845"/>
    <w:rsid w:val="001E4B44"/>
    <w:rsid w:val="001E4C70"/>
    <w:rsid w:val="001E4F33"/>
    <w:rsid w:val="001E542E"/>
    <w:rsid w:val="001E5436"/>
    <w:rsid w:val="001E56D6"/>
    <w:rsid w:val="001E57EE"/>
    <w:rsid w:val="001E5DA1"/>
    <w:rsid w:val="001E5DD1"/>
    <w:rsid w:val="001E6113"/>
    <w:rsid w:val="001E61BB"/>
    <w:rsid w:val="001E6704"/>
    <w:rsid w:val="001E6748"/>
    <w:rsid w:val="001E678B"/>
    <w:rsid w:val="001E68CA"/>
    <w:rsid w:val="001E68FE"/>
    <w:rsid w:val="001E6C32"/>
    <w:rsid w:val="001E6DD5"/>
    <w:rsid w:val="001E6EF2"/>
    <w:rsid w:val="001E712B"/>
    <w:rsid w:val="001E72A0"/>
    <w:rsid w:val="001E7451"/>
    <w:rsid w:val="001E7480"/>
    <w:rsid w:val="001E7550"/>
    <w:rsid w:val="001E75C3"/>
    <w:rsid w:val="001E7737"/>
    <w:rsid w:val="001E78A0"/>
    <w:rsid w:val="001E78CD"/>
    <w:rsid w:val="001E79D6"/>
    <w:rsid w:val="001E7AD4"/>
    <w:rsid w:val="001E7B07"/>
    <w:rsid w:val="001E7BB3"/>
    <w:rsid w:val="001E7BBF"/>
    <w:rsid w:val="001E7D39"/>
    <w:rsid w:val="001E7F57"/>
    <w:rsid w:val="001F00B7"/>
    <w:rsid w:val="001F012A"/>
    <w:rsid w:val="001F0701"/>
    <w:rsid w:val="001F0828"/>
    <w:rsid w:val="001F0B79"/>
    <w:rsid w:val="001F1019"/>
    <w:rsid w:val="001F1041"/>
    <w:rsid w:val="001F1589"/>
    <w:rsid w:val="001F17D0"/>
    <w:rsid w:val="001F1EBA"/>
    <w:rsid w:val="001F211A"/>
    <w:rsid w:val="001F222A"/>
    <w:rsid w:val="001F2248"/>
    <w:rsid w:val="001F24DB"/>
    <w:rsid w:val="001F24E0"/>
    <w:rsid w:val="001F27D6"/>
    <w:rsid w:val="001F29C6"/>
    <w:rsid w:val="001F2C3D"/>
    <w:rsid w:val="001F2CF0"/>
    <w:rsid w:val="001F338D"/>
    <w:rsid w:val="001F34BA"/>
    <w:rsid w:val="001F3512"/>
    <w:rsid w:val="001F371A"/>
    <w:rsid w:val="001F3A80"/>
    <w:rsid w:val="001F4221"/>
    <w:rsid w:val="001F452D"/>
    <w:rsid w:val="001F4736"/>
    <w:rsid w:val="001F4869"/>
    <w:rsid w:val="001F49CB"/>
    <w:rsid w:val="001F4B09"/>
    <w:rsid w:val="001F4D22"/>
    <w:rsid w:val="001F4DD0"/>
    <w:rsid w:val="001F5130"/>
    <w:rsid w:val="001F5771"/>
    <w:rsid w:val="001F57B4"/>
    <w:rsid w:val="001F57C6"/>
    <w:rsid w:val="001F5976"/>
    <w:rsid w:val="001F5A2F"/>
    <w:rsid w:val="001F5A4F"/>
    <w:rsid w:val="001F64AE"/>
    <w:rsid w:val="001F64BB"/>
    <w:rsid w:val="001F6512"/>
    <w:rsid w:val="001F6906"/>
    <w:rsid w:val="001F6957"/>
    <w:rsid w:val="001F6A43"/>
    <w:rsid w:val="001F6B05"/>
    <w:rsid w:val="001F6C2C"/>
    <w:rsid w:val="001F6FB9"/>
    <w:rsid w:val="001F6FDE"/>
    <w:rsid w:val="001F705A"/>
    <w:rsid w:val="001F724B"/>
    <w:rsid w:val="001F72EF"/>
    <w:rsid w:val="001F757B"/>
    <w:rsid w:val="001F7A10"/>
    <w:rsid w:val="001F7B26"/>
    <w:rsid w:val="001F7BDD"/>
    <w:rsid w:val="001F7C6F"/>
    <w:rsid w:val="001F7CAB"/>
    <w:rsid w:val="001F7DCC"/>
    <w:rsid w:val="00200200"/>
    <w:rsid w:val="0020034E"/>
    <w:rsid w:val="0020041A"/>
    <w:rsid w:val="0020070D"/>
    <w:rsid w:val="0020073E"/>
    <w:rsid w:val="002007FC"/>
    <w:rsid w:val="0020080D"/>
    <w:rsid w:val="00200B8F"/>
    <w:rsid w:val="00201157"/>
    <w:rsid w:val="00201416"/>
    <w:rsid w:val="002015AF"/>
    <w:rsid w:val="002015BC"/>
    <w:rsid w:val="0020162F"/>
    <w:rsid w:val="00201DD0"/>
    <w:rsid w:val="00201F03"/>
    <w:rsid w:val="002022AB"/>
    <w:rsid w:val="00202400"/>
    <w:rsid w:val="00202432"/>
    <w:rsid w:val="00202486"/>
    <w:rsid w:val="002025C3"/>
    <w:rsid w:val="0020261E"/>
    <w:rsid w:val="00202937"/>
    <w:rsid w:val="00202BD3"/>
    <w:rsid w:val="00202CA2"/>
    <w:rsid w:val="00202DFF"/>
    <w:rsid w:val="0020307A"/>
    <w:rsid w:val="002033C9"/>
    <w:rsid w:val="0020362F"/>
    <w:rsid w:val="00203780"/>
    <w:rsid w:val="002038CA"/>
    <w:rsid w:val="002038F1"/>
    <w:rsid w:val="00203B09"/>
    <w:rsid w:val="00203BFE"/>
    <w:rsid w:val="00203E40"/>
    <w:rsid w:val="00203EAF"/>
    <w:rsid w:val="00203F85"/>
    <w:rsid w:val="00203FDD"/>
    <w:rsid w:val="00204103"/>
    <w:rsid w:val="002047A7"/>
    <w:rsid w:val="00204A31"/>
    <w:rsid w:val="00204C09"/>
    <w:rsid w:val="002052DE"/>
    <w:rsid w:val="00205427"/>
    <w:rsid w:val="002054E7"/>
    <w:rsid w:val="0020550C"/>
    <w:rsid w:val="002055F7"/>
    <w:rsid w:val="00205952"/>
    <w:rsid w:val="00205BDB"/>
    <w:rsid w:val="002060D2"/>
    <w:rsid w:val="002061E9"/>
    <w:rsid w:val="00206308"/>
    <w:rsid w:val="0020648D"/>
    <w:rsid w:val="002064D2"/>
    <w:rsid w:val="00206580"/>
    <w:rsid w:val="002067DE"/>
    <w:rsid w:val="00206D1D"/>
    <w:rsid w:val="00206E69"/>
    <w:rsid w:val="00207666"/>
    <w:rsid w:val="00207806"/>
    <w:rsid w:val="002078C8"/>
    <w:rsid w:val="00207A05"/>
    <w:rsid w:val="00207E29"/>
    <w:rsid w:val="00207F4C"/>
    <w:rsid w:val="00210135"/>
    <w:rsid w:val="0021013A"/>
    <w:rsid w:val="00210535"/>
    <w:rsid w:val="0021065E"/>
    <w:rsid w:val="002106F7"/>
    <w:rsid w:val="00210BA0"/>
    <w:rsid w:val="0021113B"/>
    <w:rsid w:val="002111D9"/>
    <w:rsid w:val="002112D6"/>
    <w:rsid w:val="002123D8"/>
    <w:rsid w:val="00212675"/>
    <w:rsid w:val="00212D1C"/>
    <w:rsid w:val="002130C5"/>
    <w:rsid w:val="002130F2"/>
    <w:rsid w:val="0021328A"/>
    <w:rsid w:val="00213355"/>
    <w:rsid w:val="0021342E"/>
    <w:rsid w:val="002135EE"/>
    <w:rsid w:val="00213C1F"/>
    <w:rsid w:val="00213C47"/>
    <w:rsid w:val="00213D26"/>
    <w:rsid w:val="00213D47"/>
    <w:rsid w:val="00213DEA"/>
    <w:rsid w:val="00213E83"/>
    <w:rsid w:val="00214270"/>
    <w:rsid w:val="002142F9"/>
    <w:rsid w:val="002146C7"/>
    <w:rsid w:val="00214867"/>
    <w:rsid w:val="002149F1"/>
    <w:rsid w:val="00214BF6"/>
    <w:rsid w:val="00214F6D"/>
    <w:rsid w:val="002156DF"/>
    <w:rsid w:val="00215C18"/>
    <w:rsid w:val="00215F86"/>
    <w:rsid w:val="0021639A"/>
    <w:rsid w:val="002163E0"/>
    <w:rsid w:val="00216512"/>
    <w:rsid w:val="00216520"/>
    <w:rsid w:val="00216754"/>
    <w:rsid w:val="00216932"/>
    <w:rsid w:val="002169BC"/>
    <w:rsid w:val="00216B30"/>
    <w:rsid w:val="00216D37"/>
    <w:rsid w:val="00216F6D"/>
    <w:rsid w:val="0021704D"/>
    <w:rsid w:val="00217807"/>
    <w:rsid w:val="00217D1D"/>
    <w:rsid w:val="00220033"/>
    <w:rsid w:val="0022026A"/>
    <w:rsid w:val="00220457"/>
    <w:rsid w:val="0022050A"/>
    <w:rsid w:val="0022111D"/>
    <w:rsid w:val="002211C9"/>
    <w:rsid w:val="00221528"/>
    <w:rsid w:val="0022172D"/>
    <w:rsid w:val="00221754"/>
    <w:rsid w:val="0022184A"/>
    <w:rsid w:val="00221892"/>
    <w:rsid w:val="00221A13"/>
    <w:rsid w:val="00221AEC"/>
    <w:rsid w:val="00221CB0"/>
    <w:rsid w:val="00221FF9"/>
    <w:rsid w:val="002220D7"/>
    <w:rsid w:val="0022212C"/>
    <w:rsid w:val="00222169"/>
    <w:rsid w:val="00222381"/>
    <w:rsid w:val="0022238E"/>
    <w:rsid w:val="00222436"/>
    <w:rsid w:val="00222A77"/>
    <w:rsid w:val="00222AB0"/>
    <w:rsid w:val="00222B68"/>
    <w:rsid w:val="00222BBF"/>
    <w:rsid w:val="002230D6"/>
    <w:rsid w:val="0022313B"/>
    <w:rsid w:val="002232AD"/>
    <w:rsid w:val="0022343F"/>
    <w:rsid w:val="00223734"/>
    <w:rsid w:val="00223AC5"/>
    <w:rsid w:val="00223B74"/>
    <w:rsid w:val="00223FC8"/>
    <w:rsid w:val="002243B2"/>
    <w:rsid w:val="00224443"/>
    <w:rsid w:val="002244E1"/>
    <w:rsid w:val="002245DD"/>
    <w:rsid w:val="00224610"/>
    <w:rsid w:val="00224D3A"/>
    <w:rsid w:val="00225585"/>
    <w:rsid w:val="0022566D"/>
    <w:rsid w:val="0022569A"/>
    <w:rsid w:val="002256C6"/>
    <w:rsid w:val="00225878"/>
    <w:rsid w:val="002258CF"/>
    <w:rsid w:val="002258DD"/>
    <w:rsid w:val="00225921"/>
    <w:rsid w:val="00225BF1"/>
    <w:rsid w:val="00225CAB"/>
    <w:rsid w:val="00225E25"/>
    <w:rsid w:val="002263D3"/>
    <w:rsid w:val="002265F5"/>
    <w:rsid w:val="0022686A"/>
    <w:rsid w:val="00226A27"/>
    <w:rsid w:val="00226AE4"/>
    <w:rsid w:val="00226F25"/>
    <w:rsid w:val="00227178"/>
    <w:rsid w:val="00227881"/>
    <w:rsid w:val="002278AE"/>
    <w:rsid w:val="00227A45"/>
    <w:rsid w:val="00227BF9"/>
    <w:rsid w:val="00227C49"/>
    <w:rsid w:val="00227E8F"/>
    <w:rsid w:val="00227EFB"/>
    <w:rsid w:val="00227FD0"/>
    <w:rsid w:val="0023012F"/>
    <w:rsid w:val="0023015F"/>
    <w:rsid w:val="002308BA"/>
    <w:rsid w:val="00230A80"/>
    <w:rsid w:val="00230B84"/>
    <w:rsid w:val="00230FEA"/>
    <w:rsid w:val="002310E4"/>
    <w:rsid w:val="002310F7"/>
    <w:rsid w:val="00231557"/>
    <w:rsid w:val="00231858"/>
    <w:rsid w:val="002318E3"/>
    <w:rsid w:val="00231A12"/>
    <w:rsid w:val="00231AAC"/>
    <w:rsid w:val="002321EB"/>
    <w:rsid w:val="00232550"/>
    <w:rsid w:val="00232AE8"/>
    <w:rsid w:val="00232F58"/>
    <w:rsid w:val="00233319"/>
    <w:rsid w:val="00233B23"/>
    <w:rsid w:val="00233B6C"/>
    <w:rsid w:val="00233E35"/>
    <w:rsid w:val="00233E89"/>
    <w:rsid w:val="00233FC0"/>
    <w:rsid w:val="00233FFD"/>
    <w:rsid w:val="00234038"/>
    <w:rsid w:val="00234545"/>
    <w:rsid w:val="00234756"/>
    <w:rsid w:val="00234A92"/>
    <w:rsid w:val="00234FF6"/>
    <w:rsid w:val="00235209"/>
    <w:rsid w:val="00235744"/>
    <w:rsid w:val="002357E9"/>
    <w:rsid w:val="002358AF"/>
    <w:rsid w:val="00235A49"/>
    <w:rsid w:val="00235B0C"/>
    <w:rsid w:val="00235E67"/>
    <w:rsid w:val="00235FBF"/>
    <w:rsid w:val="00235FE6"/>
    <w:rsid w:val="00236065"/>
    <w:rsid w:val="00236712"/>
    <w:rsid w:val="00236864"/>
    <w:rsid w:val="002368A4"/>
    <w:rsid w:val="002369FA"/>
    <w:rsid w:val="00236BE6"/>
    <w:rsid w:val="00236EDD"/>
    <w:rsid w:val="00236FD9"/>
    <w:rsid w:val="00237026"/>
    <w:rsid w:val="00237149"/>
    <w:rsid w:val="002371D6"/>
    <w:rsid w:val="00237240"/>
    <w:rsid w:val="00237785"/>
    <w:rsid w:val="00237824"/>
    <w:rsid w:val="0023787A"/>
    <w:rsid w:val="0023794D"/>
    <w:rsid w:val="00237BB8"/>
    <w:rsid w:val="00237D70"/>
    <w:rsid w:val="00237F35"/>
    <w:rsid w:val="00237F5B"/>
    <w:rsid w:val="002401DB"/>
    <w:rsid w:val="002402E9"/>
    <w:rsid w:val="002403C2"/>
    <w:rsid w:val="0024040C"/>
    <w:rsid w:val="00240656"/>
    <w:rsid w:val="00240669"/>
    <w:rsid w:val="00240C98"/>
    <w:rsid w:val="0024109E"/>
    <w:rsid w:val="002411AA"/>
    <w:rsid w:val="002412BC"/>
    <w:rsid w:val="0024155E"/>
    <w:rsid w:val="0024165C"/>
    <w:rsid w:val="002417FF"/>
    <w:rsid w:val="00241D39"/>
    <w:rsid w:val="002421E9"/>
    <w:rsid w:val="00242246"/>
    <w:rsid w:val="0024259B"/>
    <w:rsid w:val="002427B7"/>
    <w:rsid w:val="00242A63"/>
    <w:rsid w:val="0024304B"/>
    <w:rsid w:val="0024318B"/>
    <w:rsid w:val="00243284"/>
    <w:rsid w:val="00243699"/>
    <w:rsid w:val="002436C7"/>
    <w:rsid w:val="00243ACB"/>
    <w:rsid w:val="00243EF2"/>
    <w:rsid w:val="00244208"/>
    <w:rsid w:val="00244237"/>
    <w:rsid w:val="00244553"/>
    <w:rsid w:val="0024470A"/>
    <w:rsid w:val="00244DC9"/>
    <w:rsid w:val="00245439"/>
    <w:rsid w:val="00245677"/>
    <w:rsid w:val="00245C46"/>
    <w:rsid w:val="00245DEB"/>
    <w:rsid w:val="00245E44"/>
    <w:rsid w:val="00245FC1"/>
    <w:rsid w:val="00246079"/>
    <w:rsid w:val="00246683"/>
    <w:rsid w:val="00246844"/>
    <w:rsid w:val="00246923"/>
    <w:rsid w:val="0024696D"/>
    <w:rsid w:val="00246B22"/>
    <w:rsid w:val="00246BCF"/>
    <w:rsid w:val="00246BFB"/>
    <w:rsid w:val="00246CA5"/>
    <w:rsid w:val="00247003"/>
    <w:rsid w:val="0024702F"/>
    <w:rsid w:val="00247266"/>
    <w:rsid w:val="0024731F"/>
    <w:rsid w:val="0024737B"/>
    <w:rsid w:val="002474CE"/>
    <w:rsid w:val="002476C8"/>
    <w:rsid w:val="0024776A"/>
    <w:rsid w:val="00247983"/>
    <w:rsid w:val="00247DEB"/>
    <w:rsid w:val="00247FA5"/>
    <w:rsid w:val="002504D7"/>
    <w:rsid w:val="0025068B"/>
    <w:rsid w:val="002508F5"/>
    <w:rsid w:val="00250AA0"/>
    <w:rsid w:val="00250E15"/>
    <w:rsid w:val="00250F18"/>
    <w:rsid w:val="0025136C"/>
    <w:rsid w:val="002514EF"/>
    <w:rsid w:val="00251667"/>
    <w:rsid w:val="0025171C"/>
    <w:rsid w:val="002517A9"/>
    <w:rsid w:val="00251879"/>
    <w:rsid w:val="00251A49"/>
    <w:rsid w:val="00251B8D"/>
    <w:rsid w:val="00251DD3"/>
    <w:rsid w:val="00252064"/>
    <w:rsid w:val="00252709"/>
    <w:rsid w:val="00252C5C"/>
    <w:rsid w:val="00252EA9"/>
    <w:rsid w:val="0025307B"/>
    <w:rsid w:val="002536C9"/>
    <w:rsid w:val="002537DA"/>
    <w:rsid w:val="00253E99"/>
    <w:rsid w:val="00253F80"/>
    <w:rsid w:val="0025405B"/>
    <w:rsid w:val="00254330"/>
    <w:rsid w:val="002543BB"/>
    <w:rsid w:val="00254D42"/>
    <w:rsid w:val="002551CE"/>
    <w:rsid w:val="00255255"/>
    <w:rsid w:val="0025555C"/>
    <w:rsid w:val="002555F6"/>
    <w:rsid w:val="002559A2"/>
    <w:rsid w:val="00255B47"/>
    <w:rsid w:val="00255B5D"/>
    <w:rsid w:val="00255C43"/>
    <w:rsid w:val="00255C73"/>
    <w:rsid w:val="00255DBD"/>
    <w:rsid w:val="0025603A"/>
    <w:rsid w:val="002561CC"/>
    <w:rsid w:val="0025624E"/>
    <w:rsid w:val="0025650B"/>
    <w:rsid w:val="00256826"/>
    <w:rsid w:val="00256AF7"/>
    <w:rsid w:val="00256B95"/>
    <w:rsid w:val="00256C4A"/>
    <w:rsid w:val="00256F4C"/>
    <w:rsid w:val="00257D00"/>
    <w:rsid w:val="0026056D"/>
    <w:rsid w:val="0026069B"/>
    <w:rsid w:val="00260732"/>
    <w:rsid w:val="00260992"/>
    <w:rsid w:val="00260AD7"/>
    <w:rsid w:val="00260E42"/>
    <w:rsid w:val="002611F2"/>
    <w:rsid w:val="002612BF"/>
    <w:rsid w:val="002618F7"/>
    <w:rsid w:val="00261AEF"/>
    <w:rsid w:val="00261E22"/>
    <w:rsid w:val="0026201B"/>
    <w:rsid w:val="00262626"/>
    <w:rsid w:val="0026288E"/>
    <w:rsid w:val="0026295F"/>
    <w:rsid w:val="00262D52"/>
    <w:rsid w:val="00262DE0"/>
    <w:rsid w:val="00262E90"/>
    <w:rsid w:val="0026332B"/>
    <w:rsid w:val="00263415"/>
    <w:rsid w:val="00263476"/>
    <w:rsid w:val="00263635"/>
    <w:rsid w:val="00263692"/>
    <w:rsid w:val="002637D3"/>
    <w:rsid w:val="002638EC"/>
    <w:rsid w:val="0026399C"/>
    <w:rsid w:val="00263C22"/>
    <w:rsid w:val="00263D16"/>
    <w:rsid w:val="00263D56"/>
    <w:rsid w:val="00263DCF"/>
    <w:rsid w:val="00263F48"/>
    <w:rsid w:val="002640AA"/>
    <w:rsid w:val="0026418D"/>
    <w:rsid w:val="002643E3"/>
    <w:rsid w:val="00264936"/>
    <w:rsid w:val="00264DF5"/>
    <w:rsid w:val="00264EC6"/>
    <w:rsid w:val="00264ED0"/>
    <w:rsid w:val="00264FCF"/>
    <w:rsid w:val="002652A0"/>
    <w:rsid w:val="0026588B"/>
    <w:rsid w:val="00265D5D"/>
    <w:rsid w:val="00265E83"/>
    <w:rsid w:val="002660D1"/>
    <w:rsid w:val="00266212"/>
    <w:rsid w:val="00266571"/>
    <w:rsid w:val="002665D6"/>
    <w:rsid w:val="00266797"/>
    <w:rsid w:val="0026699A"/>
    <w:rsid w:val="00266DF8"/>
    <w:rsid w:val="002676D8"/>
    <w:rsid w:val="00267804"/>
    <w:rsid w:val="00267C93"/>
    <w:rsid w:val="00267EAA"/>
    <w:rsid w:val="00267FEE"/>
    <w:rsid w:val="0027011D"/>
    <w:rsid w:val="00270176"/>
    <w:rsid w:val="00270623"/>
    <w:rsid w:val="0027076C"/>
    <w:rsid w:val="00270C66"/>
    <w:rsid w:val="00271299"/>
    <w:rsid w:val="00271320"/>
    <w:rsid w:val="00271371"/>
    <w:rsid w:val="002715FC"/>
    <w:rsid w:val="00271630"/>
    <w:rsid w:val="002716D2"/>
    <w:rsid w:val="00271A6F"/>
    <w:rsid w:val="00271B19"/>
    <w:rsid w:val="00272025"/>
    <w:rsid w:val="002720A2"/>
    <w:rsid w:val="00272207"/>
    <w:rsid w:val="002723F0"/>
    <w:rsid w:val="002724EC"/>
    <w:rsid w:val="002725C1"/>
    <w:rsid w:val="00272619"/>
    <w:rsid w:val="00272816"/>
    <w:rsid w:val="00272AF2"/>
    <w:rsid w:val="00272CE7"/>
    <w:rsid w:val="00272F46"/>
    <w:rsid w:val="0027376C"/>
    <w:rsid w:val="002738ED"/>
    <w:rsid w:val="00273990"/>
    <w:rsid w:val="00273C08"/>
    <w:rsid w:val="00273D07"/>
    <w:rsid w:val="00274113"/>
    <w:rsid w:val="00274130"/>
    <w:rsid w:val="002746A7"/>
    <w:rsid w:val="0027498A"/>
    <w:rsid w:val="00274E7F"/>
    <w:rsid w:val="00274F71"/>
    <w:rsid w:val="00275120"/>
    <w:rsid w:val="00275252"/>
    <w:rsid w:val="00275291"/>
    <w:rsid w:val="002753A6"/>
    <w:rsid w:val="00275415"/>
    <w:rsid w:val="00275571"/>
    <w:rsid w:val="0027557D"/>
    <w:rsid w:val="002756F8"/>
    <w:rsid w:val="00275726"/>
    <w:rsid w:val="0027580F"/>
    <w:rsid w:val="00275980"/>
    <w:rsid w:val="00275B66"/>
    <w:rsid w:val="00275C3E"/>
    <w:rsid w:val="0027618B"/>
    <w:rsid w:val="002761BA"/>
    <w:rsid w:val="002761CD"/>
    <w:rsid w:val="002762AE"/>
    <w:rsid w:val="00276355"/>
    <w:rsid w:val="00276423"/>
    <w:rsid w:val="0027673A"/>
    <w:rsid w:val="002767FA"/>
    <w:rsid w:val="002769D9"/>
    <w:rsid w:val="00276B97"/>
    <w:rsid w:val="00276BBE"/>
    <w:rsid w:val="00276C27"/>
    <w:rsid w:val="00276D7E"/>
    <w:rsid w:val="00277046"/>
    <w:rsid w:val="002774BC"/>
    <w:rsid w:val="002777F1"/>
    <w:rsid w:val="002778B7"/>
    <w:rsid w:val="00277A7F"/>
    <w:rsid w:val="00277D50"/>
    <w:rsid w:val="002804F4"/>
    <w:rsid w:val="00280576"/>
    <w:rsid w:val="00280878"/>
    <w:rsid w:val="00280A4A"/>
    <w:rsid w:val="00280B01"/>
    <w:rsid w:val="00280BC1"/>
    <w:rsid w:val="00280E04"/>
    <w:rsid w:val="00280E8B"/>
    <w:rsid w:val="0028191C"/>
    <w:rsid w:val="00282145"/>
    <w:rsid w:val="002825E9"/>
    <w:rsid w:val="0028264B"/>
    <w:rsid w:val="00283383"/>
    <w:rsid w:val="00283476"/>
    <w:rsid w:val="0028393E"/>
    <w:rsid w:val="00283A8E"/>
    <w:rsid w:val="00283CF2"/>
    <w:rsid w:val="00283FA7"/>
    <w:rsid w:val="002841C1"/>
    <w:rsid w:val="0028441B"/>
    <w:rsid w:val="002848A6"/>
    <w:rsid w:val="00284955"/>
    <w:rsid w:val="00284E4F"/>
    <w:rsid w:val="0028539B"/>
    <w:rsid w:val="002853C6"/>
    <w:rsid w:val="0028553F"/>
    <w:rsid w:val="002855CB"/>
    <w:rsid w:val="00285868"/>
    <w:rsid w:val="00285FE1"/>
    <w:rsid w:val="00285FF5"/>
    <w:rsid w:val="002861C2"/>
    <w:rsid w:val="002865B0"/>
    <w:rsid w:val="00286613"/>
    <w:rsid w:val="00286775"/>
    <w:rsid w:val="00286830"/>
    <w:rsid w:val="00286C45"/>
    <w:rsid w:val="00286CD4"/>
    <w:rsid w:val="00286F56"/>
    <w:rsid w:val="00286F6C"/>
    <w:rsid w:val="00286FF0"/>
    <w:rsid w:val="002875FE"/>
    <w:rsid w:val="00287932"/>
    <w:rsid w:val="002879A9"/>
    <w:rsid w:val="00287A06"/>
    <w:rsid w:val="002900A0"/>
    <w:rsid w:val="00291105"/>
    <w:rsid w:val="002916B1"/>
    <w:rsid w:val="00291A54"/>
    <w:rsid w:val="00291E30"/>
    <w:rsid w:val="0029202F"/>
    <w:rsid w:val="00292043"/>
    <w:rsid w:val="00292067"/>
    <w:rsid w:val="0029210E"/>
    <w:rsid w:val="002925BD"/>
    <w:rsid w:val="00292740"/>
    <w:rsid w:val="00292C24"/>
    <w:rsid w:val="00292F30"/>
    <w:rsid w:val="00293108"/>
    <w:rsid w:val="0029333D"/>
    <w:rsid w:val="0029345C"/>
    <w:rsid w:val="00293717"/>
    <w:rsid w:val="0029399E"/>
    <w:rsid w:val="002939EE"/>
    <w:rsid w:val="00293BC5"/>
    <w:rsid w:val="00293EBA"/>
    <w:rsid w:val="00293F54"/>
    <w:rsid w:val="00294168"/>
    <w:rsid w:val="002941DC"/>
    <w:rsid w:val="0029426A"/>
    <w:rsid w:val="00294394"/>
    <w:rsid w:val="00294480"/>
    <w:rsid w:val="00294644"/>
    <w:rsid w:val="00294786"/>
    <w:rsid w:val="00294C1D"/>
    <w:rsid w:val="00294C70"/>
    <w:rsid w:val="00294CA0"/>
    <w:rsid w:val="0029517A"/>
    <w:rsid w:val="002951AD"/>
    <w:rsid w:val="00295381"/>
    <w:rsid w:val="00295421"/>
    <w:rsid w:val="002954D6"/>
    <w:rsid w:val="00295E25"/>
    <w:rsid w:val="00295E49"/>
    <w:rsid w:val="0029644F"/>
    <w:rsid w:val="002964E7"/>
    <w:rsid w:val="0029678D"/>
    <w:rsid w:val="00296A31"/>
    <w:rsid w:val="00296A6F"/>
    <w:rsid w:val="00296E97"/>
    <w:rsid w:val="00296F29"/>
    <w:rsid w:val="00296FD8"/>
    <w:rsid w:val="002972F0"/>
    <w:rsid w:val="0029780E"/>
    <w:rsid w:val="0029789C"/>
    <w:rsid w:val="00297923"/>
    <w:rsid w:val="00297ADF"/>
    <w:rsid w:val="00297DDC"/>
    <w:rsid w:val="00297E17"/>
    <w:rsid w:val="002A0085"/>
    <w:rsid w:val="002A02AB"/>
    <w:rsid w:val="002A0431"/>
    <w:rsid w:val="002A06A5"/>
    <w:rsid w:val="002A09DD"/>
    <w:rsid w:val="002A0CD0"/>
    <w:rsid w:val="002A0D99"/>
    <w:rsid w:val="002A10BF"/>
    <w:rsid w:val="002A1883"/>
    <w:rsid w:val="002A1B66"/>
    <w:rsid w:val="002A22B3"/>
    <w:rsid w:val="002A23B2"/>
    <w:rsid w:val="002A266A"/>
    <w:rsid w:val="002A272D"/>
    <w:rsid w:val="002A3053"/>
    <w:rsid w:val="002A325A"/>
    <w:rsid w:val="002A32BA"/>
    <w:rsid w:val="002A3388"/>
    <w:rsid w:val="002A3717"/>
    <w:rsid w:val="002A3859"/>
    <w:rsid w:val="002A3A75"/>
    <w:rsid w:val="002A3DD3"/>
    <w:rsid w:val="002A40BD"/>
    <w:rsid w:val="002A4210"/>
    <w:rsid w:val="002A4240"/>
    <w:rsid w:val="002A425C"/>
    <w:rsid w:val="002A4270"/>
    <w:rsid w:val="002A4374"/>
    <w:rsid w:val="002A466B"/>
    <w:rsid w:val="002A49E2"/>
    <w:rsid w:val="002A4ADE"/>
    <w:rsid w:val="002A4B4C"/>
    <w:rsid w:val="002A50D8"/>
    <w:rsid w:val="002A50F8"/>
    <w:rsid w:val="002A52F7"/>
    <w:rsid w:val="002A532D"/>
    <w:rsid w:val="002A54BC"/>
    <w:rsid w:val="002A54FD"/>
    <w:rsid w:val="002A571D"/>
    <w:rsid w:val="002A5A13"/>
    <w:rsid w:val="002A5C49"/>
    <w:rsid w:val="002A5C7A"/>
    <w:rsid w:val="002A5C8D"/>
    <w:rsid w:val="002A61E3"/>
    <w:rsid w:val="002A6277"/>
    <w:rsid w:val="002A6342"/>
    <w:rsid w:val="002A6619"/>
    <w:rsid w:val="002A6713"/>
    <w:rsid w:val="002A692F"/>
    <w:rsid w:val="002A6A53"/>
    <w:rsid w:val="002A6EEF"/>
    <w:rsid w:val="002A739A"/>
    <w:rsid w:val="002A7473"/>
    <w:rsid w:val="002A757E"/>
    <w:rsid w:val="002A7646"/>
    <w:rsid w:val="002A7694"/>
    <w:rsid w:val="002A773C"/>
    <w:rsid w:val="002A775E"/>
    <w:rsid w:val="002A7771"/>
    <w:rsid w:val="002A7B1F"/>
    <w:rsid w:val="002A7C34"/>
    <w:rsid w:val="002A7E5A"/>
    <w:rsid w:val="002B00D3"/>
    <w:rsid w:val="002B00E6"/>
    <w:rsid w:val="002B0190"/>
    <w:rsid w:val="002B05B5"/>
    <w:rsid w:val="002B0BC1"/>
    <w:rsid w:val="002B0D42"/>
    <w:rsid w:val="002B10B6"/>
    <w:rsid w:val="002B10F2"/>
    <w:rsid w:val="002B15B8"/>
    <w:rsid w:val="002B1672"/>
    <w:rsid w:val="002B16B4"/>
    <w:rsid w:val="002B189D"/>
    <w:rsid w:val="002B1AB8"/>
    <w:rsid w:val="002B1B5A"/>
    <w:rsid w:val="002B20DB"/>
    <w:rsid w:val="002B241D"/>
    <w:rsid w:val="002B26F7"/>
    <w:rsid w:val="002B271C"/>
    <w:rsid w:val="002B2776"/>
    <w:rsid w:val="002B2987"/>
    <w:rsid w:val="002B29E4"/>
    <w:rsid w:val="002B2A54"/>
    <w:rsid w:val="002B2BFD"/>
    <w:rsid w:val="002B2DFE"/>
    <w:rsid w:val="002B328A"/>
    <w:rsid w:val="002B32C9"/>
    <w:rsid w:val="002B33DD"/>
    <w:rsid w:val="002B34C1"/>
    <w:rsid w:val="002B35F1"/>
    <w:rsid w:val="002B3876"/>
    <w:rsid w:val="002B3D34"/>
    <w:rsid w:val="002B3D53"/>
    <w:rsid w:val="002B3E14"/>
    <w:rsid w:val="002B40CD"/>
    <w:rsid w:val="002B4515"/>
    <w:rsid w:val="002B486F"/>
    <w:rsid w:val="002B4B32"/>
    <w:rsid w:val="002B512D"/>
    <w:rsid w:val="002B538F"/>
    <w:rsid w:val="002B5625"/>
    <w:rsid w:val="002B5A1B"/>
    <w:rsid w:val="002B5B2B"/>
    <w:rsid w:val="002B6392"/>
    <w:rsid w:val="002B65EB"/>
    <w:rsid w:val="002B6988"/>
    <w:rsid w:val="002B7248"/>
    <w:rsid w:val="002B745A"/>
    <w:rsid w:val="002B74CE"/>
    <w:rsid w:val="002B78B2"/>
    <w:rsid w:val="002B7966"/>
    <w:rsid w:val="002B7DBA"/>
    <w:rsid w:val="002C0048"/>
    <w:rsid w:val="002C00A1"/>
    <w:rsid w:val="002C05DD"/>
    <w:rsid w:val="002C0856"/>
    <w:rsid w:val="002C0D03"/>
    <w:rsid w:val="002C0F14"/>
    <w:rsid w:val="002C0FE4"/>
    <w:rsid w:val="002C146E"/>
    <w:rsid w:val="002C14B1"/>
    <w:rsid w:val="002C17E2"/>
    <w:rsid w:val="002C1879"/>
    <w:rsid w:val="002C1C30"/>
    <w:rsid w:val="002C1E42"/>
    <w:rsid w:val="002C20BE"/>
    <w:rsid w:val="002C22F3"/>
    <w:rsid w:val="002C24F3"/>
    <w:rsid w:val="002C261F"/>
    <w:rsid w:val="002C26F2"/>
    <w:rsid w:val="002C2899"/>
    <w:rsid w:val="002C3511"/>
    <w:rsid w:val="002C3679"/>
    <w:rsid w:val="002C433D"/>
    <w:rsid w:val="002C4930"/>
    <w:rsid w:val="002C4D4F"/>
    <w:rsid w:val="002C4DED"/>
    <w:rsid w:val="002C5294"/>
    <w:rsid w:val="002C54D2"/>
    <w:rsid w:val="002C54E3"/>
    <w:rsid w:val="002C59F4"/>
    <w:rsid w:val="002C5B33"/>
    <w:rsid w:val="002C5CA0"/>
    <w:rsid w:val="002C5DC8"/>
    <w:rsid w:val="002C5E66"/>
    <w:rsid w:val="002C5E71"/>
    <w:rsid w:val="002C613E"/>
    <w:rsid w:val="002C62AD"/>
    <w:rsid w:val="002C6371"/>
    <w:rsid w:val="002C63B7"/>
    <w:rsid w:val="002C6C60"/>
    <w:rsid w:val="002C6CFB"/>
    <w:rsid w:val="002C71CD"/>
    <w:rsid w:val="002C726E"/>
    <w:rsid w:val="002C745C"/>
    <w:rsid w:val="002C790F"/>
    <w:rsid w:val="002C7D63"/>
    <w:rsid w:val="002C7D9B"/>
    <w:rsid w:val="002D02BB"/>
    <w:rsid w:val="002D02D5"/>
    <w:rsid w:val="002D039D"/>
    <w:rsid w:val="002D0717"/>
    <w:rsid w:val="002D07F6"/>
    <w:rsid w:val="002D0A4B"/>
    <w:rsid w:val="002D0AD9"/>
    <w:rsid w:val="002D0FD1"/>
    <w:rsid w:val="002D103B"/>
    <w:rsid w:val="002D1228"/>
    <w:rsid w:val="002D17EB"/>
    <w:rsid w:val="002D17FC"/>
    <w:rsid w:val="002D1AD0"/>
    <w:rsid w:val="002D1C72"/>
    <w:rsid w:val="002D1CAE"/>
    <w:rsid w:val="002D24C2"/>
    <w:rsid w:val="002D25B0"/>
    <w:rsid w:val="002D27AE"/>
    <w:rsid w:val="002D2863"/>
    <w:rsid w:val="002D2886"/>
    <w:rsid w:val="002D2925"/>
    <w:rsid w:val="002D293B"/>
    <w:rsid w:val="002D29F4"/>
    <w:rsid w:val="002D2A62"/>
    <w:rsid w:val="002D2EFD"/>
    <w:rsid w:val="002D2FBE"/>
    <w:rsid w:val="002D312B"/>
    <w:rsid w:val="002D34E2"/>
    <w:rsid w:val="002D37A6"/>
    <w:rsid w:val="002D37CC"/>
    <w:rsid w:val="002D38A4"/>
    <w:rsid w:val="002D38F2"/>
    <w:rsid w:val="002D397E"/>
    <w:rsid w:val="002D3C17"/>
    <w:rsid w:val="002D3D20"/>
    <w:rsid w:val="002D4051"/>
    <w:rsid w:val="002D46E3"/>
    <w:rsid w:val="002D48FF"/>
    <w:rsid w:val="002D4B1D"/>
    <w:rsid w:val="002D4D69"/>
    <w:rsid w:val="002D4EB7"/>
    <w:rsid w:val="002D518A"/>
    <w:rsid w:val="002D5402"/>
    <w:rsid w:val="002D591B"/>
    <w:rsid w:val="002D594F"/>
    <w:rsid w:val="002D607F"/>
    <w:rsid w:val="002D60C2"/>
    <w:rsid w:val="002D60C8"/>
    <w:rsid w:val="002D6172"/>
    <w:rsid w:val="002D6225"/>
    <w:rsid w:val="002D64F9"/>
    <w:rsid w:val="002D6612"/>
    <w:rsid w:val="002D6752"/>
    <w:rsid w:val="002D697E"/>
    <w:rsid w:val="002D69C3"/>
    <w:rsid w:val="002D6A0A"/>
    <w:rsid w:val="002D6C2A"/>
    <w:rsid w:val="002D74DC"/>
    <w:rsid w:val="002D792E"/>
    <w:rsid w:val="002D7BC9"/>
    <w:rsid w:val="002D7DE4"/>
    <w:rsid w:val="002E0048"/>
    <w:rsid w:val="002E00D0"/>
    <w:rsid w:val="002E00D8"/>
    <w:rsid w:val="002E0367"/>
    <w:rsid w:val="002E0379"/>
    <w:rsid w:val="002E0551"/>
    <w:rsid w:val="002E08FD"/>
    <w:rsid w:val="002E0A88"/>
    <w:rsid w:val="002E0B18"/>
    <w:rsid w:val="002E0D0B"/>
    <w:rsid w:val="002E0EAD"/>
    <w:rsid w:val="002E0FD6"/>
    <w:rsid w:val="002E1001"/>
    <w:rsid w:val="002E15D0"/>
    <w:rsid w:val="002E183B"/>
    <w:rsid w:val="002E1C4D"/>
    <w:rsid w:val="002E21CC"/>
    <w:rsid w:val="002E22B9"/>
    <w:rsid w:val="002E22BC"/>
    <w:rsid w:val="002E22FD"/>
    <w:rsid w:val="002E262F"/>
    <w:rsid w:val="002E26F6"/>
    <w:rsid w:val="002E27D6"/>
    <w:rsid w:val="002E2AB3"/>
    <w:rsid w:val="002E31DE"/>
    <w:rsid w:val="002E3A04"/>
    <w:rsid w:val="002E3E75"/>
    <w:rsid w:val="002E3F61"/>
    <w:rsid w:val="002E3F95"/>
    <w:rsid w:val="002E3FCB"/>
    <w:rsid w:val="002E41B0"/>
    <w:rsid w:val="002E444E"/>
    <w:rsid w:val="002E4657"/>
    <w:rsid w:val="002E4B88"/>
    <w:rsid w:val="002E4CA5"/>
    <w:rsid w:val="002E4EA0"/>
    <w:rsid w:val="002E4F9B"/>
    <w:rsid w:val="002E51B4"/>
    <w:rsid w:val="002E532F"/>
    <w:rsid w:val="002E56CE"/>
    <w:rsid w:val="002E5726"/>
    <w:rsid w:val="002E5792"/>
    <w:rsid w:val="002E5AEE"/>
    <w:rsid w:val="002E5D59"/>
    <w:rsid w:val="002E5DB7"/>
    <w:rsid w:val="002E6690"/>
    <w:rsid w:val="002E6783"/>
    <w:rsid w:val="002E6B76"/>
    <w:rsid w:val="002E6F15"/>
    <w:rsid w:val="002E71C2"/>
    <w:rsid w:val="002E71EA"/>
    <w:rsid w:val="002E737E"/>
    <w:rsid w:val="002E76EA"/>
    <w:rsid w:val="002E792D"/>
    <w:rsid w:val="002E7B08"/>
    <w:rsid w:val="002E7D1B"/>
    <w:rsid w:val="002F0190"/>
    <w:rsid w:val="002F0504"/>
    <w:rsid w:val="002F05AF"/>
    <w:rsid w:val="002F09CC"/>
    <w:rsid w:val="002F0D5C"/>
    <w:rsid w:val="002F11EB"/>
    <w:rsid w:val="002F15A7"/>
    <w:rsid w:val="002F15B1"/>
    <w:rsid w:val="002F1BB8"/>
    <w:rsid w:val="002F1CC5"/>
    <w:rsid w:val="002F1D9E"/>
    <w:rsid w:val="002F1F41"/>
    <w:rsid w:val="002F2246"/>
    <w:rsid w:val="002F2667"/>
    <w:rsid w:val="002F2729"/>
    <w:rsid w:val="002F2893"/>
    <w:rsid w:val="002F29BE"/>
    <w:rsid w:val="002F2B2A"/>
    <w:rsid w:val="002F2B3E"/>
    <w:rsid w:val="002F2C65"/>
    <w:rsid w:val="002F2E47"/>
    <w:rsid w:val="002F2FED"/>
    <w:rsid w:val="002F3230"/>
    <w:rsid w:val="002F33B6"/>
    <w:rsid w:val="002F33D1"/>
    <w:rsid w:val="002F38D9"/>
    <w:rsid w:val="002F3993"/>
    <w:rsid w:val="002F39A4"/>
    <w:rsid w:val="002F3A84"/>
    <w:rsid w:val="002F40D7"/>
    <w:rsid w:val="002F4159"/>
    <w:rsid w:val="002F4171"/>
    <w:rsid w:val="002F4647"/>
    <w:rsid w:val="002F49F7"/>
    <w:rsid w:val="002F4A05"/>
    <w:rsid w:val="002F4DF6"/>
    <w:rsid w:val="002F4ED7"/>
    <w:rsid w:val="002F50B8"/>
    <w:rsid w:val="002F53C9"/>
    <w:rsid w:val="002F56A5"/>
    <w:rsid w:val="002F5D1C"/>
    <w:rsid w:val="002F604B"/>
    <w:rsid w:val="002F60CE"/>
    <w:rsid w:val="002F621A"/>
    <w:rsid w:val="002F62A3"/>
    <w:rsid w:val="002F6505"/>
    <w:rsid w:val="002F65B1"/>
    <w:rsid w:val="002F6907"/>
    <w:rsid w:val="002F6A1F"/>
    <w:rsid w:val="002F6A20"/>
    <w:rsid w:val="002F6B4B"/>
    <w:rsid w:val="002F74A8"/>
    <w:rsid w:val="002F763A"/>
    <w:rsid w:val="002F774B"/>
    <w:rsid w:val="002F7C0A"/>
    <w:rsid w:val="00300151"/>
    <w:rsid w:val="003001D9"/>
    <w:rsid w:val="003001E0"/>
    <w:rsid w:val="0030078E"/>
    <w:rsid w:val="003008E4"/>
    <w:rsid w:val="003009E8"/>
    <w:rsid w:val="003009FE"/>
    <w:rsid w:val="00300EB7"/>
    <w:rsid w:val="003018CF"/>
    <w:rsid w:val="00301DFF"/>
    <w:rsid w:val="00301E84"/>
    <w:rsid w:val="00301FAF"/>
    <w:rsid w:val="003022AE"/>
    <w:rsid w:val="0030252C"/>
    <w:rsid w:val="0030275A"/>
    <w:rsid w:val="0030288E"/>
    <w:rsid w:val="00302BB5"/>
    <w:rsid w:val="00302C46"/>
    <w:rsid w:val="00302CF0"/>
    <w:rsid w:val="003030C9"/>
    <w:rsid w:val="003032FD"/>
    <w:rsid w:val="0030372D"/>
    <w:rsid w:val="003037D4"/>
    <w:rsid w:val="00303D25"/>
    <w:rsid w:val="00303DB6"/>
    <w:rsid w:val="003040E2"/>
    <w:rsid w:val="0030432A"/>
    <w:rsid w:val="00304644"/>
    <w:rsid w:val="003046AA"/>
    <w:rsid w:val="00304937"/>
    <w:rsid w:val="00304984"/>
    <w:rsid w:val="00304BFF"/>
    <w:rsid w:val="00304DC1"/>
    <w:rsid w:val="00304E7A"/>
    <w:rsid w:val="003057FF"/>
    <w:rsid w:val="0030585A"/>
    <w:rsid w:val="00305889"/>
    <w:rsid w:val="003058B5"/>
    <w:rsid w:val="00305A15"/>
    <w:rsid w:val="00305B63"/>
    <w:rsid w:val="00305D97"/>
    <w:rsid w:val="00305F18"/>
    <w:rsid w:val="00306485"/>
    <w:rsid w:val="0030694D"/>
    <w:rsid w:val="00306B89"/>
    <w:rsid w:val="00306E31"/>
    <w:rsid w:val="003070D6"/>
    <w:rsid w:val="0030745A"/>
    <w:rsid w:val="003077A7"/>
    <w:rsid w:val="0030783F"/>
    <w:rsid w:val="00307B39"/>
    <w:rsid w:val="00307C47"/>
    <w:rsid w:val="00307E0A"/>
    <w:rsid w:val="003100D3"/>
    <w:rsid w:val="00310353"/>
    <w:rsid w:val="00310372"/>
    <w:rsid w:val="00310439"/>
    <w:rsid w:val="003107AA"/>
    <w:rsid w:val="00310902"/>
    <w:rsid w:val="00310909"/>
    <w:rsid w:val="00310B75"/>
    <w:rsid w:val="00311335"/>
    <w:rsid w:val="003116C8"/>
    <w:rsid w:val="0031178A"/>
    <w:rsid w:val="0031187E"/>
    <w:rsid w:val="003119A2"/>
    <w:rsid w:val="00311A19"/>
    <w:rsid w:val="00311A21"/>
    <w:rsid w:val="00311C01"/>
    <w:rsid w:val="00311D52"/>
    <w:rsid w:val="00312343"/>
    <w:rsid w:val="00312418"/>
    <w:rsid w:val="0031281B"/>
    <w:rsid w:val="00312B7C"/>
    <w:rsid w:val="00312C01"/>
    <w:rsid w:val="0031315F"/>
    <w:rsid w:val="003132ED"/>
    <w:rsid w:val="003135D5"/>
    <w:rsid w:val="003137F8"/>
    <w:rsid w:val="00313E56"/>
    <w:rsid w:val="00313E87"/>
    <w:rsid w:val="003140F0"/>
    <w:rsid w:val="003142EF"/>
    <w:rsid w:val="00314332"/>
    <w:rsid w:val="00314B9A"/>
    <w:rsid w:val="00315040"/>
    <w:rsid w:val="0031505B"/>
    <w:rsid w:val="00315158"/>
    <w:rsid w:val="00315174"/>
    <w:rsid w:val="003152BA"/>
    <w:rsid w:val="00315546"/>
    <w:rsid w:val="003157AC"/>
    <w:rsid w:val="003158C9"/>
    <w:rsid w:val="003158E6"/>
    <w:rsid w:val="00315D90"/>
    <w:rsid w:val="00316817"/>
    <w:rsid w:val="00316BC1"/>
    <w:rsid w:val="00316F69"/>
    <w:rsid w:val="003170FF"/>
    <w:rsid w:val="00317273"/>
    <w:rsid w:val="003173F0"/>
    <w:rsid w:val="00317467"/>
    <w:rsid w:val="0031761A"/>
    <w:rsid w:val="00317955"/>
    <w:rsid w:val="00317C05"/>
    <w:rsid w:val="00317E36"/>
    <w:rsid w:val="00317F8D"/>
    <w:rsid w:val="003201F7"/>
    <w:rsid w:val="00320220"/>
    <w:rsid w:val="003202E5"/>
    <w:rsid w:val="003203A3"/>
    <w:rsid w:val="00320949"/>
    <w:rsid w:val="00320955"/>
    <w:rsid w:val="00320DFA"/>
    <w:rsid w:val="00320EFF"/>
    <w:rsid w:val="00320F28"/>
    <w:rsid w:val="00321103"/>
    <w:rsid w:val="00321230"/>
    <w:rsid w:val="003212D4"/>
    <w:rsid w:val="0032133F"/>
    <w:rsid w:val="003216F1"/>
    <w:rsid w:val="003217E6"/>
    <w:rsid w:val="00321951"/>
    <w:rsid w:val="003219F2"/>
    <w:rsid w:val="00321A57"/>
    <w:rsid w:val="00321AF7"/>
    <w:rsid w:val="00321B05"/>
    <w:rsid w:val="00322015"/>
    <w:rsid w:val="00322221"/>
    <w:rsid w:val="00322507"/>
    <w:rsid w:val="003225D6"/>
    <w:rsid w:val="00322747"/>
    <w:rsid w:val="00322837"/>
    <w:rsid w:val="003228BC"/>
    <w:rsid w:val="003228CE"/>
    <w:rsid w:val="00322B0D"/>
    <w:rsid w:val="00322B26"/>
    <w:rsid w:val="00322C3A"/>
    <w:rsid w:val="00322D4D"/>
    <w:rsid w:val="00322F51"/>
    <w:rsid w:val="00322FAF"/>
    <w:rsid w:val="0032315B"/>
    <w:rsid w:val="00323248"/>
    <w:rsid w:val="0032339B"/>
    <w:rsid w:val="00323591"/>
    <w:rsid w:val="003235F0"/>
    <w:rsid w:val="003235F1"/>
    <w:rsid w:val="0032376C"/>
    <w:rsid w:val="00323BBB"/>
    <w:rsid w:val="00323F1E"/>
    <w:rsid w:val="00323FEF"/>
    <w:rsid w:val="00324390"/>
    <w:rsid w:val="00324646"/>
    <w:rsid w:val="003247DA"/>
    <w:rsid w:val="00324923"/>
    <w:rsid w:val="00324986"/>
    <w:rsid w:val="00324B58"/>
    <w:rsid w:val="00324D6F"/>
    <w:rsid w:val="00324E96"/>
    <w:rsid w:val="00325406"/>
    <w:rsid w:val="0032543A"/>
    <w:rsid w:val="00325745"/>
    <w:rsid w:val="00325C92"/>
    <w:rsid w:val="00325E10"/>
    <w:rsid w:val="003260A0"/>
    <w:rsid w:val="00326451"/>
    <w:rsid w:val="003264ED"/>
    <w:rsid w:val="00326D08"/>
    <w:rsid w:val="0032728F"/>
    <w:rsid w:val="00327419"/>
    <w:rsid w:val="0032776F"/>
    <w:rsid w:val="00327A72"/>
    <w:rsid w:val="00327BEA"/>
    <w:rsid w:val="00327FD0"/>
    <w:rsid w:val="003305D5"/>
    <w:rsid w:val="00330708"/>
    <w:rsid w:val="003308B4"/>
    <w:rsid w:val="00330920"/>
    <w:rsid w:val="0033095F"/>
    <w:rsid w:val="003309A4"/>
    <w:rsid w:val="00330B23"/>
    <w:rsid w:val="00330EBB"/>
    <w:rsid w:val="003314A5"/>
    <w:rsid w:val="003315FB"/>
    <w:rsid w:val="003316BC"/>
    <w:rsid w:val="0033178D"/>
    <w:rsid w:val="00331AFF"/>
    <w:rsid w:val="00331D5E"/>
    <w:rsid w:val="00331D84"/>
    <w:rsid w:val="00331E68"/>
    <w:rsid w:val="00331F7C"/>
    <w:rsid w:val="00332426"/>
    <w:rsid w:val="00332C79"/>
    <w:rsid w:val="00332E26"/>
    <w:rsid w:val="00332E82"/>
    <w:rsid w:val="0033333D"/>
    <w:rsid w:val="00333428"/>
    <w:rsid w:val="00333906"/>
    <w:rsid w:val="0033394D"/>
    <w:rsid w:val="003339DC"/>
    <w:rsid w:val="003340F4"/>
    <w:rsid w:val="003345E5"/>
    <w:rsid w:val="003346D3"/>
    <w:rsid w:val="0033472C"/>
    <w:rsid w:val="00334B82"/>
    <w:rsid w:val="00334C2F"/>
    <w:rsid w:val="00334C5E"/>
    <w:rsid w:val="00334CF0"/>
    <w:rsid w:val="003350AB"/>
    <w:rsid w:val="003357F1"/>
    <w:rsid w:val="00335826"/>
    <w:rsid w:val="00335C6A"/>
    <w:rsid w:val="00335CC3"/>
    <w:rsid w:val="00335D05"/>
    <w:rsid w:val="003360F9"/>
    <w:rsid w:val="00336283"/>
    <w:rsid w:val="00336354"/>
    <w:rsid w:val="00336C71"/>
    <w:rsid w:val="00336FB8"/>
    <w:rsid w:val="003372AD"/>
    <w:rsid w:val="0033759E"/>
    <w:rsid w:val="0033796A"/>
    <w:rsid w:val="00337B48"/>
    <w:rsid w:val="00337D55"/>
    <w:rsid w:val="00337DD9"/>
    <w:rsid w:val="00337E21"/>
    <w:rsid w:val="00337F05"/>
    <w:rsid w:val="00340055"/>
    <w:rsid w:val="00340324"/>
    <w:rsid w:val="00340405"/>
    <w:rsid w:val="003405C9"/>
    <w:rsid w:val="00340810"/>
    <w:rsid w:val="003408BC"/>
    <w:rsid w:val="003409E9"/>
    <w:rsid w:val="003411BF"/>
    <w:rsid w:val="00341543"/>
    <w:rsid w:val="003419B1"/>
    <w:rsid w:val="00341AD3"/>
    <w:rsid w:val="00341B5B"/>
    <w:rsid w:val="00341B76"/>
    <w:rsid w:val="00341D59"/>
    <w:rsid w:val="00342148"/>
    <w:rsid w:val="0034269F"/>
    <w:rsid w:val="003429D5"/>
    <w:rsid w:val="00342AE1"/>
    <w:rsid w:val="00342BE3"/>
    <w:rsid w:val="00342C06"/>
    <w:rsid w:val="00342C3F"/>
    <w:rsid w:val="00343372"/>
    <w:rsid w:val="003437C0"/>
    <w:rsid w:val="00343CE2"/>
    <w:rsid w:val="003440E2"/>
    <w:rsid w:val="003447F9"/>
    <w:rsid w:val="003448B1"/>
    <w:rsid w:val="00344A1D"/>
    <w:rsid w:val="00344F43"/>
    <w:rsid w:val="00344F6D"/>
    <w:rsid w:val="003454F5"/>
    <w:rsid w:val="003457C9"/>
    <w:rsid w:val="00345962"/>
    <w:rsid w:val="00345A76"/>
    <w:rsid w:val="00345B76"/>
    <w:rsid w:val="00345CE7"/>
    <w:rsid w:val="00345D17"/>
    <w:rsid w:val="00345FA1"/>
    <w:rsid w:val="003462B4"/>
    <w:rsid w:val="00346318"/>
    <w:rsid w:val="00346331"/>
    <w:rsid w:val="00346579"/>
    <w:rsid w:val="003467B6"/>
    <w:rsid w:val="00346935"/>
    <w:rsid w:val="00346960"/>
    <w:rsid w:val="00346C68"/>
    <w:rsid w:val="00347187"/>
    <w:rsid w:val="003476D1"/>
    <w:rsid w:val="003478B1"/>
    <w:rsid w:val="003478B5"/>
    <w:rsid w:val="00347AE8"/>
    <w:rsid w:val="003500FD"/>
    <w:rsid w:val="003501A9"/>
    <w:rsid w:val="00350210"/>
    <w:rsid w:val="003503C8"/>
    <w:rsid w:val="00350668"/>
    <w:rsid w:val="00350A23"/>
    <w:rsid w:val="00350AE6"/>
    <w:rsid w:val="00350B19"/>
    <w:rsid w:val="00350C79"/>
    <w:rsid w:val="00350D68"/>
    <w:rsid w:val="00350E20"/>
    <w:rsid w:val="00350EE0"/>
    <w:rsid w:val="00350EE4"/>
    <w:rsid w:val="00351070"/>
    <w:rsid w:val="003510D1"/>
    <w:rsid w:val="003514EF"/>
    <w:rsid w:val="00351578"/>
    <w:rsid w:val="003518D7"/>
    <w:rsid w:val="00351BAA"/>
    <w:rsid w:val="00351FB9"/>
    <w:rsid w:val="00352269"/>
    <w:rsid w:val="003523B1"/>
    <w:rsid w:val="00352417"/>
    <w:rsid w:val="003526BF"/>
    <w:rsid w:val="00352BC6"/>
    <w:rsid w:val="00352C1F"/>
    <w:rsid w:val="00352F70"/>
    <w:rsid w:val="00353195"/>
    <w:rsid w:val="003531CB"/>
    <w:rsid w:val="00353350"/>
    <w:rsid w:val="003534C1"/>
    <w:rsid w:val="00353618"/>
    <w:rsid w:val="00353649"/>
    <w:rsid w:val="003536A2"/>
    <w:rsid w:val="0035390B"/>
    <w:rsid w:val="00353C81"/>
    <w:rsid w:val="00353E4B"/>
    <w:rsid w:val="003540F0"/>
    <w:rsid w:val="00354E0E"/>
    <w:rsid w:val="0035502E"/>
    <w:rsid w:val="00355664"/>
    <w:rsid w:val="003556C2"/>
    <w:rsid w:val="0035599D"/>
    <w:rsid w:val="003559C3"/>
    <w:rsid w:val="00355C8E"/>
    <w:rsid w:val="00356129"/>
    <w:rsid w:val="003564F1"/>
    <w:rsid w:val="003565B1"/>
    <w:rsid w:val="003565E1"/>
    <w:rsid w:val="00356A86"/>
    <w:rsid w:val="00356B57"/>
    <w:rsid w:val="00356CDB"/>
    <w:rsid w:val="00356D7E"/>
    <w:rsid w:val="0035724D"/>
    <w:rsid w:val="00357322"/>
    <w:rsid w:val="003573FB"/>
    <w:rsid w:val="003576F9"/>
    <w:rsid w:val="003577EE"/>
    <w:rsid w:val="00357A0E"/>
    <w:rsid w:val="00357CCD"/>
    <w:rsid w:val="00357CF4"/>
    <w:rsid w:val="00357EEF"/>
    <w:rsid w:val="00360160"/>
    <w:rsid w:val="003602D7"/>
    <w:rsid w:val="00360587"/>
    <w:rsid w:val="00360742"/>
    <w:rsid w:val="00360A45"/>
    <w:rsid w:val="00360A7C"/>
    <w:rsid w:val="00360A9F"/>
    <w:rsid w:val="00360AD9"/>
    <w:rsid w:val="00361134"/>
    <w:rsid w:val="003612E7"/>
    <w:rsid w:val="00361384"/>
    <w:rsid w:val="00361516"/>
    <w:rsid w:val="00361C27"/>
    <w:rsid w:val="00362545"/>
    <w:rsid w:val="00362982"/>
    <w:rsid w:val="00362C09"/>
    <w:rsid w:val="00362DFD"/>
    <w:rsid w:val="00362F24"/>
    <w:rsid w:val="003631C2"/>
    <w:rsid w:val="00363221"/>
    <w:rsid w:val="00363223"/>
    <w:rsid w:val="00363478"/>
    <w:rsid w:val="003637A9"/>
    <w:rsid w:val="003639F6"/>
    <w:rsid w:val="00363ACD"/>
    <w:rsid w:val="00363D74"/>
    <w:rsid w:val="00364069"/>
    <w:rsid w:val="003640DB"/>
    <w:rsid w:val="003642F2"/>
    <w:rsid w:val="003645B4"/>
    <w:rsid w:val="003645B9"/>
    <w:rsid w:val="003646E1"/>
    <w:rsid w:val="00364DD5"/>
    <w:rsid w:val="003651DB"/>
    <w:rsid w:val="003651F6"/>
    <w:rsid w:val="0036523C"/>
    <w:rsid w:val="003656E6"/>
    <w:rsid w:val="00365863"/>
    <w:rsid w:val="00365ADB"/>
    <w:rsid w:val="00365EC3"/>
    <w:rsid w:val="00365F49"/>
    <w:rsid w:val="00366288"/>
    <w:rsid w:val="00366586"/>
    <w:rsid w:val="003665FC"/>
    <w:rsid w:val="00366646"/>
    <w:rsid w:val="0036690B"/>
    <w:rsid w:val="00366B0F"/>
    <w:rsid w:val="003672D9"/>
    <w:rsid w:val="0036742C"/>
    <w:rsid w:val="0036774F"/>
    <w:rsid w:val="003678E4"/>
    <w:rsid w:val="00367B7B"/>
    <w:rsid w:val="00367D1F"/>
    <w:rsid w:val="0037010E"/>
    <w:rsid w:val="00370215"/>
    <w:rsid w:val="003702D4"/>
    <w:rsid w:val="0037040E"/>
    <w:rsid w:val="0037045A"/>
    <w:rsid w:val="003708EF"/>
    <w:rsid w:val="00370B9D"/>
    <w:rsid w:val="00370C8E"/>
    <w:rsid w:val="00370DB4"/>
    <w:rsid w:val="00371138"/>
    <w:rsid w:val="0037116D"/>
    <w:rsid w:val="00371181"/>
    <w:rsid w:val="00371898"/>
    <w:rsid w:val="003719DE"/>
    <w:rsid w:val="00371A3E"/>
    <w:rsid w:val="00371B59"/>
    <w:rsid w:val="00371C2C"/>
    <w:rsid w:val="00371EF6"/>
    <w:rsid w:val="00372016"/>
    <w:rsid w:val="003720F2"/>
    <w:rsid w:val="0037255F"/>
    <w:rsid w:val="003725E8"/>
    <w:rsid w:val="00372658"/>
    <w:rsid w:val="003726FB"/>
    <w:rsid w:val="00372708"/>
    <w:rsid w:val="003729A3"/>
    <w:rsid w:val="00372A48"/>
    <w:rsid w:val="00372AD5"/>
    <w:rsid w:val="00372AEC"/>
    <w:rsid w:val="00372D76"/>
    <w:rsid w:val="00372E71"/>
    <w:rsid w:val="003734F9"/>
    <w:rsid w:val="003735FF"/>
    <w:rsid w:val="0037361C"/>
    <w:rsid w:val="003737FE"/>
    <w:rsid w:val="00373953"/>
    <w:rsid w:val="00373A2E"/>
    <w:rsid w:val="00373F5C"/>
    <w:rsid w:val="00373FCC"/>
    <w:rsid w:val="003742BD"/>
    <w:rsid w:val="00374396"/>
    <w:rsid w:val="00374510"/>
    <w:rsid w:val="0037452A"/>
    <w:rsid w:val="0037480B"/>
    <w:rsid w:val="00374AA8"/>
    <w:rsid w:val="00374CFF"/>
    <w:rsid w:val="00374D9D"/>
    <w:rsid w:val="0037532C"/>
    <w:rsid w:val="003753FE"/>
    <w:rsid w:val="003756E5"/>
    <w:rsid w:val="00375873"/>
    <w:rsid w:val="00375C5B"/>
    <w:rsid w:val="00375E6D"/>
    <w:rsid w:val="003762C9"/>
    <w:rsid w:val="0037644D"/>
    <w:rsid w:val="003764F0"/>
    <w:rsid w:val="00376906"/>
    <w:rsid w:val="003769DC"/>
    <w:rsid w:val="00376AF8"/>
    <w:rsid w:val="00376B9E"/>
    <w:rsid w:val="00376D20"/>
    <w:rsid w:val="0037708E"/>
    <w:rsid w:val="00377245"/>
    <w:rsid w:val="003775AF"/>
    <w:rsid w:val="00377824"/>
    <w:rsid w:val="00377940"/>
    <w:rsid w:val="00377E68"/>
    <w:rsid w:val="00377F14"/>
    <w:rsid w:val="00377F6F"/>
    <w:rsid w:val="00380492"/>
    <w:rsid w:val="0038064B"/>
    <w:rsid w:val="003806B1"/>
    <w:rsid w:val="0038109D"/>
    <w:rsid w:val="003816B2"/>
    <w:rsid w:val="0038170C"/>
    <w:rsid w:val="00381A13"/>
    <w:rsid w:val="00381AF3"/>
    <w:rsid w:val="00381AF4"/>
    <w:rsid w:val="00381B51"/>
    <w:rsid w:val="00381C35"/>
    <w:rsid w:val="00381E00"/>
    <w:rsid w:val="00381F32"/>
    <w:rsid w:val="00381F6B"/>
    <w:rsid w:val="003822CD"/>
    <w:rsid w:val="003824DC"/>
    <w:rsid w:val="0038251E"/>
    <w:rsid w:val="00382AAB"/>
    <w:rsid w:val="00382D59"/>
    <w:rsid w:val="00382FC9"/>
    <w:rsid w:val="0038305A"/>
    <w:rsid w:val="00383938"/>
    <w:rsid w:val="00383AC2"/>
    <w:rsid w:val="00384075"/>
    <w:rsid w:val="003840D4"/>
    <w:rsid w:val="0038432B"/>
    <w:rsid w:val="00384466"/>
    <w:rsid w:val="0038466D"/>
    <w:rsid w:val="003847D6"/>
    <w:rsid w:val="00384824"/>
    <w:rsid w:val="00384A73"/>
    <w:rsid w:val="003850EC"/>
    <w:rsid w:val="00385101"/>
    <w:rsid w:val="0038523F"/>
    <w:rsid w:val="003855A4"/>
    <w:rsid w:val="003857B3"/>
    <w:rsid w:val="00385901"/>
    <w:rsid w:val="00385D62"/>
    <w:rsid w:val="00385E82"/>
    <w:rsid w:val="00386616"/>
    <w:rsid w:val="003867C7"/>
    <w:rsid w:val="00386C2C"/>
    <w:rsid w:val="00386F8D"/>
    <w:rsid w:val="00386F9B"/>
    <w:rsid w:val="00387199"/>
    <w:rsid w:val="00387300"/>
    <w:rsid w:val="0038732D"/>
    <w:rsid w:val="003874C3"/>
    <w:rsid w:val="0038774B"/>
    <w:rsid w:val="00387759"/>
    <w:rsid w:val="00387AB1"/>
    <w:rsid w:val="00387B6C"/>
    <w:rsid w:val="00387C45"/>
    <w:rsid w:val="00387DD8"/>
    <w:rsid w:val="00387E95"/>
    <w:rsid w:val="00390588"/>
    <w:rsid w:val="00390816"/>
    <w:rsid w:val="00390AA1"/>
    <w:rsid w:val="00391024"/>
    <w:rsid w:val="0039102D"/>
    <w:rsid w:val="00391113"/>
    <w:rsid w:val="003912BF"/>
    <w:rsid w:val="003914B5"/>
    <w:rsid w:val="0039165F"/>
    <w:rsid w:val="003917FF"/>
    <w:rsid w:val="0039193A"/>
    <w:rsid w:val="0039198F"/>
    <w:rsid w:val="00391E4A"/>
    <w:rsid w:val="00391F66"/>
    <w:rsid w:val="00391F82"/>
    <w:rsid w:val="00392075"/>
    <w:rsid w:val="003921CD"/>
    <w:rsid w:val="003925DF"/>
    <w:rsid w:val="003926F4"/>
    <w:rsid w:val="00392787"/>
    <w:rsid w:val="003928E1"/>
    <w:rsid w:val="00392D01"/>
    <w:rsid w:val="00392DAC"/>
    <w:rsid w:val="00392E0E"/>
    <w:rsid w:val="00392F62"/>
    <w:rsid w:val="00392FEF"/>
    <w:rsid w:val="0039302F"/>
    <w:rsid w:val="0039338B"/>
    <w:rsid w:val="0039341C"/>
    <w:rsid w:val="003936CA"/>
    <w:rsid w:val="003936DE"/>
    <w:rsid w:val="00393767"/>
    <w:rsid w:val="003938E2"/>
    <w:rsid w:val="00393A7C"/>
    <w:rsid w:val="00393B34"/>
    <w:rsid w:val="00393C81"/>
    <w:rsid w:val="00393EE6"/>
    <w:rsid w:val="00393FD7"/>
    <w:rsid w:val="00393FFB"/>
    <w:rsid w:val="003943D9"/>
    <w:rsid w:val="003943EC"/>
    <w:rsid w:val="00394469"/>
    <w:rsid w:val="003947C4"/>
    <w:rsid w:val="00394912"/>
    <w:rsid w:val="00394C19"/>
    <w:rsid w:val="00394C69"/>
    <w:rsid w:val="00394D5E"/>
    <w:rsid w:val="00394D9C"/>
    <w:rsid w:val="00394E4F"/>
    <w:rsid w:val="00394ED2"/>
    <w:rsid w:val="003950BB"/>
    <w:rsid w:val="003951B5"/>
    <w:rsid w:val="0039524F"/>
    <w:rsid w:val="0039536A"/>
    <w:rsid w:val="003955F0"/>
    <w:rsid w:val="0039589A"/>
    <w:rsid w:val="00395C76"/>
    <w:rsid w:val="00395F06"/>
    <w:rsid w:val="00396653"/>
    <w:rsid w:val="00396655"/>
    <w:rsid w:val="00396978"/>
    <w:rsid w:val="003969C4"/>
    <w:rsid w:val="003969FB"/>
    <w:rsid w:val="00396B16"/>
    <w:rsid w:val="00396DD6"/>
    <w:rsid w:val="00396E1E"/>
    <w:rsid w:val="00396F48"/>
    <w:rsid w:val="0039721D"/>
    <w:rsid w:val="003973CC"/>
    <w:rsid w:val="003973CE"/>
    <w:rsid w:val="0039758C"/>
    <w:rsid w:val="00397592"/>
    <w:rsid w:val="00397725"/>
    <w:rsid w:val="00397CB8"/>
    <w:rsid w:val="00397E6A"/>
    <w:rsid w:val="00397EC5"/>
    <w:rsid w:val="00397F54"/>
    <w:rsid w:val="003A0149"/>
    <w:rsid w:val="003A0231"/>
    <w:rsid w:val="003A02D7"/>
    <w:rsid w:val="003A04D8"/>
    <w:rsid w:val="003A05C9"/>
    <w:rsid w:val="003A0635"/>
    <w:rsid w:val="003A0D7D"/>
    <w:rsid w:val="003A0E1E"/>
    <w:rsid w:val="003A0E70"/>
    <w:rsid w:val="003A0EF1"/>
    <w:rsid w:val="003A103E"/>
    <w:rsid w:val="003A1170"/>
    <w:rsid w:val="003A11CE"/>
    <w:rsid w:val="003A17E2"/>
    <w:rsid w:val="003A1D66"/>
    <w:rsid w:val="003A20FA"/>
    <w:rsid w:val="003A245A"/>
    <w:rsid w:val="003A24E4"/>
    <w:rsid w:val="003A2591"/>
    <w:rsid w:val="003A2622"/>
    <w:rsid w:val="003A2638"/>
    <w:rsid w:val="003A27A8"/>
    <w:rsid w:val="003A27F5"/>
    <w:rsid w:val="003A2824"/>
    <w:rsid w:val="003A28F0"/>
    <w:rsid w:val="003A2B68"/>
    <w:rsid w:val="003A2C3E"/>
    <w:rsid w:val="003A2C68"/>
    <w:rsid w:val="003A2D8C"/>
    <w:rsid w:val="003A2E95"/>
    <w:rsid w:val="003A3058"/>
    <w:rsid w:val="003A3252"/>
    <w:rsid w:val="003A332D"/>
    <w:rsid w:val="003A3A23"/>
    <w:rsid w:val="003A3AB5"/>
    <w:rsid w:val="003A3C38"/>
    <w:rsid w:val="003A3CAC"/>
    <w:rsid w:val="003A3E11"/>
    <w:rsid w:val="003A4309"/>
    <w:rsid w:val="003A44D4"/>
    <w:rsid w:val="003A47C4"/>
    <w:rsid w:val="003A4A63"/>
    <w:rsid w:val="003A4CCC"/>
    <w:rsid w:val="003A4CDA"/>
    <w:rsid w:val="003A4F0A"/>
    <w:rsid w:val="003A5057"/>
    <w:rsid w:val="003A52C5"/>
    <w:rsid w:val="003A5685"/>
    <w:rsid w:val="003A56D4"/>
    <w:rsid w:val="003A5D19"/>
    <w:rsid w:val="003A5DFE"/>
    <w:rsid w:val="003A5FFA"/>
    <w:rsid w:val="003A6008"/>
    <w:rsid w:val="003A614E"/>
    <w:rsid w:val="003A6179"/>
    <w:rsid w:val="003A6342"/>
    <w:rsid w:val="003A636A"/>
    <w:rsid w:val="003A646A"/>
    <w:rsid w:val="003A6571"/>
    <w:rsid w:val="003A6637"/>
    <w:rsid w:val="003A6A2B"/>
    <w:rsid w:val="003A6B26"/>
    <w:rsid w:val="003A6E5E"/>
    <w:rsid w:val="003A74B9"/>
    <w:rsid w:val="003A75C7"/>
    <w:rsid w:val="003A76A0"/>
    <w:rsid w:val="003A779D"/>
    <w:rsid w:val="003A77B9"/>
    <w:rsid w:val="003A7AED"/>
    <w:rsid w:val="003A7B2C"/>
    <w:rsid w:val="003A7B61"/>
    <w:rsid w:val="003A7E72"/>
    <w:rsid w:val="003B01AC"/>
    <w:rsid w:val="003B06CB"/>
    <w:rsid w:val="003B0936"/>
    <w:rsid w:val="003B09D5"/>
    <w:rsid w:val="003B0D11"/>
    <w:rsid w:val="003B1215"/>
    <w:rsid w:val="003B1482"/>
    <w:rsid w:val="003B1483"/>
    <w:rsid w:val="003B1647"/>
    <w:rsid w:val="003B190B"/>
    <w:rsid w:val="003B1A31"/>
    <w:rsid w:val="003B1C53"/>
    <w:rsid w:val="003B211D"/>
    <w:rsid w:val="003B2916"/>
    <w:rsid w:val="003B2958"/>
    <w:rsid w:val="003B2A55"/>
    <w:rsid w:val="003B2BCB"/>
    <w:rsid w:val="003B2F7A"/>
    <w:rsid w:val="003B305A"/>
    <w:rsid w:val="003B3569"/>
    <w:rsid w:val="003B360D"/>
    <w:rsid w:val="003B38F6"/>
    <w:rsid w:val="003B3B07"/>
    <w:rsid w:val="003B3B6E"/>
    <w:rsid w:val="003B3B84"/>
    <w:rsid w:val="003B3D62"/>
    <w:rsid w:val="003B3DA8"/>
    <w:rsid w:val="003B42A1"/>
    <w:rsid w:val="003B43EA"/>
    <w:rsid w:val="003B454E"/>
    <w:rsid w:val="003B45EE"/>
    <w:rsid w:val="003B49A8"/>
    <w:rsid w:val="003B50BF"/>
    <w:rsid w:val="003B529C"/>
    <w:rsid w:val="003B5454"/>
    <w:rsid w:val="003B5479"/>
    <w:rsid w:val="003B565B"/>
    <w:rsid w:val="003B5805"/>
    <w:rsid w:val="003B5FF4"/>
    <w:rsid w:val="003B6C0B"/>
    <w:rsid w:val="003B6C40"/>
    <w:rsid w:val="003B6CF0"/>
    <w:rsid w:val="003B6E8E"/>
    <w:rsid w:val="003B6FBE"/>
    <w:rsid w:val="003B719B"/>
    <w:rsid w:val="003B743D"/>
    <w:rsid w:val="003B7553"/>
    <w:rsid w:val="003B76C2"/>
    <w:rsid w:val="003B7A16"/>
    <w:rsid w:val="003C01E5"/>
    <w:rsid w:val="003C0694"/>
    <w:rsid w:val="003C0853"/>
    <w:rsid w:val="003C08A1"/>
    <w:rsid w:val="003C0991"/>
    <w:rsid w:val="003C0AF6"/>
    <w:rsid w:val="003C1316"/>
    <w:rsid w:val="003C13B7"/>
    <w:rsid w:val="003C18A2"/>
    <w:rsid w:val="003C1AD5"/>
    <w:rsid w:val="003C1BC6"/>
    <w:rsid w:val="003C1DAF"/>
    <w:rsid w:val="003C1EAF"/>
    <w:rsid w:val="003C1F40"/>
    <w:rsid w:val="003C20FA"/>
    <w:rsid w:val="003C2514"/>
    <w:rsid w:val="003C2C88"/>
    <w:rsid w:val="003C2CCF"/>
    <w:rsid w:val="003C2CD6"/>
    <w:rsid w:val="003C2E78"/>
    <w:rsid w:val="003C2F75"/>
    <w:rsid w:val="003C2FB0"/>
    <w:rsid w:val="003C35CB"/>
    <w:rsid w:val="003C3635"/>
    <w:rsid w:val="003C3711"/>
    <w:rsid w:val="003C372F"/>
    <w:rsid w:val="003C384B"/>
    <w:rsid w:val="003C3A58"/>
    <w:rsid w:val="003C3B2E"/>
    <w:rsid w:val="003C3CDA"/>
    <w:rsid w:val="003C3DBC"/>
    <w:rsid w:val="003C3EC2"/>
    <w:rsid w:val="003C3F00"/>
    <w:rsid w:val="003C40F0"/>
    <w:rsid w:val="003C419E"/>
    <w:rsid w:val="003C43CA"/>
    <w:rsid w:val="003C44EA"/>
    <w:rsid w:val="003C4511"/>
    <w:rsid w:val="003C5488"/>
    <w:rsid w:val="003C5A29"/>
    <w:rsid w:val="003C5DED"/>
    <w:rsid w:val="003C5FF9"/>
    <w:rsid w:val="003C60BE"/>
    <w:rsid w:val="003C626B"/>
    <w:rsid w:val="003C62DC"/>
    <w:rsid w:val="003C661C"/>
    <w:rsid w:val="003C6801"/>
    <w:rsid w:val="003C6D6E"/>
    <w:rsid w:val="003C6EE6"/>
    <w:rsid w:val="003C722A"/>
    <w:rsid w:val="003C74CA"/>
    <w:rsid w:val="003C7650"/>
    <w:rsid w:val="003C7974"/>
    <w:rsid w:val="003C79F4"/>
    <w:rsid w:val="003C7A3E"/>
    <w:rsid w:val="003C7AC3"/>
    <w:rsid w:val="003C7AC8"/>
    <w:rsid w:val="003D0039"/>
    <w:rsid w:val="003D024D"/>
    <w:rsid w:val="003D02AD"/>
    <w:rsid w:val="003D034C"/>
    <w:rsid w:val="003D05AB"/>
    <w:rsid w:val="003D06DB"/>
    <w:rsid w:val="003D0746"/>
    <w:rsid w:val="003D0A36"/>
    <w:rsid w:val="003D0DB5"/>
    <w:rsid w:val="003D103B"/>
    <w:rsid w:val="003D1045"/>
    <w:rsid w:val="003D10DF"/>
    <w:rsid w:val="003D158C"/>
    <w:rsid w:val="003D18EF"/>
    <w:rsid w:val="003D1BC2"/>
    <w:rsid w:val="003D1C06"/>
    <w:rsid w:val="003D1C50"/>
    <w:rsid w:val="003D1DBD"/>
    <w:rsid w:val="003D1DEC"/>
    <w:rsid w:val="003D1FFD"/>
    <w:rsid w:val="003D229D"/>
    <w:rsid w:val="003D23BA"/>
    <w:rsid w:val="003D2458"/>
    <w:rsid w:val="003D2698"/>
    <w:rsid w:val="003D2766"/>
    <w:rsid w:val="003D28BC"/>
    <w:rsid w:val="003D2BD9"/>
    <w:rsid w:val="003D2CC4"/>
    <w:rsid w:val="003D2F56"/>
    <w:rsid w:val="003D30F1"/>
    <w:rsid w:val="003D31E7"/>
    <w:rsid w:val="003D32A3"/>
    <w:rsid w:val="003D34E6"/>
    <w:rsid w:val="003D3647"/>
    <w:rsid w:val="003D365B"/>
    <w:rsid w:val="003D3977"/>
    <w:rsid w:val="003D39F5"/>
    <w:rsid w:val="003D3BB3"/>
    <w:rsid w:val="003D3D2C"/>
    <w:rsid w:val="003D3D68"/>
    <w:rsid w:val="003D3EF1"/>
    <w:rsid w:val="003D44AF"/>
    <w:rsid w:val="003D44E6"/>
    <w:rsid w:val="003D46B6"/>
    <w:rsid w:val="003D48B7"/>
    <w:rsid w:val="003D4AB1"/>
    <w:rsid w:val="003D5289"/>
    <w:rsid w:val="003D53D6"/>
    <w:rsid w:val="003D554B"/>
    <w:rsid w:val="003D567B"/>
    <w:rsid w:val="003D578D"/>
    <w:rsid w:val="003D589C"/>
    <w:rsid w:val="003D5D77"/>
    <w:rsid w:val="003D5DC3"/>
    <w:rsid w:val="003D60D2"/>
    <w:rsid w:val="003D670A"/>
    <w:rsid w:val="003D677A"/>
    <w:rsid w:val="003D68D3"/>
    <w:rsid w:val="003D74A2"/>
    <w:rsid w:val="003D7776"/>
    <w:rsid w:val="003D7882"/>
    <w:rsid w:val="003D790B"/>
    <w:rsid w:val="003D7DF4"/>
    <w:rsid w:val="003E0140"/>
    <w:rsid w:val="003E016C"/>
    <w:rsid w:val="003E048C"/>
    <w:rsid w:val="003E0492"/>
    <w:rsid w:val="003E0778"/>
    <w:rsid w:val="003E085E"/>
    <w:rsid w:val="003E0B70"/>
    <w:rsid w:val="003E0F19"/>
    <w:rsid w:val="003E10E9"/>
    <w:rsid w:val="003E12CD"/>
    <w:rsid w:val="003E13D0"/>
    <w:rsid w:val="003E15AB"/>
    <w:rsid w:val="003E1A75"/>
    <w:rsid w:val="003E1B4B"/>
    <w:rsid w:val="003E1BC8"/>
    <w:rsid w:val="003E1C3E"/>
    <w:rsid w:val="003E1C7B"/>
    <w:rsid w:val="003E2358"/>
    <w:rsid w:val="003E2376"/>
    <w:rsid w:val="003E2410"/>
    <w:rsid w:val="003E242F"/>
    <w:rsid w:val="003E251D"/>
    <w:rsid w:val="003E260B"/>
    <w:rsid w:val="003E287B"/>
    <w:rsid w:val="003E2BF2"/>
    <w:rsid w:val="003E2E8E"/>
    <w:rsid w:val="003E2FD6"/>
    <w:rsid w:val="003E3075"/>
    <w:rsid w:val="003E30A9"/>
    <w:rsid w:val="003E31F0"/>
    <w:rsid w:val="003E33D9"/>
    <w:rsid w:val="003E3420"/>
    <w:rsid w:val="003E42B6"/>
    <w:rsid w:val="003E4336"/>
    <w:rsid w:val="003E4590"/>
    <w:rsid w:val="003E475D"/>
    <w:rsid w:val="003E4E1A"/>
    <w:rsid w:val="003E4ED6"/>
    <w:rsid w:val="003E4FF7"/>
    <w:rsid w:val="003E53D3"/>
    <w:rsid w:val="003E574A"/>
    <w:rsid w:val="003E5B91"/>
    <w:rsid w:val="003E6624"/>
    <w:rsid w:val="003E6A8F"/>
    <w:rsid w:val="003E6B20"/>
    <w:rsid w:val="003E6DF0"/>
    <w:rsid w:val="003E717A"/>
    <w:rsid w:val="003E73E7"/>
    <w:rsid w:val="003E7444"/>
    <w:rsid w:val="003E74D7"/>
    <w:rsid w:val="003E7875"/>
    <w:rsid w:val="003E7AE1"/>
    <w:rsid w:val="003E7DBD"/>
    <w:rsid w:val="003F0137"/>
    <w:rsid w:val="003F0350"/>
    <w:rsid w:val="003F036B"/>
    <w:rsid w:val="003F0430"/>
    <w:rsid w:val="003F044B"/>
    <w:rsid w:val="003F092A"/>
    <w:rsid w:val="003F0C22"/>
    <w:rsid w:val="003F0D3E"/>
    <w:rsid w:val="003F0E2F"/>
    <w:rsid w:val="003F156B"/>
    <w:rsid w:val="003F1715"/>
    <w:rsid w:val="003F19F0"/>
    <w:rsid w:val="003F1CD2"/>
    <w:rsid w:val="003F2191"/>
    <w:rsid w:val="003F2281"/>
    <w:rsid w:val="003F2560"/>
    <w:rsid w:val="003F25A0"/>
    <w:rsid w:val="003F25AB"/>
    <w:rsid w:val="003F2741"/>
    <w:rsid w:val="003F2833"/>
    <w:rsid w:val="003F2955"/>
    <w:rsid w:val="003F2F21"/>
    <w:rsid w:val="003F3555"/>
    <w:rsid w:val="003F3557"/>
    <w:rsid w:val="003F367F"/>
    <w:rsid w:val="003F3749"/>
    <w:rsid w:val="003F3780"/>
    <w:rsid w:val="003F3A23"/>
    <w:rsid w:val="003F3D4D"/>
    <w:rsid w:val="003F3E82"/>
    <w:rsid w:val="003F40FE"/>
    <w:rsid w:val="003F4103"/>
    <w:rsid w:val="003F4829"/>
    <w:rsid w:val="003F492E"/>
    <w:rsid w:val="003F4CD3"/>
    <w:rsid w:val="003F4D96"/>
    <w:rsid w:val="003F4DEF"/>
    <w:rsid w:val="003F5249"/>
    <w:rsid w:val="003F527F"/>
    <w:rsid w:val="003F53FC"/>
    <w:rsid w:val="003F54C4"/>
    <w:rsid w:val="003F5EFC"/>
    <w:rsid w:val="003F6989"/>
    <w:rsid w:val="003F6ED2"/>
    <w:rsid w:val="003F724A"/>
    <w:rsid w:val="003F7337"/>
    <w:rsid w:val="003F7858"/>
    <w:rsid w:val="003F7A85"/>
    <w:rsid w:val="003F7CB2"/>
    <w:rsid w:val="004000A3"/>
    <w:rsid w:val="00400268"/>
    <w:rsid w:val="0040064C"/>
    <w:rsid w:val="00400743"/>
    <w:rsid w:val="00400AF3"/>
    <w:rsid w:val="00400B8A"/>
    <w:rsid w:val="00400BBC"/>
    <w:rsid w:val="00400C5F"/>
    <w:rsid w:val="00400EB8"/>
    <w:rsid w:val="00400F01"/>
    <w:rsid w:val="004013C3"/>
    <w:rsid w:val="004014C9"/>
    <w:rsid w:val="00401558"/>
    <w:rsid w:val="0040178A"/>
    <w:rsid w:val="004018C5"/>
    <w:rsid w:val="00401EA9"/>
    <w:rsid w:val="00402278"/>
    <w:rsid w:val="0040232F"/>
    <w:rsid w:val="004025D7"/>
    <w:rsid w:val="0040264A"/>
    <w:rsid w:val="004027DB"/>
    <w:rsid w:val="00403040"/>
    <w:rsid w:val="004032D7"/>
    <w:rsid w:val="004034CE"/>
    <w:rsid w:val="00403676"/>
    <w:rsid w:val="004037DE"/>
    <w:rsid w:val="00403810"/>
    <w:rsid w:val="00403DB1"/>
    <w:rsid w:val="00403FEB"/>
    <w:rsid w:val="004041F0"/>
    <w:rsid w:val="004042BC"/>
    <w:rsid w:val="0040458B"/>
    <w:rsid w:val="004045E3"/>
    <w:rsid w:val="00404CA6"/>
    <w:rsid w:val="00404E70"/>
    <w:rsid w:val="00404ED4"/>
    <w:rsid w:val="00404F39"/>
    <w:rsid w:val="00404FDB"/>
    <w:rsid w:val="00405D4A"/>
    <w:rsid w:val="00406391"/>
    <w:rsid w:val="00406436"/>
    <w:rsid w:val="004066B7"/>
    <w:rsid w:val="00406910"/>
    <w:rsid w:val="0040694B"/>
    <w:rsid w:val="00406CDE"/>
    <w:rsid w:val="00406F4E"/>
    <w:rsid w:val="004070F7"/>
    <w:rsid w:val="0040749F"/>
    <w:rsid w:val="004078F9"/>
    <w:rsid w:val="00407F23"/>
    <w:rsid w:val="00410054"/>
    <w:rsid w:val="0041037F"/>
    <w:rsid w:val="00410A5D"/>
    <w:rsid w:val="00410ABA"/>
    <w:rsid w:val="00410AE8"/>
    <w:rsid w:val="00410B33"/>
    <w:rsid w:val="00410BC9"/>
    <w:rsid w:val="00410C9A"/>
    <w:rsid w:val="00410D25"/>
    <w:rsid w:val="00411126"/>
    <w:rsid w:val="00411176"/>
    <w:rsid w:val="00411381"/>
    <w:rsid w:val="00411563"/>
    <w:rsid w:val="00411A92"/>
    <w:rsid w:val="00411B70"/>
    <w:rsid w:val="00411C7B"/>
    <w:rsid w:val="00411D70"/>
    <w:rsid w:val="00411DD2"/>
    <w:rsid w:val="0041286F"/>
    <w:rsid w:val="00412974"/>
    <w:rsid w:val="00412B26"/>
    <w:rsid w:val="00412B59"/>
    <w:rsid w:val="00412B6C"/>
    <w:rsid w:val="00412BB2"/>
    <w:rsid w:val="00412F0E"/>
    <w:rsid w:val="004137D9"/>
    <w:rsid w:val="0041394E"/>
    <w:rsid w:val="00413A18"/>
    <w:rsid w:val="00413B46"/>
    <w:rsid w:val="0041443A"/>
    <w:rsid w:val="00414492"/>
    <w:rsid w:val="0041453F"/>
    <w:rsid w:val="00414596"/>
    <w:rsid w:val="00414A32"/>
    <w:rsid w:val="00414AB4"/>
    <w:rsid w:val="00414D97"/>
    <w:rsid w:val="00415096"/>
    <w:rsid w:val="00415320"/>
    <w:rsid w:val="004154AF"/>
    <w:rsid w:val="0041590D"/>
    <w:rsid w:val="00415A6C"/>
    <w:rsid w:val="004166F7"/>
    <w:rsid w:val="00416742"/>
    <w:rsid w:val="00416789"/>
    <w:rsid w:val="0041695B"/>
    <w:rsid w:val="00416AD6"/>
    <w:rsid w:val="00416F24"/>
    <w:rsid w:val="00417230"/>
    <w:rsid w:val="00417589"/>
    <w:rsid w:val="004175D8"/>
    <w:rsid w:val="004176F5"/>
    <w:rsid w:val="0042008F"/>
    <w:rsid w:val="0042081C"/>
    <w:rsid w:val="00420BDB"/>
    <w:rsid w:val="00420C03"/>
    <w:rsid w:val="00420DBC"/>
    <w:rsid w:val="0042105E"/>
    <w:rsid w:val="004210E6"/>
    <w:rsid w:val="00421208"/>
    <w:rsid w:val="004213AB"/>
    <w:rsid w:val="004215A9"/>
    <w:rsid w:val="004215F5"/>
    <w:rsid w:val="0042168D"/>
    <w:rsid w:val="004218D9"/>
    <w:rsid w:val="00421B64"/>
    <w:rsid w:val="0042268C"/>
    <w:rsid w:val="0042272E"/>
    <w:rsid w:val="00422B64"/>
    <w:rsid w:val="00422F23"/>
    <w:rsid w:val="00423867"/>
    <w:rsid w:val="00423C72"/>
    <w:rsid w:val="00423CDC"/>
    <w:rsid w:val="00423D2F"/>
    <w:rsid w:val="004244A1"/>
    <w:rsid w:val="004249E6"/>
    <w:rsid w:val="0042553B"/>
    <w:rsid w:val="00425659"/>
    <w:rsid w:val="0042573D"/>
    <w:rsid w:val="00425797"/>
    <w:rsid w:val="004257B1"/>
    <w:rsid w:val="00425A7E"/>
    <w:rsid w:val="00425C75"/>
    <w:rsid w:val="00426016"/>
    <w:rsid w:val="0042612F"/>
    <w:rsid w:val="00426273"/>
    <w:rsid w:val="00426761"/>
    <w:rsid w:val="0042687E"/>
    <w:rsid w:val="004268F0"/>
    <w:rsid w:val="00426ABC"/>
    <w:rsid w:val="00426DB5"/>
    <w:rsid w:val="004272A1"/>
    <w:rsid w:val="00427326"/>
    <w:rsid w:val="0042745F"/>
    <w:rsid w:val="004275CC"/>
    <w:rsid w:val="004276B1"/>
    <w:rsid w:val="00427B25"/>
    <w:rsid w:val="00427BE9"/>
    <w:rsid w:val="00427C5A"/>
    <w:rsid w:val="00427F21"/>
    <w:rsid w:val="00427FA5"/>
    <w:rsid w:val="0043000B"/>
    <w:rsid w:val="00430025"/>
    <w:rsid w:val="00430325"/>
    <w:rsid w:val="004308A6"/>
    <w:rsid w:val="00430A44"/>
    <w:rsid w:val="00430C06"/>
    <w:rsid w:val="0043118B"/>
    <w:rsid w:val="0043154C"/>
    <w:rsid w:val="00431775"/>
    <w:rsid w:val="0043187C"/>
    <w:rsid w:val="004319BB"/>
    <w:rsid w:val="00431A62"/>
    <w:rsid w:val="00431BD5"/>
    <w:rsid w:val="00431D88"/>
    <w:rsid w:val="00432009"/>
    <w:rsid w:val="004320E3"/>
    <w:rsid w:val="004325AA"/>
    <w:rsid w:val="00432C7B"/>
    <w:rsid w:val="00432D3A"/>
    <w:rsid w:val="004333C2"/>
    <w:rsid w:val="00433A11"/>
    <w:rsid w:val="00433A65"/>
    <w:rsid w:val="00433A7F"/>
    <w:rsid w:val="00433E23"/>
    <w:rsid w:val="004341CB"/>
    <w:rsid w:val="004342C6"/>
    <w:rsid w:val="004347B7"/>
    <w:rsid w:val="00434823"/>
    <w:rsid w:val="00434F06"/>
    <w:rsid w:val="0043515E"/>
    <w:rsid w:val="0043551D"/>
    <w:rsid w:val="00435798"/>
    <w:rsid w:val="004357FD"/>
    <w:rsid w:val="00435835"/>
    <w:rsid w:val="00435924"/>
    <w:rsid w:val="00435B7A"/>
    <w:rsid w:val="00436186"/>
    <w:rsid w:val="0043634B"/>
    <w:rsid w:val="004364AD"/>
    <w:rsid w:val="00436537"/>
    <w:rsid w:val="00436547"/>
    <w:rsid w:val="0043669F"/>
    <w:rsid w:val="0043675D"/>
    <w:rsid w:val="0043682B"/>
    <w:rsid w:val="00436834"/>
    <w:rsid w:val="004369F8"/>
    <w:rsid w:val="00436C15"/>
    <w:rsid w:val="004371D2"/>
    <w:rsid w:val="00437347"/>
    <w:rsid w:val="004376E2"/>
    <w:rsid w:val="0043783D"/>
    <w:rsid w:val="00437886"/>
    <w:rsid w:val="0043799D"/>
    <w:rsid w:val="00437C2E"/>
    <w:rsid w:val="00437CF3"/>
    <w:rsid w:val="004400CC"/>
    <w:rsid w:val="004401DD"/>
    <w:rsid w:val="00440412"/>
    <w:rsid w:val="004404A3"/>
    <w:rsid w:val="00440F0A"/>
    <w:rsid w:val="004410E0"/>
    <w:rsid w:val="00441195"/>
    <w:rsid w:val="004412A1"/>
    <w:rsid w:val="00441978"/>
    <w:rsid w:val="00441E56"/>
    <w:rsid w:val="00441E79"/>
    <w:rsid w:val="00441E7B"/>
    <w:rsid w:val="00441FF1"/>
    <w:rsid w:val="00442032"/>
    <w:rsid w:val="0044219E"/>
    <w:rsid w:val="004422B1"/>
    <w:rsid w:val="004422DA"/>
    <w:rsid w:val="00442411"/>
    <w:rsid w:val="00442546"/>
    <w:rsid w:val="004425FB"/>
    <w:rsid w:val="00442A64"/>
    <w:rsid w:val="00442C57"/>
    <w:rsid w:val="00442CE0"/>
    <w:rsid w:val="00442D02"/>
    <w:rsid w:val="00442D50"/>
    <w:rsid w:val="00442DD2"/>
    <w:rsid w:val="00442E8A"/>
    <w:rsid w:val="00442F79"/>
    <w:rsid w:val="00443158"/>
    <w:rsid w:val="004432D5"/>
    <w:rsid w:val="004434F6"/>
    <w:rsid w:val="00443637"/>
    <w:rsid w:val="004436C5"/>
    <w:rsid w:val="00443877"/>
    <w:rsid w:val="00443E16"/>
    <w:rsid w:val="004440D9"/>
    <w:rsid w:val="004445E2"/>
    <w:rsid w:val="004446B5"/>
    <w:rsid w:val="00444740"/>
    <w:rsid w:val="0044477E"/>
    <w:rsid w:val="00444786"/>
    <w:rsid w:val="00444917"/>
    <w:rsid w:val="00444965"/>
    <w:rsid w:val="00444C79"/>
    <w:rsid w:val="00444C84"/>
    <w:rsid w:val="00444D9B"/>
    <w:rsid w:val="00445178"/>
    <w:rsid w:val="00445752"/>
    <w:rsid w:val="0044575B"/>
    <w:rsid w:val="00445800"/>
    <w:rsid w:val="004458B8"/>
    <w:rsid w:val="00445BA6"/>
    <w:rsid w:val="00445CBE"/>
    <w:rsid w:val="00445CD0"/>
    <w:rsid w:val="00446051"/>
    <w:rsid w:val="004461A8"/>
    <w:rsid w:val="00446531"/>
    <w:rsid w:val="0044679A"/>
    <w:rsid w:val="00446D7C"/>
    <w:rsid w:val="00446DF9"/>
    <w:rsid w:val="00446F17"/>
    <w:rsid w:val="0044718E"/>
    <w:rsid w:val="00447297"/>
    <w:rsid w:val="004472E7"/>
    <w:rsid w:val="004476B4"/>
    <w:rsid w:val="0044778B"/>
    <w:rsid w:val="004500C1"/>
    <w:rsid w:val="004500DA"/>
    <w:rsid w:val="004502A3"/>
    <w:rsid w:val="0045041C"/>
    <w:rsid w:val="004507C3"/>
    <w:rsid w:val="00450A01"/>
    <w:rsid w:val="00450A77"/>
    <w:rsid w:val="00450C9A"/>
    <w:rsid w:val="00450FFD"/>
    <w:rsid w:val="00451169"/>
    <w:rsid w:val="00451266"/>
    <w:rsid w:val="004513A4"/>
    <w:rsid w:val="00451493"/>
    <w:rsid w:val="004519E5"/>
    <w:rsid w:val="00451B05"/>
    <w:rsid w:val="00451B47"/>
    <w:rsid w:val="00451F95"/>
    <w:rsid w:val="00451FE9"/>
    <w:rsid w:val="0045210C"/>
    <w:rsid w:val="00452878"/>
    <w:rsid w:val="00452F70"/>
    <w:rsid w:val="00452FA9"/>
    <w:rsid w:val="00453159"/>
    <w:rsid w:val="004534B3"/>
    <w:rsid w:val="00453540"/>
    <w:rsid w:val="004538E8"/>
    <w:rsid w:val="004539D4"/>
    <w:rsid w:val="00453BC1"/>
    <w:rsid w:val="00453BD1"/>
    <w:rsid w:val="00453CE5"/>
    <w:rsid w:val="00454075"/>
    <w:rsid w:val="00454216"/>
    <w:rsid w:val="004542AE"/>
    <w:rsid w:val="00454307"/>
    <w:rsid w:val="00454520"/>
    <w:rsid w:val="004546C1"/>
    <w:rsid w:val="00454BCD"/>
    <w:rsid w:val="00454C06"/>
    <w:rsid w:val="00454F3B"/>
    <w:rsid w:val="0045500A"/>
    <w:rsid w:val="004552BE"/>
    <w:rsid w:val="004554B9"/>
    <w:rsid w:val="00455502"/>
    <w:rsid w:val="0045593D"/>
    <w:rsid w:val="0045594A"/>
    <w:rsid w:val="00455AB7"/>
    <w:rsid w:val="00455B51"/>
    <w:rsid w:val="00455D98"/>
    <w:rsid w:val="00455F87"/>
    <w:rsid w:val="00455FD8"/>
    <w:rsid w:val="0045603F"/>
    <w:rsid w:val="0045607E"/>
    <w:rsid w:val="004560C7"/>
    <w:rsid w:val="004567A5"/>
    <w:rsid w:val="004568D6"/>
    <w:rsid w:val="00456BDD"/>
    <w:rsid w:val="00456CD1"/>
    <w:rsid w:val="0045700E"/>
    <w:rsid w:val="004571A1"/>
    <w:rsid w:val="0045754B"/>
    <w:rsid w:val="0045754C"/>
    <w:rsid w:val="00457820"/>
    <w:rsid w:val="004579C0"/>
    <w:rsid w:val="00457A0D"/>
    <w:rsid w:val="00457E38"/>
    <w:rsid w:val="004601D6"/>
    <w:rsid w:val="004603B3"/>
    <w:rsid w:val="00460443"/>
    <w:rsid w:val="004608CB"/>
    <w:rsid w:val="0046139C"/>
    <w:rsid w:val="00461495"/>
    <w:rsid w:val="004617D5"/>
    <w:rsid w:val="004619E9"/>
    <w:rsid w:val="004619F5"/>
    <w:rsid w:val="00461B00"/>
    <w:rsid w:val="00461E70"/>
    <w:rsid w:val="004620F9"/>
    <w:rsid w:val="00462521"/>
    <w:rsid w:val="004628AB"/>
    <w:rsid w:val="004628C4"/>
    <w:rsid w:val="00462C75"/>
    <w:rsid w:val="0046355E"/>
    <w:rsid w:val="004636E1"/>
    <w:rsid w:val="00463A1E"/>
    <w:rsid w:val="00463A48"/>
    <w:rsid w:val="00463B60"/>
    <w:rsid w:val="00463CBB"/>
    <w:rsid w:val="00463D39"/>
    <w:rsid w:val="00463EBB"/>
    <w:rsid w:val="0046407F"/>
    <w:rsid w:val="004641AD"/>
    <w:rsid w:val="0046430F"/>
    <w:rsid w:val="00464382"/>
    <w:rsid w:val="004643A8"/>
    <w:rsid w:val="004644E1"/>
    <w:rsid w:val="004646F5"/>
    <w:rsid w:val="004647E1"/>
    <w:rsid w:val="00464917"/>
    <w:rsid w:val="00464C60"/>
    <w:rsid w:val="00464E29"/>
    <w:rsid w:val="004651C8"/>
    <w:rsid w:val="004655ED"/>
    <w:rsid w:val="004656C1"/>
    <w:rsid w:val="00465EAF"/>
    <w:rsid w:val="00465F5E"/>
    <w:rsid w:val="004662CA"/>
    <w:rsid w:val="0046655B"/>
    <w:rsid w:val="004665D1"/>
    <w:rsid w:val="004668AF"/>
    <w:rsid w:val="004669E7"/>
    <w:rsid w:val="00466A8A"/>
    <w:rsid w:val="00467094"/>
    <w:rsid w:val="00467149"/>
    <w:rsid w:val="0046730F"/>
    <w:rsid w:val="0046748E"/>
    <w:rsid w:val="0046757E"/>
    <w:rsid w:val="00467647"/>
    <w:rsid w:val="00467742"/>
    <w:rsid w:val="00467A7C"/>
    <w:rsid w:val="00467B14"/>
    <w:rsid w:val="00467E95"/>
    <w:rsid w:val="00467F18"/>
    <w:rsid w:val="00467FC8"/>
    <w:rsid w:val="00470133"/>
    <w:rsid w:val="004702D4"/>
    <w:rsid w:val="004704A1"/>
    <w:rsid w:val="00470B45"/>
    <w:rsid w:val="00470FEF"/>
    <w:rsid w:val="00471169"/>
    <w:rsid w:val="00471450"/>
    <w:rsid w:val="004714FD"/>
    <w:rsid w:val="00471A29"/>
    <w:rsid w:val="00471F9A"/>
    <w:rsid w:val="0047219D"/>
    <w:rsid w:val="00472513"/>
    <w:rsid w:val="00472589"/>
    <w:rsid w:val="00472794"/>
    <w:rsid w:val="004727B0"/>
    <w:rsid w:val="0047298E"/>
    <w:rsid w:val="004729C2"/>
    <w:rsid w:val="00472F83"/>
    <w:rsid w:val="004732CD"/>
    <w:rsid w:val="004732D1"/>
    <w:rsid w:val="0047332B"/>
    <w:rsid w:val="004733F4"/>
    <w:rsid w:val="004736CF"/>
    <w:rsid w:val="00473D0A"/>
    <w:rsid w:val="00473D17"/>
    <w:rsid w:val="00473DB4"/>
    <w:rsid w:val="00473DDE"/>
    <w:rsid w:val="00473F3E"/>
    <w:rsid w:val="004743C8"/>
    <w:rsid w:val="0047440E"/>
    <w:rsid w:val="00474641"/>
    <w:rsid w:val="004747E1"/>
    <w:rsid w:val="00474925"/>
    <w:rsid w:val="004749D6"/>
    <w:rsid w:val="00474B77"/>
    <w:rsid w:val="0047503B"/>
    <w:rsid w:val="0047526C"/>
    <w:rsid w:val="0047527E"/>
    <w:rsid w:val="004754FC"/>
    <w:rsid w:val="0047575D"/>
    <w:rsid w:val="00475922"/>
    <w:rsid w:val="00475A90"/>
    <w:rsid w:val="00475D9D"/>
    <w:rsid w:val="004761B9"/>
    <w:rsid w:val="004761FD"/>
    <w:rsid w:val="0047651F"/>
    <w:rsid w:val="00476BA7"/>
    <w:rsid w:val="00476D6C"/>
    <w:rsid w:val="004771CF"/>
    <w:rsid w:val="00477281"/>
    <w:rsid w:val="0047733B"/>
    <w:rsid w:val="004773C8"/>
    <w:rsid w:val="00477444"/>
    <w:rsid w:val="00477531"/>
    <w:rsid w:val="0047754D"/>
    <w:rsid w:val="004776C4"/>
    <w:rsid w:val="004776D8"/>
    <w:rsid w:val="00477B83"/>
    <w:rsid w:val="00477BBB"/>
    <w:rsid w:val="00477F5A"/>
    <w:rsid w:val="0048036D"/>
    <w:rsid w:val="00480379"/>
    <w:rsid w:val="0048061F"/>
    <w:rsid w:val="00480654"/>
    <w:rsid w:val="004807A6"/>
    <w:rsid w:val="004808D6"/>
    <w:rsid w:val="00480941"/>
    <w:rsid w:val="00480C6D"/>
    <w:rsid w:val="00480D1B"/>
    <w:rsid w:val="004810CC"/>
    <w:rsid w:val="00481365"/>
    <w:rsid w:val="004813D1"/>
    <w:rsid w:val="0048154B"/>
    <w:rsid w:val="0048179D"/>
    <w:rsid w:val="0048193F"/>
    <w:rsid w:val="00481D62"/>
    <w:rsid w:val="00481F90"/>
    <w:rsid w:val="004820B2"/>
    <w:rsid w:val="004824BB"/>
    <w:rsid w:val="0048299C"/>
    <w:rsid w:val="004829EE"/>
    <w:rsid w:val="00482A98"/>
    <w:rsid w:val="00482B9B"/>
    <w:rsid w:val="00482D7E"/>
    <w:rsid w:val="004830A3"/>
    <w:rsid w:val="00483173"/>
    <w:rsid w:val="004831FE"/>
    <w:rsid w:val="00483211"/>
    <w:rsid w:val="00483678"/>
    <w:rsid w:val="004836D9"/>
    <w:rsid w:val="00483775"/>
    <w:rsid w:val="00483BEB"/>
    <w:rsid w:val="00483C5E"/>
    <w:rsid w:val="00483ECC"/>
    <w:rsid w:val="004842F1"/>
    <w:rsid w:val="00484443"/>
    <w:rsid w:val="00484B57"/>
    <w:rsid w:val="00484E2F"/>
    <w:rsid w:val="00485078"/>
    <w:rsid w:val="004853CC"/>
    <w:rsid w:val="00485410"/>
    <w:rsid w:val="0048542A"/>
    <w:rsid w:val="0048543C"/>
    <w:rsid w:val="0048549B"/>
    <w:rsid w:val="00485621"/>
    <w:rsid w:val="004856A6"/>
    <w:rsid w:val="0048598A"/>
    <w:rsid w:val="00485B39"/>
    <w:rsid w:val="00485D03"/>
    <w:rsid w:val="00485D25"/>
    <w:rsid w:val="00485E0C"/>
    <w:rsid w:val="00486355"/>
    <w:rsid w:val="0048638D"/>
    <w:rsid w:val="004865A1"/>
    <w:rsid w:val="004866E5"/>
    <w:rsid w:val="00486A9E"/>
    <w:rsid w:val="00486D2B"/>
    <w:rsid w:val="00486F50"/>
    <w:rsid w:val="0048717D"/>
    <w:rsid w:val="0048725C"/>
    <w:rsid w:val="0048749B"/>
    <w:rsid w:val="0048756D"/>
    <w:rsid w:val="0048757E"/>
    <w:rsid w:val="00487624"/>
    <w:rsid w:val="0048766F"/>
    <w:rsid w:val="0048768B"/>
    <w:rsid w:val="004876AC"/>
    <w:rsid w:val="0048785C"/>
    <w:rsid w:val="00487E75"/>
    <w:rsid w:val="00487F18"/>
    <w:rsid w:val="00487FA0"/>
    <w:rsid w:val="00487FA5"/>
    <w:rsid w:val="004903B0"/>
    <w:rsid w:val="00490544"/>
    <w:rsid w:val="00490751"/>
    <w:rsid w:val="0049088F"/>
    <w:rsid w:val="0049089F"/>
    <w:rsid w:val="00490A33"/>
    <w:rsid w:val="00490C27"/>
    <w:rsid w:val="00490C92"/>
    <w:rsid w:val="00490D81"/>
    <w:rsid w:val="00490F15"/>
    <w:rsid w:val="00490F60"/>
    <w:rsid w:val="0049102D"/>
    <w:rsid w:val="004916FD"/>
    <w:rsid w:val="0049176C"/>
    <w:rsid w:val="004918F3"/>
    <w:rsid w:val="004919DE"/>
    <w:rsid w:val="00491C02"/>
    <w:rsid w:val="00491C16"/>
    <w:rsid w:val="00491CD5"/>
    <w:rsid w:val="00491E62"/>
    <w:rsid w:val="00491EED"/>
    <w:rsid w:val="004921F1"/>
    <w:rsid w:val="0049244C"/>
    <w:rsid w:val="00492A7C"/>
    <w:rsid w:val="00492A96"/>
    <w:rsid w:val="00492B95"/>
    <w:rsid w:val="00492D9B"/>
    <w:rsid w:val="00492E5D"/>
    <w:rsid w:val="00492EFE"/>
    <w:rsid w:val="0049319D"/>
    <w:rsid w:val="004931B6"/>
    <w:rsid w:val="004932E9"/>
    <w:rsid w:val="0049353C"/>
    <w:rsid w:val="004939B0"/>
    <w:rsid w:val="00493C0E"/>
    <w:rsid w:val="004940D4"/>
    <w:rsid w:val="004940E5"/>
    <w:rsid w:val="0049436A"/>
    <w:rsid w:val="004943C9"/>
    <w:rsid w:val="00494412"/>
    <w:rsid w:val="00494926"/>
    <w:rsid w:val="00494B23"/>
    <w:rsid w:val="00494EBD"/>
    <w:rsid w:val="00495197"/>
    <w:rsid w:val="004953D3"/>
    <w:rsid w:val="00495478"/>
    <w:rsid w:val="004954EF"/>
    <w:rsid w:val="00495673"/>
    <w:rsid w:val="00495790"/>
    <w:rsid w:val="004959F0"/>
    <w:rsid w:val="00495A6F"/>
    <w:rsid w:val="00495F1A"/>
    <w:rsid w:val="004960EA"/>
    <w:rsid w:val="004963A2"/>
    <w:rsid w:val="004963D5"/>
    <w:rsid w:val="0049641A"/>
    <w:rsid w:val="00496560"/>
    <w:rsid w:val="00496638"/>
    <w:rsid w:val="00496805"/>
    <w:rsid w:val="0049684C"/>
    <w:rsid w:val="00496ACA"/>
    <w:rsid w:val="00496AE3"/>
    <w:rsid w:val="00496DD4"/>
    <w:rsid w:val="00496ED2"/>
    <w:rsid w:val="00496FFA"/>
    <w:rsid w:val="00497093"/>
    <w:rsid w:val="004970CB"/>
    <w:rsid w:val="00497679"/>
    <w:rsid w:val="004977AD"/>
    <w:rsid w:val="0049799F"/>
    <w:rsid w:val="00497CD2"/>
    <w:rsid w:val="004A0044"/>
    <w:rsid w:val="004A034E"/>
    <w:rsid w:val="004A03C5"/>
    <w:rsid w:val="004A052A"/>
    <w:rsid w:val="004A052E"/>
    <w:rsid w:val="004A05BE"/>
    <w:rsid w:val="004A05CC"/>
    <w:rsid w:val="004A069C"/>
    <w:rsid w:val="004A0D2C"/>
    <w:rsid w:val="004A0F02"/>
    <w:rsid w:val="004A0F4C"/>
    <w:rsid w:val="004A128E"/>
    <w:rsid w:val="004A13C2"/>
    <w:rsid w:val="004A185E"/>
    <w:rsid w:val="004A1CF2"/>
    <w:rsid w:val="004A204E"/>
    <w:rsid w:val="004A24B2"/>
    <w:rsid w:val="004A29E6"/>
    <w:rsid w:val="004A2A12"/>
    <w:rsid w:val="004A2EDB"/>
    <w:rsid w:val="004A3222"/>
    <w:rsid w:val="004A3235"/>
    <w:rsid w:val="004A3346"/>
    <w:rsid w:val="004A34B0"/>
    <w:rsid w:val="004A3630"/>
    <w:rsid w:val="004A36FA"/>
    <w:rsid w:val="004A37F9"/>
    <w:rsid w:val="004A3B08"/>
    <w:rsid w:val="004A3CD7"/>
    <w:rsid w:val="004A3E9C"/>
    <w:rsid w:val="004A3EED"/>
    <w:rsid w:val="004A4059"/>
    <w:rsid w:val="004A42DB"/>
    <w:rsid w:val="004A4356"/>
    <w:rsid w:val="004A435B"/>
    <w:rsid w:val="004A45D7"/>
    <w:rsid w:val="004A466F"/>
    <w:rsid w:val="004A467A"/>
    <w:rsid w:val="004A477D"/>
    <w:rsid w:val="004A4A14"/>
    <w:rsid w:val="004A4D5B"/>
    <w:rsid w:val="004A5375"/>
    <w:rsid w:val="004A549B"/>
    <w:rsid w:val="004A5542"/>
    <w:rsid w:val="004A5545"/>
    <w:rsid w:val="004A558A"/>
    <w:rsid w:val="004A5949"/>
    <w:rsid w:val="004A5B46"/>
    <w:rsid w:val="004A5C75"/>
    <w:rsid w:val="004A5ED7"/>
    <w:rsid w:val="004A62F8"/>
    <w:rsid w:val="004A6347"/>
    <w:rsid w:val="004A645C"/>
    <w:rsid w:val="004A6492"/>
    <w:rsid w:val="004A67D1"/>
    <w:rsid w:val="004A690E"/>
    <w:rsid w:val="004A6940"/>
    <w:rsid w:val="004A6B8E"/>
    <w:rsid w:val="004A6D0B"/>
    <w:rsid w:val="004A6E2C"/>
    <w:rsid w:val="004A7DBC"/>
    <w:rsid w:val="004A7DC8"/>
    <w:rsid w:val="004A7E35"/>
    <w:rsid w:val="004B0025"/>
    <w:rsid w:val="004B00F4"/>
    <w:rsid w:val="004B0698"/>
    <w:rsid w:val="004B0786"/>
    <w:rsid w:val="004B0872"/>
    <w:rsid w:val="004B0873"/>
    <w:rsid w:val="004B089C"/>
    <w:rsid w:val="004B0D1C"/>
    <w:rsid w:val="004B0D32"/>
    <w:rsid w:val="004B0E15"/>
    <w:rsid w:val="004B0F02"/>
    <w:rsid w:val="004B16A9"/>
    <w:rsid w:val="004B1857"/>
    <w:rsid w:val="004B18BC"/>
    <w:rsid w:val="004B1F26"/>
    <w:rsid w:val="004B1FF2"/>
    <w:rsid w:val="004B202B"/>
    <w:rsid w:val="004B2092"/>
    <w:rsid w:val="004B23FC"/>
    <w:rsid w:val="004B24C5"/>
    <w:rsid w:val="004B24FA"/>
    <w:rsid w:val="004B2512"/>
    <w:rsid w:val="004B27DE"/>
    <w:rsid w:val="004B2A1E"/>
    <w:rsid w:val="004B308C"/>
    <w:rsid w:val="004B34D7"/>
    <w:rsid w:val="004B3622"/>
    <w:rsid w:val="004B3624"/>
    <w:rsid w:val="004B36B6"/>
    <w:rsid w:val="004B38D6"/>
    <w:rsid w:val="004B3926"/>
    <w:rsid w:val="004B4065"/>
    <w:rsid w:val="004B4143"/>
    <w:rsid w:val="004B4273"/>
    <w:rsid w:val="004B43DA"/>
    <w:rsid w:val="004B44FC"/>
    <w:rsid w:val="004B4AD0"/>
    <w:rsid w:val="004B4C32"/>
    <w:rsid w:val="004B4D16"/>
    <w:rsid w:val="004B4E05"/>
    <w:rsid w:val="004B50F4"/>
    <w:rsid w:val="004B536B"/>
    <w:rsid w:val="004B568A"/>
    <w:rsid w:val="004B599B"/>
    <w:rsid w:val="004B59BB"/>
    <w:rsid w:val="004B5BDA"/>
    <w:rsid w:val="004B5BE2"/>
    <w:rsid w:val="004B5FAB"/>
    <w:rsid w:val="004B6069"/>
    <w:rsid w:val="004B60A0"/>
    <w:rsid w:val="004B60EE"/>
    <w:rsid w:val="004B610B"/>
    <w:rsid w:val="004B6184"/>
    <w:rsid w:val="004B61E3"/>
    <w:rsid w:val="004B645A"/>
    <w:rsid w:val="004B6949"/>
    <w:rsid w:val="004B6FF2"/>
    <w:rsid w:val="004B768B"/>
    <w:rsid w:val="004B79B0"/>
    <w:rsid w:val="004B7A82"/>
    <w:rsid w:val="004B7BFE"/>
    <w:rsid w:val="004B7F12"/>
    <w:rsid w:val="004C005B"/>
    <w:rsid w:val="004C014B"/>
    <w:rsid w:val="004C04EC"/>
    <w:rsid w:val="004C06C3"/>
    <w:rsid w:val="004C06E1"/>
    <w:rsid w:val="004C06FF"/>
    <w:rsid w:val="004C0987"/>
    <w:rsid w:val="004C0A70"/>
    <w:rsid w:val="004C101A"/>
    <w:rsid w:val="004C16CE"/>
    <w:rsid w:val="004C172A"/>
    <w:rsid w:val="004C1979"/>
    <w:rsid w:val="004C1B22"/>
    <w:rsid w:val="004C1B3F"/>
    <w:rsid w:val="004C1BEA"/>
    <w:rsid w:val="004C1EBE"/>
    <w:rsid w:val="004C1F42"/>
    <w:rsid w:val="004C1FC0"/>
    <w:rsid w:val="004C220A"/>
    <w:rsid w:val="004C237E"/>
    <w:rsid w:val="004C23E5"/>
    <w:rsid w:val="004C258F"/>
    <w:rsid w:val="004C26AC"/>
    <w:rsid w:val="004C2706"/>
    <w:rsid w:val="004C2CCA"/>
    <w:rsid w:val="004C3A69"/>
    <w:rsid w:val="004C3B3B"/>
    <w:rsid w:val="004C3C8B"/>
    <w:rsid w:val="004C3DAC"/>
    <w:rsid w:val="004C40D6"/>
    <w:rsid w:val="004C416D"/>
    <w:rsid w:val="004C44DE"/>
    <w:rsid w:val="004C487A"/>
    <w:rsid w:val="004C49F6"/>
    <w:rsid w:val="004C4AC0"/>
    <w:rsid w:val="004C4BC2"/>
    <w:rsid w:val="004C4C64"/>
    <w:rsid w:val="004C4FE3"/>
    <w:rsid w:val="004C5037"/>
    <w:rsid w:val="004C51DC"/>
    <w:rsid w:val="004C55F1"/>
    <w:rsid w:val="004C5746"/>
    <w:rsid w:val="004C5ADD"/>
    <w:rsid w:val="004C5F2A"/>
    <w:rsid w:val="004C6000"/>
    <w:rsid w:val="004C62C3"/>
    <w:rsid w:val="004C632F"/>
    <w:rsid w:val="004C63A9"/>
    <w:rsid w:val="004C6582"/>
    <w:rsid w:val="004C668F"/>
    <w:rsid w:val="004C6744"/>
    <w:rsid w:val="004C69C2"/>
    <w:rsid w:val="004C6A3D"/>
    <w:rsid w:val="004C6AF9"/>
    <w:rsid w:val="004C6D8A"/>
    <w:rsid w:val="004C726D"/>
    <w:rsid w:val="004C7452"/>
    <w:rsid w:val="004C7769"/>
    <w:rsid w:val="004C7812"/>
    <w:rsid w:val="004C7899"/>
    <w:rsid w:val="004C7AD5"/>
    <w:rsid w:val="004C7FB4"/>
    <w:rsid w:val="004D01D9"/>
    <w:rsid w:val="004D03FC"/>
    <w:rsid w:val="004D05C7"/>
    <w:rsid w:val="004D0683"/>
    <w:rsid w:val="004D09C6"/>
    <w:rsid w:val="004D0A59"/>
    <w:rsid w:val="004D0A85"/>
    <w:rsid w:val="004D0E72"/>
    <w:rsid w:val="004D0ED2"/>
    <w:rsid w:val="004D0F9E"/>
    <w:rsid w:val="004D10CC"/>
    <w:rsid w:val="004D1819"/>
    <w:rsid w:val="004D188C"/>
    <w:rsid w:val="004D19C4"/>
    <w:rsid w:val="004D1FDA"/>
    <w:rsid w:val="004D1FDF"/>
    <w:rsid w:val="004D2770"/>
    <w:rsid w:val="004D27A6"/>
    <w:rsid w:val="004D2825"/>
    <w:rsid w:val="004D2B71"/>
    <w:rsid w:val="004D2E2F"/>
    <w:rsid w:val="004D2FDB"/>
    <w:rsid w:val="004D3011"/>
    <w:rsid w:val="004D311B"/>
    <w:rsid w:val="004D33A0"/>
    <w:rsid w:val="004D34C2"/>
    <w:rsid w:val="004D34E5"/>
    <w:rsid w:val="004D361F"/>
    <w:rsid w:val="004D3771"/>
    <w:rsid w:val="004D38D0"/>
    <w:rsid w:val="004D3934"/>
    <w:rsid w:val="004D41E9"/>
    <w:rsid w:val="004D427B"/>
    <w:rsid w:val="004D4395"/>
    <w:rsid w:val="004D5364"/>
    <w:rsid w:val="004D54BB"/>
    <w:rsid w:val="004D57F8"/>
    <w:rsid w:val="004D5BF5"/>
    <w:rsid w:val="004D5FDF"/>
    <w:rsid w:val="004D5FEB"/>
    <w:rsid w:val="004D62B4"/>
    <w:rsid w:val="004D6421"/>
    <w:rsid w:val="004D67B3"/>
    <w:rsid w:val="004D6957"/>
    <w:rsid w:val="004D6C3C"/>
    <w:rsid w:val="004D6CDF"/>
    <w:rsid w:val="004D6CE0"/>
    <w:rsid w:val="004D6CFF"/>
    <w:rsid w:val="004D6DAD"/>
    <w:rsid w:val="004D6F8A"/>
    <w:rsid w:val="004D701C"/>
    <w:rsid w:val="004D70BE"/>
    <w:rsid w:val="004D7552"/>
    <w:rsid w:val="004D7679"/>
    <w:rsid w:val="004D77B1"/>
    <w:rsid w:val="004D78A0"/>
    <w:rsid w:val="004D7BEB"/>
    <w:rsid w:val="004D7E26"/>
    <w:rsid w:val="004E01ED"/>
    <w:rsid w:val="004E03F5"/>
    <w:rsid w:val="004E04FC"/>
    <w:rsid w:val="004E05CE"/>
    <w:rsid w:val="004E06E4"/>
    <w:rsid w:val="004E0871"/>
    <w:rsid w:val="004E0A3B"/>
    <w:rsid w:val="004E0A84"/>
    <w:rsid w:val="004E0A8A"/>
    <w:rsid w:val="004E0AF8"/>
    <w:rsid w:val="004E0DC7"/>
    <w:rsid w:val="004E0F95"/>
    <w:rsid w:val="004E11D3"/>
    <w:rsid w:val="004E11F6"/>
    <w:rsid w:val="004E1228"/>
    <w:rsid w:val="004E132A"/>
    <w:rsid w:val="004E1646"/>
    <w:rsid w:val="004E19BB"/>
    <w:rsid w:val="004E1A8B"/>
    <w:rsid w:val="004E1EF1"/>
    <w:rsid w:val="004E220A"/>
    <w:rsid w:val="004E2314"/>
    <w:rsid w:val="004E2455"/>
    <w:rsid w:val="004E28E0"/>
    <w:rsid w:val="004E2925"/>
    <w:rsid w:val="004E2A51"/>
    <w:rsid w:val="004E2A61"/>
    <w:rsid w:val="004E2F1F"/>
    <w:rsid w:val="004E301E"/>
    <w:rsid w:val="004E318E"/>
    <w:rsid w:val="004E3598"/>
    <w:rsid w:val="004E35A5"/>
    <w:rsid w:val="004E37F9"/>
    <w:rsid w:val="004E39CD"/>
    <w:rsid w:val="004E3C27"/>
    <w:rsid w:val="004E3D16"/>
    <w:rsid w:val="004E3DE4"/>
    <w:rsid w:val="004E3ECD"/>
    <w:rsid w:val="004E3FED"/>
    <w:rsid w:val="004E3FFA"/>
    <w:rsid w:val="004E40BD"/>
    <w:rsid w:val="004E4173"/>
    <w:rsid w:val="004E4236"/>
    <w:rsid w:val="004E42BC"/>
    <w:rsid w:val="004E440E"/>
    <w:rsid w:val="004E46E4"/>
    <w:rsid w:val="004E4706"/>
    <w:rsid w:val="004E4723"/>
    <w:rsid w:val="004E4B04"/>
    <w:rsid w:val="004E4B36"/>
    <w:rsid w:val="004E4B3C"/>
    <w:rsid w:val="004E4BF7"/>
    <w:rsid w:val="004E4E0B"/>
    <w:rsid w:val="004E5201"/>
    <w:rsid w:val="004E5256"/>
    <w:rsid w:val="004E58A6"/>
    <w:rsid w:val="004E5AE6"/>
    <w:rsid w:val="004E62B6"/>
    <w:rsid w:val="004E64E6"/>
    <w:rsid w:val="004E6864"/>
    <w:rsid w:val="004E6934"/>
    <w:rsid w:val="004E6944"/>
    <w:rsid w:val="004E6AA6"/>
    <w:rsid w:val="004E6E4E"/>
    <w:rsid w:val="004E6F13"/>
    <w:rsid w:val="004E6F5B"/>
    <w:rsid w:val="004E7676"/>
    <w:rsid w:val="004E7BA8"/>
    <w:rsid w:val="004F0261"/>
    <w:rsid w:val="004F0319"/>
    <w:rsid w:val="004F04BA"/>
    <w:rsid w:val="004F093B"/>
    <w:rsid w:val="004F1461"/>
    <w:rsid w:val="004F16E5"/>
    <w:rsid w:val="004F1B7F"/>
    <w:rsid w:val="004F1E1A"/>
    <w:rsid w:val="004F1EE0"/>
    <w:rsid w:val="004F20AC"/>
    <w:rsid w:val="004F232A"/>
    <w:rsid w:val="004F262C"/>
    <w:rsid w:val="004F294C"/>
    <w:rsid w:val="004F2BF6"/>
    <w:rsid w:val="004F2CCE"/>
    <w:rsid w:val="004F2CE7"/>
    <w:rsid w:val="004F2DF5"/>
    <w:rsid w:val="004F31CD"/>
    <w:rsid w:val="004F323C"/>
    <w:rsid w:val="004F3250"/>
    <w:rsid w:val="004F3878"/>
    <w:rsid w:val="004F3AB7"/>
    <w:rsid w:val="004F3DD8"/>
    <w:rsid w:val="004F3E82"/>
    <w:rsid w:val="004F3FB5"/>
    <w:rsid w:val="004F4006"/>
    <w:rsid w:val="004F4179"/>
    <w:rsid w:val="004F41C3"/>
    <w:rsid w:val="004F436F"/>
    <w:rsid w:val="004F4757"/>
    <w:rsid w:val="004F47EB"/>
    <w:rsid w:val="004F4BED"/>
    <w:rsid w:val="004F533B"/>
    <w:rsid w:val="004F54E3"/>
    <w:rsid w:val="004F591E"/>
    <w:rsid w:val="004F5B55"/>
    <w:rsid w:val="004F5C35"/>
    <w:rsid w:val="004F5DF0"/>
    <w:rsid w:val="004F5E0F"/>
    <w:rsid w:val="004F6171"/>
    <w:rsid w:val="004F6355"/>
    <w:rsid w:val="004F69B9"/>
    <w:rsid w:val="004F6A2F"/>
    <w:rsid w:val="004F6A76"/>
    <w:rsid w:val="004F6DA5"/>
    <w:rsid w:val="004F6EE9"/>
    <w:rsid w:val="004F702D"/>
    <w:rsid w:val="004F70BE"/>
    <w:rsid w:val="004F7413"/>
    <w:rsid w:val="004F76C0"/>
    <w:rsid w:val="004F78AA"/>
    <w:rsid w:val="004F7F9B"/>
    <w:rsid w:val="004F7FBD"/>
    <w:rsid w:val="005000D6"/>
    <w:rsid w:val="00500403"/>
    <w:rsid w:val="00500577"/>
    <w:rsid w:val="005007B4"/>
    <w:rsid w:val="00500927"/>
    <w:rsid w:val="00500BBE"/>
    <w:rsid w:val="0050111B"/>
    <w:rsid w:val="00501125"/>
    <w:rsid w:val="00501417"/>
    <w:rsid w:val="005015C6"/>
    <w:rsid w:val="0050170B"/>
    <w:rsid w:val="00501AAB"/>
    <w:rsid w:val="00501B58"/>
    <w:rsid w:val="00501C29"/>
    <w:rsid w:val="00501E79"/>
    <w:rsid w:val="00502007"/>
    <w:rsid w:val="00502221"/>
    <w:rsid w:val="005023C0"/>
    <w:rsid w:val="00502468"/>
    <w:rsid w:val="005028BC"/>
    <w:rsid w:val="00502A8C"/>
    <w:rsid w:val="00503054"/>
    <w:rsid w:val="0050339B"/>
    <w:rsid w:val="005035A9"/>
    <w:rsid w:val="005035F7"/>
    <w:rsid w:val="00503E76"/>
    <w:rsid w:val="00503F67"/>
    <w:rsid w:val="00503F82"/>
    <w:rsid w:val="00504088"/>
    <w:rsid w:val="005041C5"/>
    <w:rsid w:val="005042A2"/>
    <w:rsid w:val="00504A19"/>
    <w:rsid w:val="00504F83"/>
    <w:rsid w:val="00504FA9"/>
    <w:rsid w:val="00505089"/>
    <w:rsid w:val="00505132"/>
    <w:rsid w:val="005058A7"/>
    <w:rsid w:val="005058D6"/>
    <w:rsid w:val="0050592B"/>
    <w:rsid w:val="00505968"/>
    <w:rsid w:val="0050622C"/>
    <w:rsid w:val="00506309"/>
    <w:rsid w:val="0050642E"/>
    <w:rsid w:val="00506800"/>
    <w:rsid w:val="0050693F"/>
    <w:rsid w:val="00506A35"/>
    <w:rsid w:val="00506B28"/>
    <w:rsid w:val="00506CAA"/>
    <w:rsid w:val="00506E08"/>
    <w:rsid w:val="005070FA"/>
    <w:rsid w:val="005074DA"/>
    <w:rsid w:val="0050755D"/>
    <w:rsid w:val="005075EE"/>
    <w:rsid w:val="005075F8"/>
    <w:rsid w:val="00507635"/>
    <w:rsid w:val="0050768D"/>
    <w:rsid w:val="00507D49"/>
    <w:rsid w:val="00510594"/>
    <w:rsid w:val="0051060A"/>
    <w:rsid w:val="00510933"/>
    <w:rsid w:val="00510A9C"/>
    <w:rsid w:val="00510BFF"/>
    <w:rsid w:val="00510C50"/>
    <w:rsid w:val="00510F2C"/>
    <w:rsid w:val="00511147"/>
    <w:rsid w:val="00511364"/>
    <w:rsid w:val="00511588"/>
    <w:rsid w:val="00511649"/>
    <w:rsid w:val="00511672"/>
    <w:rsid w:val="00511740"/>
    <w:rsid w:val="00511CC3"/>
    <w:rsid w:val="00511EFC"/>
    <w:rsid w:val="005120F7"/>
    <w:rsid w:val="00512418"/>
    <w:rsid w:val="005133CE"/>
    <w:rsid w:val="005133D6"/>
    <w:rsid w:val="00513884"/>
    <w:rsid w:val="00513A52"/>
    <w:rsid w:val="00513CD0"/>
    <w:rsid w:val="00513E32"/>
    <w:rsid w:val="00513E46"/>
    <w:rsid w:val="0051441F"/>
    <w:rsid w:val="0051442E"/>
    <w:rsid w:val="005145D0"/>
    <w:rsid w:val="0051468A"/>
    <w:rsid w:val="00514792"/>
    <w:rsid w:val="00514B43"/>
    <w:rsid w:val="00514C54"/>
    <w:rsid w:val="00514C98"/>
    <w:rsid w:val="00514D9F"/>
    <w:rsid w:val="00514E17"/>
    <w:rsid w:val="00514EF0"/>
    <w:rsid w:val="00514FFA"/>
    <w:rsid w:val="0051510A"/>
    <w:rsid w:val="0051533D"/>
    <w:rsid w:val="0051540B"/>
    <w:rsid w:val="00515610"/>
    <w:rsid w:val="00515750"/>
    <w:rsid w:val="00515C25"/>
    <w:rsid w:val="00515E91"/>
    <w:rsid w:val="00515FAC"/>
    <w:rsid w:val="00516188"/>
    <w:rsid w:val="0051635C"/>
    <w:rsid w:val="005163AB"/>
    <w:rsid w:val="00516B49"/>
    <w:rsid w:val="00516BE3"/>
    <w:rsid w:val="00516FAB"/>
    <w:rsid w:val="0051704B"/>
    <w:rsid w:val="00517423"/>
    <w:rsid w:val="0051756E"/>
    <w:rsid w:val="005175E6"/>
    <w:rsid w:val="005177D8"/>
    <w:rsid w:val="00517818"/>
    <w:rsid w:val="00517BEB"/>
    <w:rsid w:val="00517BF8"/>
    <w:rsid w:val="00517C3F"/>
    <w:rsid w:val="00517D39"/>
    <w:rsid w:val="00517E81"/>
    <w:rsid w:val="00517F29"/>
    <w:rsid w:val="00517F4C"/>
    <w:rsid w:val="005201C6"/>
    <w:rsid w:val="005204F1"/>
    <w:rsid w:val="00520694"/>
    <w:rsid w:val="00520745"/>
    <w:rsid w:val="00520783"/>
    <w:rsid w:val="005207B0"/>
    <w:rsid w:val="005207FF"/>
    <w:rsid w:val="00520ACC"/>
    <w:rsid w:val="00520B25"/>
    <w:rsid w:val="00520C41"/>
    <w:rsid w:val="005210AB"/>
    <w:rsid w:val="00521207"/>
    <w:rsid w:val="005215F7"/>
    <w:rsid w:val="00521638"/>
    <w:rsid w:val="0052169C"/>
    <w:rsid w:val="0052176E"/>
    <w:rsid w:val="00521807"/>
    <w:rsid w:val="005218E6"/>
    <w:rsid w:val="00521965"/>
    <w:rsid w:val="00521A64"/>
    <w:rsid w:val="00521B47"/>
    <w:rsid w:val="00521C63"/>
    <w:rsid w:val="00521EE4"/>
    <w:rsid w:val="00522482"/>
    <w:rsid w:val="0052273F"/>
    <w:rsid w:val="00522843"/>
    <w:rsid w:val="00522970"/>
    <w:rsid w:val="00522BDA"/>
    <w:rsid w:val="00522C7D"/>
    <w:rsid w:val="00522CBF"/>
    <w:rsid w:val="00522FA6"/>
    <w:rsid w:val="005230BA"/>
    <w:rsid w:val="005231E7"/>
    <w:rsid w:val="00523863"/>
    <w:rsid w:val="0052388C"/>
    <w:rsid w:val="00523BE0"/>
    <w:rsid w:val="00523CB6"/>
    <w:rsid w:val="00524346"/>
    <w:rsid w:val="005249A1"/>
    <w:rsid w:val="00524BA8"/>
    <w:rsid w:val="00524C23"/>
    <w:rsid w:val="00524E39"/>
    <w:rsid w:val="00524F51"/>
    <w:rsid w:val="005251EE"/>
    <w:rsid w:val="00525211"/>
    <w:rsid w:val="00525A47"/>
    <w:rsid w:val="00525A60"/>
    <w:rsid w:val="00525AE3"/>
    <w:rsid w:val="00525D0A"/>
    <w:rsid w:val="0052650F"/>
    <w:rsid w:val="00526513"/>
    <w:rsid w:val="00526C26"/>
    <w:rsid w:val="00526DC8"/>
    <w:rsid w:val="00526EA8"/>
    <w:rsid w:val="00526F59"/>
    <w:rsid w:val="00526FD9"/>
    <w:rsid w:val="00527088"/>
    <w:rsid w:val="0052726B"/>
    <w:rsid w:val="00527387"/>
    <w:rsid w:val="00527759"/>
    <w:rsid w:val="00527D77"/>
    <w:rsid w:val="00527E8D"/>
    <w:rsid w:val="0053020A"/>
    <w:rsid w:val="00530292"/>
    <w:rsid w:val="00530529"/>
    <w:rsid w:val="00530534"/>
    <w:rsid w:val="005307A4"/>
    <w:rsid w:val="00530996"/>
    <w:rsid w:val="00530B0C"/>
    <w:rsid w:val="00530B1A"/>
    <w:rsid w:val="00530BCB"/>
    <w:rsid w:val="00530EEF"/>
    <w:rsid w:val="0053134C"/>
    <w:rsid w:val="005314DA"/>
    <w:rsid w:val="00531659"/>
    <w:rsid w:val="005319E3"/>
    <w:rsid w:val="00531A8C"/>
    <w:rsid w:val="00531AA8"/>
    <w:rsid w:val="00531B05"/>
    <w:rsid w:val="00531CD1"/>
    <w:rsid w:val="005323C6"/>
    <w:rsid w:val="0053280B"/>
    <w:rsid w:val="00532D09"/>
    <w:rsid w:val="00532FE5"/>
    <w:rsid w:val="00533294"/>
    <w:rsid w:val="0053364E"/>
    <w:rsid w:val="005336BC"/>
    <w:rsid w:val="005337C5"/>
    <w:rsid w:val="005339FF"/>
    <w:rsid w:val="00533A3C"/>
    <w:rsid w:val="00533A7A"/>
    <w:rsid w:val="00533BE9"/>
    <w:rsid w:val="00533DDB"/>
    <w:rsid w:val="00533FE1"/>
    <w:rsid w:val="005341BC"/>
    <w:rsid w:val="00534473"/>
    <w:rsid w:val="005344DC"/>
    <w:rsid w:val="00534870"/>
    <w:rsid w:val="00534949"/>
    <w:rsid w:val="00534A12"/>
    <w:rsid w:val="00534E89"/>
    <w:rsid w:val="00534EF5"/>
    <w:rsid w:val="00534FFE"/>
    <w:rsid w:val="005350F0"/>
    <w:rsid w:val="005356D6"/>
    <w:rsid w:val="005357AB"/>
    <w:rsid w:val="0053588B"/>
    <w:rsid w:val="005359B3"/>
    <w:rsid w:val="00535BA3"/>
    <w:rsid w:val="00535D54"/>
    <w:rsid w:val="005360B7"/>
    <w:rsid w:val="005365F1"/>
    <w:rsid w:val="00536868"/>
    <w:rsid w:val="005368A0"/>
    <w:rsid w:val="00536AC3"/>
    <w:rsid w:val="00536E8C"/>
    <w:rsid w:val="00536FDD"/>
    <w:rsid w:val="00537159"/>
    <w:rsid w:val="0053763F"/>
    <w:rsid w:val="005376FA"/>
    <w:rsid w:val="0053771C"/>
    <w:rsid w:val="00537735"/>
    <w:rsid w:val="0053782A"/>
    <w:rsid w:val="00537843"/>
    <w:rsid w:val="0053790A"/>
    <w:rsid w:val="0053791C"/>
    <w:rsid w:val="00537C7D"/>
    <w:rsid w:val="005402FC"/>
    <w:rsid w:val="005404C7"/>
    <w:rsid w:val="005410C5"/>
    <w:rsid w:val="005410D5"/>
    <w:rsid w:val="005410D9"/>
    <w:rsid w:val="00541544"/>
    <w:rsid w:val="00541587"/>
    <w:rsid w:val="005415BC"/>
    <w:rsid w:val="005417EB"/>
    <w:rsid w:val="00541C5D"/>
    <w:rsid w:val="00541D3F"/>
    <w:rsid w:val="00541E08"/>
    <w:rsid w:val="00542321"/>
    <w:rsid w:val="005424FC"/>
    <w:rsid w:val="00542689"/>
    <w:rsid w:val="00542A9E"/>
    <w:rsid w:val="00542B60"/>
    <w:rsid w:val="00542B75"/>
    <w:rsid w:val="00542BA9"/>
    <w:rsid w:val="005431C7"/>
    <w:rsid w:val="0054348A"/>
    <w:rsid w:val="005434DC"/>
    <w:rsid w:val="0054357D"/>
    <w:rsid w:val="00543795"/>
    <w:rsid w:val="00543887"/>
    <w:rsid w:val="00543A70"/>
    <w:rsid w:val="00543AFC"/>
    <w:rsid w:val="00543D51"/>
    <w:rsid w:val="00543D6C"/>
    <w:rsid w:val="005442E7"/>
    <w:rsid w:val="005445BC"/>
    <w:rsid w:val="0054473A"/>
    <w:rsid w:val="005448EA"/>
    <w:rsid w:val="00544D22"/>
    <w:rsid w:val="00544E06"/>
    <w:rsid w:val="00544F06"/>
    <w:rsid w:val="005452D0"/>
    <w:rsid w:val="00545508"/>
    <w:rsid w:val="005455D6"/>
    <w:rsid w:val="00545B8F"/>
    <w:rsid w:val="00545C17"/>
    <w:rsid w:val="00545CE3"/>
    <w:rsid w:val="00545D7A"/>
    <w:rsid w:val="00545F65"/>
    <w:rsid w:val="005460D9"/>
    <w:rsid w:val="00546216"/>
    <w:rsid w:val="00546414"/>
    <w:rsid w:val="00546743"/>
    <w:rsid w:val="005468DC"/>
    <w:rsid w:val="00546ADC"/>
    <w:rsid w:val="00546D56"/>
    <w:rsid w:val="00546DBB"/>
    <w:rsid w:val="0054742D"/>
    <w:rsid w:val="005474F8"/>
    <w:rsid w:val="00547532"/>
    <w:rsid w:val="00547629"/>
    <w:rsid w:val="0054763B"/>
    <w:rsid w:val="00547691"/>
    <w:rsid w:val="005479AE"/>
    <w:rsid w:val="00547A5F"/>
    <w:rsid w:val="005502EC"/>
    <w:rsid w:val="00550306"/>
    <w:rsid w:val="00550400"/>
    <w:rsid w:val="005504F4"/>
    <w:rsid w:val="005505EA"/>
    <w:rsid w:val="00550638"/>
    <w:rsid w:val="00550902"/>
    <w:rsid w:val="00550CA3"/>
    <w:rsid w:val="00550CDD"/>
    <w:rsid w:val="00550F1A"/>
    <w:rsid w:val="00551025"/>
    <w:rsid w:val="00551032"/>
    <w:rsid w:val="00551090"/>
    <w:rsid w:val="0055118F"/>
    <w:rsid w:val="00551446"/>
    <w:rsid w:val="00551639"/>
    <w:rsid w:val="005516BF"/>
    <w:rsid w:val="00551883"/>
    <w:rsid w:val="00551B73"/>
    <w:rsid w:val="00551C3C"/>
    <w:rsid w:val="00551F98"/>
    <w:rsid w:val="005521E6"/>
    <w:rsid w:val="00552343"/>
    <w:rsid w:val="00552887"/>
    <w:rsid w:val="00552CEE"/>
    <w:rsid w:val="00552ED0"/>
    <w:rsid w:val="00552EF7"/>
    <w:rsid w:val="0055322F"/>
    <w:rsid w:val="0055362D"/>
    <w:rsid w:val="00553A67"/>
    <w:rsid w:val="00553BC0"/>
    <w:rsid w:val="00553C33"/>
    <w:rsid w:val="00553D16"/>
    <w:rsid w:val="00553D35"/>
    <w:rsid w:val="00553DFF"/>
    <w:rsid w:val="00554320"/>
    <w:rsid w:val="00554321"/>
    <w:rsid w:val="00554461"/>
    <w:rsid w:val="00554477"/>
    <w:rsid w:val="0055453B"/>
    <w:rsid w:val="00554716"/>
    <w:rsid w:val="00554CEF"/>
    <w:rsid w:val="00554DCE"/>
    <w:rsid w:val="00554DD5"/>
    <w:rsid w:val="00554DE3"/>
    <w:rsid w:val="00554F81"/>
    <w:rsid w:val="005555C8"/>
    <w:rsid w:val="005555CC"/>
    <w:rsid w:val="0055579E"/>
    <w:rsid w:val="00555956"/>
    <w:rsid w:val="00555BE9"/>
    <w:rsid w:val="00555E6D"/>
    <w:rsid w:val="00555E99"/>
    <w:rsid w:val="005560CF"/>
    <w:rsid w:val="00556242"/>
    <w:rsid w:val="00556282"/>
    <w:rsid w:val="005563B7"/>
    <w:rsid w:val="005564D7"/>
    <w:rsid w:val="0055672D"/>
    <w:rsid w:val="00556930"/>
    <w:rsid w:val="005569F4"/>
    <w:rsid w:val="00556BD4"/>
    <w:rsid w:val="00556F16"/>
    <w:rsid w:val="005570D9"/>
    <w:rsid w:val="005574DD"/>
    <w:rsid w:val="00557566"/>
    <w:rsid w:val="00557831"/>
    <w:rsid w:val="00557FEE"/>
    <w:rsid w:val="00560137"/>
    <w:rsid w:val="005605AF"/>
    <w:rsid w:val="00560ADD"/>
    <w:rsid w:val="00560C19"/>
    <w:rsid w:val="00560D67"/>
    <w:rsid w:val="00560E21"/>
    <w:rsid w:val="00560F83"/>
    <w:rsid w:val="005610B6"/>
    <w:rsid w:val="0056134F"/>
    <w:rsid w:val="005614CC"/>
    <w:rsid w:val="005618AC"/>
    <w:rsid w:val="0056198B"/>
    <w:rsid w:val="00561AC1"/>
    <w:rsid w:val="00561F61"/>
    <w:rsid w:val="0056216F"/>
    <w:rsid w:val="00562283"/>
    <w:rsid w:val="0056233E"/>
    <w:rsid w:val="00562736"/>
    <w:rsid w:val="00562834"/>
    <w:rsid w:val="00562942"/>
    <w:rsid w:val="00562B60"/>
    <w:rsid w:val="00562D25"/>
    <w:rsid w:val="005634E1"/>
    <w:rsid w:val="005636F2"/>
    <w:rsid w:val="005637FC"/>
    <w:rsid w:val="005638AC"/>
    <w:rsid w:val="00563919"/>
    <w:rsid w:val="00563C50"/>
    <w:rsid w:val="00563E69"/>
    <w:rsid w:val="00563EF6"/>
    <w:rsid w:val="00564103"/>
    <w:rsid w:val="0056411D"/>
    <w:rsid w:val="00564206"/>
    <w:rsid w:val="00564485"/>
    <w:rsid w:val="00564A6C"/>
    <w:rsid w:val="00564A6D"/>
    <w:rsid w:val="00564A72"/>
    <w:rsid w:val="00564BC0"/>
    <w:rsid w:val="005651FA"/>
    <w:rsid w:val="0056541A"/>
    <w:rsid w:val="00565571"/>
    <w:rsid w:val="00565597"/>
    <w:rsid w:val="005659F9"/>
    <w:rsid w:val="00565C62"/>
    <w:rsid w:val="005660CD"/>
    <w:rsid w:val="00566153"/>
    <w:rsid w:val="005661F7"/>
    <w:rsid w:val="005668B7"/>
    <w:rsid w:val="005668DD"/>
    <w:rsid w:val="00566B3F"/>
    <w:rsid w:val="00566BCE"/>
    <w:rsid w:val="005672C6"/>
    <w:rsid w:val="0056761B"/>
    <w:rsid w:val="0056783C"/>
    <w:rsid w:val="005678BE"/>
    <w:rsid w:val="00567A6E"/>
    <w:rsid w:val="00567D3D"/>
    <w:rsid w:val="00567F04"/>
    <w:rsid w:val="0057015E"/>
    <w:rsid w:val="005701FD"/>
    <w:rsid w:val="00570244"/>
    <w:rsid w:val="00570294"/>
    <w:rsid w:val="005703AC"/>
    <w:rsid w:val="0057069F"/>
    <w:rsid w:val="00570858"/>
    <w:rsid w:val="00570A98"/>
    <w:rsid w:val="00570B48"/>
    <w:rsid w:val="00570E01"/>
    <w:rsid w:val="00570E44"/>
    <w:rsid w:val="0057130B"/>
    <w:rsid w:val="00571537"/>
    <w:rsid w:val="00571587"/>
    <w:rsid w:val="00571729"/>
    <w:rsid w:val="005717EB"/>
    <w:rsid w:val="00571AC2"/>
    <w:rsid w:val="00571BD7"/>
    <w:rsid w:val="00571CB8"/>
    <w:rsid w:val="00571ED8"/>
    <w:rsid w:val="00572112"/>
    <w:rsid w:val="00572264"/>
    <w:rsid w:val="00572490"/>
    <w:rsid w:val="00572A13"/>
    <w:rsid w:val="00572D6B"/>
    <w:rsid w:val="00572E68"/>
    <w:rsid w:val="00572EC8"/>
    <w:rsid w:val="00572FCD"/>
    <w:rsid w:val="0057326D"/>
    <w:rsid w:val="00573533"/>
    <w:rsid w:val="00573535"/>
    <w:rsid w:val="00573661"/>
    <w:rsid w:val="00573672"/>
    <w:rsid w:val="00573922"/>
    <w:rsid w:val="00573D94"/>
    <w:rsid w:val="00573F18"/>
    <w:rsid w:val="00573F49"/>
    <w:rsid w:val="00573F7A"/>
    <w:rsid w:val="005740BF"/>
    <w:rsid w:val="005740C9"/>
    <w:rsid w:val="0057420C"/>
    <w:rsid w:val="00574673"/>
    <w:rsid w:val="0057476C"/>
    <w:rsid w:val="00574833"/>
    <w:rsid w:val="00574A93"/>
    <w:rsid w:val="00574B10"/>
    <w:rsid w:val="00574FF8"/>
    <w:rsid w:val="005751CE"/>
    <w:rsid w:val="00575421"/>
    <w:rsid w:val="00575586"/>
    <w:rsid w:val="00575821"/>
    <w:rsid w:val="00575855"/>
    <w:rsid w:val="00575BF0"/>
    <w:rsid w:val="00575D47"/>
    <w:rsid w:val="00575D9D"/>
    <w:rsid w:val="00576230"/>
    <w:rsid w:val="00576357"/>
    <w:rsid w:val="00576622"/>
    <w:rsid w:val="00576821"/>
    <w:rsid w:val="00576851"/>
    <w:rsid w:val="00576A30"/>
    <w:rsid w:val="00576D49"/>
    <w:rsid w:val="00576DBA"/>
    <w:rsid w:val="00576E57"/>
    <w:rsid w:val="00576E68"/>
    <w:rsid w:val="00577110"/>
    <w:rsid w:val="00577279"/>
    <w:rsid w:val="005773CD"/>
    <w:rsid w:val="00577625"/>
    <w:rsid w:val="00577870"/>
    <w:rsid w:val="00577B3B"/>
    <w:rsid w:val="00577DB1"/>
    <w:rsid w:val="005802BE"/>
    <w:rsid w:val="005802ED"/>
    <w:rsid w:val="0058034C"/>
    <w:rsid w:val="0058084E"/>
    <w:rsid w:val="00580A39"/>
    <w:rsid w:val="00580BDF"/>
    <w:rsid w:val="005813AA"/>
    <w:rsid w:val="0058199A"/>
    <w:rsid w:val="00581D92"/>
    <w:rsid w:val="00582107"/>
    <w:rsid w:val="005821E3"/>
    <w:rsid w:val="0058245E"/>
    <w:rsid w:val="0058261C"/>
    <w:rsid w:val="005826C9"/>
    <w:rsid w:val="0058286F"/>
    <w:rsid w:val="005829B2"/>
    <w:rsid w:val="00582ABB"/>
    <w:rsid w:val="00582AFA"/>
    <w:rsid w:val="00582ED5"/>
    <w:rsid w:val="00582F73"/>
    <w:rsid w:val="00582F77"/>
    <w:rsid w:val="0058307D"/>
    <w:rsid w:val="00583747"/>
    <w:rsid w:val="005837CB"/>
    <w:rsid w:val="005838B2"/>
    <w:rsid w:val="00583A2F"/>
    <w:rsid w:val="00583D19"/>
    <w:rsid w:val="00583E19"/>
    <w:rsid w:val="00583E70"/>
    <w:rsid w:val="00583F18"/>
    <w:rsid w:val="00583FCD"/>
    <w:rsid w:val="005842E2"/>
    <w:rsid w:val="0058481A"/>
    <w:rsid w:val="00584B06"/>
    <w:rsid w:val="00584BA3"/>
    <w:rsid w:val="00584D3B"/>
    <w:rsid w:val="00584E5F"/>
    <w:rsid w:val="00584E74"/>
    <w:rsid w:val="00585022"/>
    <w:rsid w:val="005850F1"/>
    <w:rsid w:val="005851B8"/>
    <w:rsid w:val="005851E7"/>
    <w:rsid w:val="00585755"/>
    <w:rsid w:val="00585957"/>
    <w:rsid w:val="00585B38"/>
    <w:rsid w:val="00585D57"/>
    <w:rsid w:val="00585DFE"/>
    <w:rsid w:val="005860DB"/>
    <w:rsid w:val="005862CB"/>
    <w:rsid w:val="005863C0"/>
    <w:rsid w:val="005867EF"/>
    <w:rsid w:val="00586973"/>
    <w:rsid w:val="00586AAA"/>
    <w:rsid w:val="00586CBD"/>
    <w:rsid w:val="00587018"/>
    <w:rsid w:val="005873BA"/>
    <w:rsid w:val="005874D7"/>
    <w:rsid w:val="00587720"/>
    <w:rsid w:val="00587723"/>
    <w:rsid w:val="0058776D"/>
    <w:rsid w:val="00587CE5"/>
    <w:rsid w:val="00587D34"/>
    <w:rsid w:val="00587F44"/>
    <w:rsid w:val="0059026D"/>
    <w:rsid w:val="005902AE"/>
    <w:rsid w:val="00590423"/>
    <w:rsid w:val="005905CB"/>
    <w:rsid w:val="0059060C"/>
    <w:rsid w:val="00590936"/>
    <w:rsid w:val="00590AD6"/>
    <w:rsid w:val="00590AE1"/>
    <w:rsid w:val="00590CB5"/>
    <w:rsid w:val="00590CD7"/>
    <w:rsid w:val="00590D55"/>
    <w:rsid w:val="00590DCC"/>
    <w:rsid w:val="00590E5D"/>
    <w:rsid w:val="005910A8"/>
    <w:rsid w:val="005910B3"/>
    <w:rsid w:val="00591412"/>
    <w:rsid w:val="0059144F"/>
    <w:rsid w:val="0059172B"/>
    <w:rsid w:val="00591C7F"/>
    <w:rsid w:val="00591F0C"/>
    <w:rsid w:val="00592002"/>
    <w:rsid w:val="00592083"/>
    <w:rsid w:val="00592098"/>
    <w:rsid w:val="005920D9"/>
    <w:rsid w:val="00592540"/>
    <w:rsid w:val="005927A2"/>
    <w:rsid w:val="005928E1"/>
    <w:rsid w:val="00592A95"/>
    <w:rsid w:val="00592BC3"/>
    <w:rsid w:val="00592D46"/>
    <w:rsid w:val="0059308E"/>
    <w:rsid w:val="00593460"/>
    <w:rsid w:val="0059378D"/>
    <w:rsid w:val="005937A5"/>
    <w:rsid w:val="00593A23"/>
    <w:rsid w:val="00593C30"/>
    <w:rsid w:val="00593C97"/>
    <w:rsid w:val="00593E61"/>
    <w:rsid w:val="00593FDC"/>
    <w:rsid w:val="00594028"/>
    <w:rsid w:val="005943E2"/>
    <w:rsid w:val="00594569"/>
    <w:rsid w:val="00594755"/>
    <w:rsid w:val="005947B0"/>
    <w:rsid w:val="00594D49"/>
    <w:rsid w:val="00594E5B"/>
    <w:rsid w:val="00595064"/>
    <w:rsid w:val="00595767"/>
    <w:rsid w:val="005957F3"/>
    <w:rsid w:val="0059599C"/>
    <w:rsid w:val="00595AFA"/>
    <w:rsid w:val="00595CBE"/>
    <w:rsid w:val="00595D99"/>
    <w:rsid w:val="005960C6"/>
    <w:rsid w:val="00596242"/>
    <w:rsid w:val="00596790"/>
    <w:rsid w:val="005968E6"/>
    <w:rsid w:val="00596A38"/>
    <w:rsid w:val="00596B9F"/>
    <w:rsid w:val="00596C65"/>
    <w:rsid w:val="00596D1A"/>
    <w:rsid w:val="00596D26"/>
    <w:rsid w:val="00596D8D"/>
    <w:rsid w:val="00596FC8"/>
    <w:rsid w:val="005970B1"/>
    <w:rsid w:val="005973D2"/>
    <w:rsid w:val="00597400"/>
    <w:rsid w:val="00597679"/>
    <w:rsid w:val="00597981"/>
    <w:rsid w:val="00597D1F"/>
    <w:rsid w:val="00597D28"/>
    <w:rsid w:val="00597D61"/>
    <w:rsid w:val="00597F42"/>
    <w:rsid w:val="005A029E"/>
    <w:rsid w:val="005A04FD"/>
    <w:rsid w:val="005A0510"/>
    <w:rsid w:val="005A079F"/>
    <w:rsid w:val="005A07AB"/>
    <w:rsid w:val="005A085B"/>
    <w:rsid w:val="005A0A81"/>
    <w:rsid w:val="005A0D7E"/>
    <w:rsid w:val="005A0E0E"/>
    <w:rsid w:val="005A0EE3"/>
    <w:rsid w:val="005A0FBD"/>
    <w:rsid w:val="005A128A"/>
    <w:rsid w:val="005A12BB"/>
    <w:rsid w:val="005A15C7"/>
    <w:rsid w:val="005A1687"/>
    <w:rsid w:val="005A18C1"/>
    <w:rsid w:val="005A1922"/>
    <w:rsid w:val="005A1BC8"/>
    <w:rsid w:val="005A1C2E"/>
    <w:rsid w:val="005A1C88"/>
    <w:rsid w:val="005A1DAF"/>
    <w:rsid w:val="005A1FA7"/>
    <w:rsid w:val="005A20FA"/>
    <w:rsid w:val="005A23AF"/>
    <w:rsid w:val="005A2592"/>
    <w:rsid w:val="005A2716"/>
    <w:rsid w:val="005A2828"/>
    <w:rsid w:val="005A2A57"/>
    <w:rsid w:val="005A2AA6"/>
    <w:rsid w:val="005A2C1D"/>
    <w:rsid w:val="005A2F0C"/>
    <w:rsid w:val="005A30FA"/>
    <w:rsid w:val="005A32F2"/>
    <w:rsid w:val="005A33B1"/>
    <w:rsid w:val="005A33DD"/>
    <w:rsid w:val="005A36C8"/>
    <w:rsid w:val="005A39AF"/>
    <w:rsid w:val="005A3D07"/>
    <w:rsid w:val="005A3D57"/>
    <w:rsid w:val="005A3FB9"/>
    <w:rsid w:val="005A4113"/>
    <w:rsid w:val="005A4158"/>
    <w:rsid w:val="005A4351"/>
    <w:rsid w:val="005A4438"/>
    <w:rsid w:val="005A48EE"/>
    <w:rsid w:val="005A4903"/>
    <w:rsid w:val="005A4AC5"/>
    <w:rsid w:val="005A4B66"/>
    <w:rsid w:val="005A4D4C"/>
    <w:rsid w:val="005A508C"/>
    <w:rsid w:val="005A51F4"/>
    <w:rsid w:val="005A5244"/>
    <w:rsid w:val="005A542F"/>
    <w:rsid w:val="005A56B0"/>
    <w:rsid w:val="005A5B9B"/>
    <w:rsid w:val="005A5E8E"/>
    <w:rsid w:val="005A5EA2"/>
    <w:rsid w:val="005A6482"/>
    <w:rsid w:val="005A66E4"/>
    <w:rsid w:val="005A6AE5"/>
    <w:rsid w:val="005A70B2"/>
    <w:rsid w:val="005A73F6"/>
    <w:rsid w:val="005A7422"/>
    <w:rsid w:val="005A7698"/>
    <w:rsid w:val="005A77DD"/>
    <w:rsid w:val="005A7841"/>
    <w:rsid w:val="005A784F"/>
    <w:rsid w:val="005A78FA"/>
    <w:rsid w:val="005A7AC9"/>
    <w:rsid w:val="005A7DFB"/>
    <w:rsid w:val="005A7EA0"/>
    <w:rsid w:val="005A7EAB"/>
    <w:rsid w:val="005B022E"/>
    <w:rsid w:val="005B0842"/>
    <w:rsid w:val="005B0AE4"/>
    <w:rsid w:val="005B0BE2"/>
    <w:rsid w:val="005B0F8C"/>
    <w:rsid w:val="005B100A"/>
    <w:rsid w:val="005B11C6"/>
    <w:rsid w:val="005B11F4"/>
    <w:rsid w:val="005B137D"/>
    <w:rsid w:val="005B143D"/>
    <w:rsid w:val="005B16E6"/>
    <w:rsid w:val="005B174B"/>
    <w:rsid w:val="005B1A4B"/>
    <w:rsid w:val="005B1C14"/>
    <w:rsid w:val="005B1CE2"/>
    <w:rsid w:val="005B1DA6"/>
    <w:rsid w:val="005B2070"/>
    <w:rsid w:val="005B221F"/>
    <w:rsid w:val="005B2230"/>
    <w:rsid w:val="005B250F"/>
    <w:rsid w:val="005B2667"/>
    <w:rsid w:val="005B277C"/>
    <w:rsid w:val="005B2D96"/>
    <w:rsid w:val="005B3100"/>
    <w:rsid w:val="005B328D"/>
    <w:rsid w:val="005B3302"/>
    <w:rsid w:val="005B368C"/>
    <w:rsid w:val="005B3729"/>
    <w:rsid w:val="005B38B5"/>
    <w:rsid w:val="005B3A7D"/>
    <w:rsid w:val="005B3AB6"/>
    <w:rsid w:val="005B3CE3"/>
    <w:rsid w:val="005B4085"/>
    <w:rsid w:val="005B40D9"/>
    <w:rsid w:val="005B42E2"/>
    <w:rsid w:val="005B458A"/>
    <w:rsid w:val="005B46D2"/>
    <w:rsid w:val="005B499F"/>
    <w:rsid w:val="005B4A2F"/>
    <w:rsid w:val="005B4F58"/>
    <w:rsid w:val="005B506F"/>
    <w:rsid w:val="005B5B6F"/>
    <w:rsid w:val="005B5DBC"/>
    <w:rsid w:val="005B5DDA"/>
    <w:rsid w:val="005B6047"/>
    <w:rsid w:val="005B613A"/>
    <w:rsid w:val="005B63E6"/>
    <w:rsid w:val="005B672D"/>
    <w:rsid w:val="005B6F0C"/>
    <w:rsid w:val="005B795A"/>
    <w:rsid w:val="005B7C80"/>
    <w:rsid w:val="005B7F4D"/>
    <w:rsid w:val="005C0048"/>
    <w:rsid w:val="005C017F"/>
    <w:rsid w:val="005C039A"/>
    <w:rsid w:val="005C0888"/>
    <w:rsid w:val="005C0E71"/>
    <w:rsid w:val="005C1364"/>
    <w:rsid w:val="005C13E7"/>
    <w:rsid w:val="005C13F3"/>
    <w:rsid w:val="005C1512"/>
    <w:rsid w:val="005C1679"/>
    <w:rsid w:val="005C1781"/>
    <w:rsid w:val="005C1C0F"/>
    <w:rsid w:val="005C1C81"/>
    <w:rsid w:val="005C1F20"/>
    <w:rsid w:val="005C1FA7"/>
    <w:rsid w:val="005C249F"/>
    <w:rsid w:val="005C25F1"/>
    <w:rsid w:val="005C263B"/>
    <w:rsid w:val="005C26DE"/>
    <w:rsid w:val="005C2825"/>
    <w:rsid w:val="005C28A4"/>
    <w:rsid w:val="005C34E7"/>
    <w:rsid w:val="005C368B"/>
    <w:rsid w:val="005C3759"/>
    <w:rsid w:val="005C3AA6"/>
    <w:rsid w:val="005C3FB8"/>
    <w:rsid w:val="005C441C"/>
    <w:rsid w:val="005C450D"/>
    <w:rsid w:val="005C45AE"/>
    <w:rsid w:val="005C4936"/>
    <w:rsid w:val="005C4A3B"/>
    <w:rsid w:val="005C4B22"/>
    <w:rsid w:val="005C4E34"/>
    <w:rsid w:val="005C4F05"/>
    <w:rsid w:val="005C5078"/>
    <w:rsid w:val="005C5238"/>
    <w:rsid w:val="005C5429"/>
    <w:rsid w:val="005C5474"/>
    <w:rsid w:val="005C5791"/>
    <w:rsid w:val="005C5B02"/>
    <w:rsid w:val="005C5C6D"/>
    <w:rsid w:val="005C6314"/>
    <w:rsid w:val="005C63FC"/>
    <w:rsid w:val="005C648F"/>
    <w:rsid w:val="005C6549"/>
    <w:rsid w:val="005C65DA"/>
    <w:rsid w:val="005C6636"/>
    <w:rsid w:val="005C675A"/>
    <w:rsid w:val="005C69EC"/>
    <w:rsid w:val="005C6EE1"/>
    <w:rsid w:val="005C6F12"/>
    <w:rsid w:val="005C7285"/>
    <w:rsid w:val="005C72E0"/>
    <w:rsid w:val="005C730A"/>
    <w:rsid w:val="005C7853"/>
    <w:rsid w:val="005C7E8A"/>
    <w:rsid w:val="005D0181"/>
    <w:rsid w:val="005D0200"/>
    <w:rsid w:val="005D02A4"/>
    <w:rsid w:val="005D031A"/>
    <w:rsid w:val="005D0716"/>
    <w:rsid w:val="005D071B"/>
    <w:rsid w:val="005D08C6"/>
    <w:rsid w:val="005D0BCD"/>
    <w:rsid w:val="005D0C4C"/>
    <w:rsid w:val="005D0D5E"/>
    <w:rsid w:val="005D0E74"/>
    <w:rsid w:val="005D0EAD"/>
    <w:rsid w:val="005D11F9"/>
    <w:rsid w:val="005D13CB"/>
    <w:rsid w:val="005D17AA"/>
    <w:rsid w:val="005D1BA7"/>
    <w:rsid w:val="005D1BAA"/>
    <w:rsid w:val="005D1C79"/>
    <w:rsid w:val="005D1E1C"/>
    <w:rsid w:val="005D1EAD"/>
    <w:rsid w:val="005D1EB1"/>
    <w:rsid w:val="005D1FAA"/>
    <w:rsid w:val="005D21DD"/>
    <w:rsid w:val="005D2448"/>
    <w:rsid w:val="005D2622"/>
    <w:rsid w:val="005D26D3"/>
    <w:rsid w:val="005D2750"/>
    <w:rsid w:val="005D27B6"/>
    <w:rsid w:val="005D27BD"/>
    <w:rsid w:val="005D2C98"/>
    <w:rsid w:val="005D2D32"/>
    <w:rsid w:val="005D2E5A"/>
    <w:rsid w:val="005D3632"/>
    <w:rsid w:val="005D36D3"/>
    <w:rsid w:val="005D36D4"/>
    <w:rsid w:val="005D3783"/>
    <w:rsid w:val="005D3C04"/>
    <w:rsid w:val="005D4189"/>
    <w:rsid w:val="005D4482"/>
    <w:rsid w:val="005D44A6"/>
    <w:rsid w:val="005D45F0"/>
    <w:rsid w:val="005D4810"/>
    <w:rsid w:val="005D4885"/>
    <w:rsid w:val="005D4DA1"/>
    <w:rsid w:val="005D4E90"/>
    <w:rsid w:val="005D55D0"/>
    <w:rsid w:val="005D591B"/>
    <w:rsid w:val="005D5AC1"/>
    <w:rsid w:val="005D5AFA"/>
    <w:rsid w:val="005D600E"/>
    <w:rsid w:val="005D6170"/>
    <w:rsid w:val="005D65A4"/>
    <w:rsid w:val="005D6647"/>
    <w:rsid w:val="005D665B"/>
    <w:rsid w:val="005D6798"/>
    <w:rsid w:val="005D67D0"/>
    <w:rsid w:val="005D6D9B"/>
    <w:rsid w:val="005D6DF5"/>
    <w:rsid w:val="005D6EFF"/>
    <w:rsid w:val="005D6F5D"/>
    <w:rsid w:val="005D7165"/>
    <w:rsid w:val="005D7300"/>
    <w:rsid w:val="005D73BB"/>
    <w:rsid w:val="005D7503"/>
    <w:rsid w:val="005D7584"/>
    <w:rsid w:val="005D7AB1"/>
    <w:rsid w:val="005D7BE1"/>
    <w:rsid w:val="005E0259"/>
    <w:rsid w:val="005E0272"/>
    <w:rsid w:val="005E034D"/>
    <w:rsid w:val="005E0654"/>
    <w:rsid w:val="005E0674"/>
    <w:rsid w:val="005E06A3"/>
    <w:rsid w:val="005E07B8"/>
    <w:rsid w:val="005E091C"/>
    <w:rsid w:val="005E096C"/>
    <w:rsid w:val="005E0C87"/>
    <w:rsid w:val="005E0C9A"/>
    <w:rsid w:val="005E0D61"/>
    <w:rsid w:val="005E0E0A"/>
    <w:rsid w:val="005E0E7B"/>
    <w:rsid w:val="005E0FC2"/>
    <w:rsid w:val="005E10D5"/>
    <w:rsid w:val="005E1136"/>
    <w:rsid w:val="005E1176"/>
    <w:rsid w:val="005E19DD"/>
    <w:rsid w:val="005E19F5"/>
    <w:rsid w:val="005E1D78"/>
    <w:rsid w:val="005E2060"/>
    <w:rsid w:val="005E2118"/>
    <w:rsid w:val="005E2316"/>
    <w:rsid w:val="005E2381"/>
    <w:rsid w:val="005E2D6F"/>
    <w:rsid w:val="005E2F20"/>
    <w:rsid w:val="005E330C"/>
    <w:rsid w:val="005E354C"/>
    <w:rsid w:val="005E35B5"/>
    <w:rsid w:val="005E35D2"/>
    <w:rsid w:val="005E371B"/>
    <w:rsid w:val="005E376C"/>
    <w:rsid w:val="005E38EC"/>
    <w:rsid w:val="005E3FE2"/>
    <w:rsid w:val="005E40AA"/>
    <w:rsid w:val="005E423E"/>
    <w:rsid w:val="005E43E0"/>
    <w:rsid w:val="005E4B44"/>
    <w:rsid w:val="005E4C32"/>
    <w:rsid w:val="005E4FC4"/>
    <w:rsid w:val="005E51B9"/>
    <w:rsid w:val="005E53F2"/>
    <w:rsid w:val="005E5837"/>
    <w:rsid w:val="005E5B94"/>
    <w:rsid w:val="005E5E39"/>
    <w:rsid w:val="005E5E80"/>
    <w:rsid w:val="005E5F25"/>
    <w:rsid w:val="005E612A"/>
    <w:rsid w:val="005E646A"/>
    <w:rsid w:val="005E6FB4"/>
    <w:rsid w:val="005E7008"/>
    <w:rsid w:val="005E7395"/>
    <w:rsid w:val="005E739C"/>
    <w:rsid w:val="005E73A2"/>
    <w:rsid w:val="005E79A4"/>
    <w:rsid w:val="005E7D17"/>
    <w:rsid w:val="005E7F66"/>
    <w:rsid w:val="005F00C8"/>
    <w:rsid w:val="005F05C3"/>
    <w:rsid w:val="005F0B1B"/>
    <w:rsid w:val="005F0F26"/>
    <w:rsid w:val="005F0F46"/>
    <w:rsid w:val="005F0FA3"/>
    <w:rsid w:val="005F11E1"/>
    <w:rsid w:val="005F1261"/>
    <w:rsid w:val="005F14FD"/>
    <w:rsid w:val="005F1631"/>
    <w:rsid w:val="005F1680"/>
    <w:rsid w:val="005F169D"/>
    <w:rsid w:val="005F16F4"/>
    <w:rsid w:val="005F1929"/>
    <w:rsid w:val="005F19BC"/>
    <w:rsid w:val="005F1B73"/>
    <w:rsid w:val="005F1EC7"/>
    <w:rsid w:val="005F2353"/>
    <w:rsid w:val="005F23E5"/>
    <w:rsid w:val="005F2723"/>
    <w:rsid w:val="005F2779"/>
    <w:rsid w:val="005F27D8"/>
    <w:rsid w:val="005F2825"/>
    <w:rsid w:val="005F28DA"/>
    <w:rsid w:val="005F29BD"/>
    <w:rsid w:val="005F2A27"/>
    <w:rsid w:val="005F2B7F"/>
    <w:rsid w:val="005F2C06"/>
    <w:rsid w:val="005F2E9D"/>
    <w:rsid w:val="005F2F9B"/>
    <w:rsid w:val="005F31C8"/>
    <w:rsid w:val="005F3481"/>
    <w:rsid w:val="005F3733"/>
    <w:rsid w:val="005F3B19"/>
    <w:rsid w:val="005F3B94"/>
    <w:rsid w:val="005F3BB5"/>
    <w:rsid w:val="005F3CFF"/>
    <w:rsid w:val="005F3FF2"/>
    <w:rsid w:val="005F406E"/>
    <w:rsid w:val="005F44C4"/>
    <w:rsid w:val="005F4531"/>
    <w:rsid w:val="005F46EC"/>
    <w:rsid w:val="005F470E"/>
    <w:rsid w:val="005F499E"/>
    <w:rsid w:val="005F4B92"/>
    <w:rsid w:val="005F4EFC"/>
    <w:rsid w:val="005F50CF"/>
    <w:rsid w:val="005F543C"/>
    <w:rsid w:val="005F5BC0"/>
    <w:rsid w:val="005F5CA8"/>
    <w:rsid w:val="005F5CF3"/>
    <w:rsid w:val="005F5DAC"/>
    <w:rsid w:val="005F5E26"/>
    <w:rsid w:val="005F5EA3"/>
    <w:rsid w:val="005F6107"/>
    <w:rsid w:val="005F63E0"/>
    <w:rsid w:val="005F7170"/>
    <w:rsid w:val="005F7290"/>
    <w:rsid w:val="005F76BF"/>
    <w:rsid w:val="005F78CF"/>
    <w:rsid w:val="005F797B"/>
    <w:rsid w:val="005F7CCE"/>
    <w:rsid w:val="006000B0"/>
    <w:rsid w:val="006001E4"/>
    <w:rsid w:val="00600475"/>
    <w:rsid w:val="00600634"/>
    <w:rsid w:val="00600B28"/>
    <w:rsid w:val="00600C5F"/>
    <w:rsid w:val="00600DC4"/>
    <w:rsid w:val="00600ECA"/>
    <w:rsid w:val="00601791"/>
    <w:rsid w:val="00601B7E"/>
    <w:rsid w:val="00601C28"/>
    <w:rsid w:val="00601DAC"/>
    <w:rsid w:val="00601F17"/>
    <w:rsid w:val="006025F5"/>
    <w:rsid w:val="00602CC9"/>
    <w:rsid w:val="006030C4"/>
    <w:rsid w:val="00603463"/>
    <w:rsid w:val="00603622"/>
    <w:rsid w:val="00603843"/>
    <w:rsid w:val="0060385A"/>
    <w:rsid w:val="006039BC"/>
    <w:rsid w:val="00603E1E"/>
    <w:rsid w:val="00603E4A"/>
    <w:rsid w:val="006041B3"/>
    <w:rsid w:val="00604269"/>
    <w:rsid w:val="00604531"/>
    <w:rsid w:val="0060488A"/>
    <w:rsid w:val="006049AD"/>
    <w:rsid w:val="00604E1E"/>
    <w:rsid w:val="00605187"/>
    <w:rsid w:val="006051D2"/>
    <w:rsid w:val="006051E9"/>
    <w:rsid w:val="006053E2"/>
    <w:rsid w:val="00605687"/>
    <w:rsid w:val="0060577E"/>
    <w:rsid w:val="0060589A"/>
    <w:rsid w:val="00605E82"/>
    <w:rsid w:val="006060BD"/>
    <w:rsid w:val="00606165"/>
    <w:rsid w:val="00606936"/>
    <w:rsid w:val="0060722D"/>
    <w:rsid w:val="00607334"/>
    <w:rsid w:val="006073E9"/>
    <w:rsid w:val="0060753C"/>
    <w:rsid w:val="0060758C"/>
    <w:rsid w:val="0060787C"/>
    <w:rsid w:val="0060799A"/>
    <w:rsid w:val="00607A09"/>
    <w:rsid w:val="00607D38"/>
    <w:rsid w:val="00607D45"/>
    <w:rsid w:val="00607D56"/>
    <w:rsid w:val="00607EB0"/>
    <w:rsid w:val="0061002A"/>
    <w:rsid w:val="006100AC"/>
    <w:rsid w:val="0061019D"/>
    <w:rsid w:val="006103D0"/>
    <w:rsid w:val="00610453"/>
    <w:rsid w:val="00610498"/>
    <w:rsid w:val="0061089C"/>
    <w:rsid w:val="0061094B"/>
    <w:rsid w:val="00610EE5"/>
    <w:rsid w:val="00611093"/>
    <w:rsid w:val="00611101"/>
    <w:rsid w:val="006112DB"/>
    <w:rsid w:val="006114C4"/>
    <w:rsid w:val="006118A9"/>
    <w:rsid w:val="00611998"/>
    <w:rsid w:val="006119AC"/>
    <w:rsid w:val="00611B1F"/>
    <w:rsid w:val="00611CEC"/>
    <w:rsid w:val="00611E70"/>
    <w:rsid w:val="006123B0"/>
    <w:rsid w:val="00612926"/>
    <w:rsid w:val="00612953"/>
    <w:rsid w:val="00612C4A"/>
    <w:rsid w:val="00612EBE"/>
    <w:rsid w:val="0061330B"/>
    <w:rsid w:val="0061363D"/>
    <w:rsid w:val="00613825"/>
    <w:rsid w:val="0061395F"/>
    <w:rsid w:val="00613AD7"/>
    <w:rsid w:val="00613BAF"/>
    <w:rsid w:val="00613E2A"/>
    <w:rsid w:val="0061408D"/>
    <w:rsid w:val="006141EA"/>
    <w:rsid w:val="00614991"/>
    <w:rsid w:val="00614A03"/>
    <w:rsid w:val="00614C72"/>
    <w:rsid w:val="00614D43"/>
    <w:rsid w:val="00615037"/>
    <w:rsid w:val="00615045"/>
    <w:rsid w:val="00615136"/>
    <w:rsid w:val="006152FC"/>
    <w:rsid w:val="00615484"/>
    <w:rsid w:val="00615720"/>
    <w:rsid w:val="00615930"/>
    <w:rsid w:val="00615D85"/>
    <w:rsid w:val="00615DAE"/>
    <w:rsid w:val="00615E04"/>
    <w:rsid w:val="00615EE8"/>
    <w:rsid w:val="0061609B"/>
    <w:rsid w:val="006160D1"/>
    <w:rsid w:val="00616135"/>
    <w:rsid w:val="00616141"/>
    <w:rsid w:val="00616ABA"/>
    <w:rsid w:val="00616E76"/>
    <w:rsid w:val="00616EF6"/>
    <w:rsid w:val="00617063"/>
    <w:rsid w:val="006171A2"/>
    <w:rsid w:val="0061726E"/>
    <w:rsid w:val="00617391"/>
    <w:rsid w:val="0061755F"/>
    <w:rsid w:val="0061759C"/>
    <w:rsid w:val="00617719"/>
    <w:rsid w:val="00617734"/>
    <w:rsid w:val="006177C6"/>
    <w:rsid w:val="0061791A"/>
    <w:rsid w:val="00617A5E"/>
    <w:rsid w:val="00617C53"/>
    <w:rsid w:val="00617D52"/>
    <w:rsid w:val="00617DA8"/>
    <w:rsid w:val="006203FB"/>
    <w:rsid w:val="00620A59"/>
    <w:rsid w:val="00620C65"/>
    <w:rsid w:val="00620F08"/>
    <w:rsid w:val="006219E6"/>
    <w:rsid w:val="00621A74"/>
    <w:rsid w:val="00621D5D"/>
    <w:rsid w:val="00621FA0"/>
    <w:rsid w:val="006221C8"/>
    <w:rsid w:val="006223EF"/>
    <w:rsid w:val="006223F0"/>
    <w:rsid w:val="006223F4"/>
    <w:rsid w:val="006223FB"/>
    <w:rsid w:val="006224C1"/>
    <w:rsid w:val="00622563"/>
    <w:rsid w:val="006227F8"/>
    <w:rsid w:val="00622873"/>
    <w:rsid w:val="00622921"/>
    <w:rsid w:val="006229CF"/>
    <w:rsid w:val="00623155"/>
    <w:rsid w:val="00623209"/>
    <w:rsid w:val="0062382D"/>
    <w:rsid w:val="0062387E"/>
    <w:rsid w:val="00623977"/>
    <w:rsid w:val="00624194"/>
    <w:rsid w:val="0062431C"/>
    <w:rsid w:val="006243C6"/>
    <w:rsid w:val="00624780"/>
    <w:rsid w:val="00624957"/>
    <w:rsid w:val="006249B8"/>
    <w:rsid w:val="00624B38"/>
    <w:rsid w:val="00624DAE"/>
    <w:rsid w:val="00624E3D"/>
    <w:rsid w:val="00624F9E"/>
    <w:rsid w:val="00624FC6"/>
    <w:rsid w:val="00624FDA"/>
    <w:rsid w:val="006252E2"/>
    <w:rsid w:val="006256CF"/>
    <w:rsid w:val="006258C6"/>
    <w:rsid w:val="00625957"/>
    <w:rsid w:val="00625C8D"/>
    <w:rsid w:val="00626418"/>
    <w:rsid w:val="00626468"/>
    <w:rsid w:val="0062649A"/>
    <w:rsid w:val="00626528"/>
    <w:rsid w:val="00626533"/>
    <w:rsid w:val="0062663B"/>
    <w:rsid w:val="00626891"/>
    <w:rsid w:val="00626A3A"/>
    <w:rsid w:val="00626C6B"/>
    <w:rsid w:val="00626D1E"/>
    <w:rsid w:val="00626D93"/>
    <w:rsid w:val="00626FEE"/>
    <w:rsid w:val="0062727C"/>
    <w:rsid w:val="006273DD"/>
    <w:rsid w:val="006277BF"/>
    <w:rsid w:val="006279D4"/>
    <w:rsid w:val="00627DFC"/>
    <w:rsid w:val="00627EBA"/>
    <w:rsid w:val="00630147"/>
    <w:rsid w:val="0063016A"/>
    <w:rsid w:val="00630646"/>
    <w:rsid w:val="00630678"/>
    <w:rsid w:val="006306F7"/>
    <w:rsid w:val="006307BC"/>
    <w:rsid w:val="00630C42"/>
    <w:rsid w:val="00630E00"/>
    <w:rsid w:val="00630FA6"/>
    <w:rsid w:val="006310E9"/>
    <w:rsid w:val="006311CE"/>
    <w:rsid w:val="006314A2"/>
    <w:rsid w:val="00631830"/>
    <w:rsid w:val="00631986"/>
    <w:rsid w:val="00631D86"/>
    <w:rsid w:val="00631FA0"/>
    <w:rsid w:val="0063202C"/>
    <w:rsid w:val="006324DE"/>
    <w:rsid w:val="00632A10"/>
    <w:rsid w:val="00633274"/>
    <w:rsid w:val="0063347C"/>
    <w:rsid w:val="006335D7"/>
    <w:rsid w:val="006336DE"/>
    <w:rsid w:val="006337EF"/>
    <w:rsid w:val="006338FA"/>
    <w:rsid w:val="00633924"/>
    <w:rsid w:val="00633CDE"/>
    <w:rsid w:val="00633FF9"/>
    <w:rsid w:val="006344E9"/>
    <w:rsid w:val="006345EA"/>
    <w:rsid w:val="00634629"/>
    <w:rsid w:val="00634A25"/>
    <w:rsid w:val="00634A98"/>
    <w:rsid w:val="00634D23"/>
    <w:rsid w:val="00634E6E"/>
    <w:rsid w:val="00634EFE"/>
    <w:rsid w:val="00634F9D"/>
    <w:rsid w:val="006350AB"/>
    <w:rsid w:val="0063532B"/>
    <w:rsid w:val="006354D4"/>
    <w:rsid w:val="006355EB"/>
    <w:rsid w:val="006357FD"/>
    <w:rsid w:val="00635F37"/>
    <w:rsid w:val="006369F1"/>
    <w:rsid w:val="00636C67"/>
    <w:rsid w:val="00636CB0"/>
    <w:rsid w:val="00636D84"/>
    <w:rsid w:val="00636ED1"/>
    <w:rsid w:val="00636FB0"/>
    <w:rsid w:val="006370E7"/>
    <w:rsid w:val="00637192"/>
    <w:rsid w:val="00637528"/>
    <w:rsid w:val="00637AE0"/>
    <w:rsid w:val="00637CC1"/>
    <w:rsid w:val="00637F58"/>
    <w:rsid w:val="0064065A"/>
    <w:rsid w:val="00640798"/>
    <w:rsid w:val="00640833"/>
    <w:rsid w:val="006413BC"/>
    <w:rsid w:val="006414BB"/>
    <w:rsid w:val="00641570"/>
    <w:rsid w:val="00641A03"/>
    <w:rsid w:val="00641A58"/>
    <w:rsid w:val="00641F3D"/>
    <w:rsid w:val="00642112"/>
    <w:rsid w:val="0064225E"/>
    <w:rsid w:val="00642323"/>
    <w:rsid w:val="0064241B"/>
    <w:rsid w:val="0064251E"/>
    <w:rsid w:val="00642612"/>
    <w:rsid w:val="006429E9"/>
    <w:rsid w:val="00642D85"/>
    <w:rsid w:val="00642E33"/>
    <w:rsid w:val="00642FD3"/>
    <w:rsid w:val="0064316D"/>
    <w:rsid w:val="00643338"/>
    <w:rsid w:val="006435F4"/>
    <w:rsid w:val="0064373D"/>
    <w:rsid w:val="0064389A"/>
    <w:rsid w:val="006438C0"/>
    <w:rsid w:val="00643B2E"/>
    <w:rsid w:val="00643E12"/>
    <w:rsid w:val="006441CA"/>
    <w:rsid w:val="00644610"/>
    <w:rsid w:val="00644703"/>
    <w:rsid w:val="00644D31"/>
    <w:rsid w:val="006450B1"/>
    <w:rsid w:val="006450B7"/>
    <w:rsid w:val="00645227"/>
    <w:rsid w:val="0064573E"/>
    <w:rsid w:val="00645777"/>
    <w:rsid w:val="006457AD"/>
    <w:rsid w:val="00645837"/>
    <w:rsid w:val="00645A30"/>
    <w:rsid w:val="00645AD2"/>
    <w:rsid w:val="00645D70"/>
    <w:rsid w:val="006466CA"/>
    <w:rsid w:val="006467D0"/>
    <w:rsid w:val="006468E5"/>
    <w:rsid w:val="00646CC3"/>
    <w:rsid w:val="00647106"/>
    <w:rsid w:val="00647386"/>
    <w:rsid w:val="006479A0"/>
    <w:rsid w:val="00647A3B"/>
    <w:rsid w:val="00647CFA"/>
    <w:rsid w:val="006503C8"/>
    <w:rsid w:val="0065072D"/>
    <w:rsid w:val="00650CD7"/>
    <w:rsid w:val="00650D93"/>
    <w:rsid w:val="00650E4B"/>
    <w:rsid w:val="00650F0C"/>
    <w:rsid w:val="00651539"/>
    <w:rsid w:val="006516BC"/>
    <w:rsid w:val="006516EC"/>
    <w:rsid w:val="00651966"/>
    <w:rsid w:val="00651A3E"/>
    <w:rsid w:val="00651ABA"/>
    <w:rsid w:val="00651C8A"/>
    <w:rsid w:val="00651CA5"/>
    <w:rsid w:val="00651EA1"/>
    <w:rsid w:val="00651FAB"/>
    <w:rsid w:val="0065262D"/>
    <w:rsid w:val="00652B21"/>
    <w:rsid w:val="00652FB0"/>
    <w:rsid w:val="00653011"/>
    <w:rsid w:val="00653210"/>
    <w:rsid w:val="00653AA2"/>
    <w:rsid w:val="00653AC6"/>
    <w:rsid w:val="00653F50"/>
    <w:rsid w:val="00653F84"/>
    <w:rsid w:val="00653FBD"/>
    <w:rsid w:val="00654349"/>
    <w:rsid w:val="0065441D"/>
    <w:rsid w:val="006544B6"/>
    <w:rsid w:val="00654523"/>
    <w:rsid w:val="0065452B"/>
    <w:rsid w:val="00654B4A"/>
    <w:rsid w:val="00654D5A"/>
    <w:rsid w:val="006551BF"/>
    <w:rsid w:val="006554F5"/>
    <w:rsid w:val="00655634"/>
    <w:rsid w:val="00655AEE"/>
    <w:rsid w:val="00655E61"/>
    <w:rsid w:val="0065618E"/>
    <w:rsid w:val="006562CC"/>
    <w:rsid w:val="00656728"/>
    <w:rsid w:val="0065687E"/>
    <w:rsid w:val="00656972"/>
    <w:rsid w:val="00656F6E"/>
    <w:rsid w:val="006572F3"/>
    <w:rsid w:val="006573C3"/>
    <w:rsid w:val="0065744A"/>
    <w:rsid w:val="00657518"/>
    <w:rsid w:val="006578ED"/>
    <w:rsid w:val="00657BA0"/>
    <w:rsid w:val="00657CC1"/>
    <w:rsid w:val="00657F6C"/>
    <w:rsid w:val="0066006E"/>
    <w:rsid w:val="00660126"/>
    <w:rsid w:val="006601A8"/>
    <w:rsid w:val="006601C4"/>
    <w:rsid w:val="006602CE"/>
    <w:rsid w:val="00660367"/>
    <w:rsid w:val="00660856"/>
    <w:rsid w:val="00660B84"/>
    <w:rsid w:val="00660CC1"/>
    <w:rsid w:val="00660DB4"/>
    <w:rsid w:val="00661120"/>
    <w:rsid w:val="006614AC"/>
    <w:rsid w:val="00661806"/>
    <w:rsid w:val="00661810"/>
    <w:rsid w:val="00661A76"/>
    <w:rsid w:val="00661D7B"/>
    <w:rsid w:val="00661E47"/>
    <w:rsid w:val="006623CC"/>
    <w:rsid w:val="00662B59"/>
    <w:rsid w:val="00662C32"/>
    <w:rsid w:val="00662DE0"/>
    <w:rsid w:val="0066315B"/>
    <w:rsid w:val="00663350"/>
    <w:rsid w:val="00663504"/>
    <w:rsid w:val="006637C4"/>
    <w:rsid w:val="006637D0"/>
    <w:rsid w:val="00663994"/>
    <w:rsid w:val="00663C52"/>
    <w:rsid w:val="00663E69"/>
    <w:rsid w:val="00664225"/>
    <w:rsid w:val="0066440B"/>
    <w:rsid w:val="00664846"/>
    <w:rsid w:val="0066489B"/>
    <w:rsid w:val="00664FA6"/>
    <w:rsid w:val="00664FEE"/>
    <w:rsid w:val="006651D8"/>
    <w:rsid w:val="006651DC"/>
    <w:rsid w:val="0066521D"/>
    <w:rsid w:val="0066539C"/>
    <w:rsid w:val="006654EA"/>
    <w:rsid w:val="00665770"/>
    <w:rsid w:val="00665822"/>
    <w:rsid w:val="006658B4"/>
    <w:rsid w:val="00665AAF"/>
    <w:rsid w:val="00665AB8"/>
    <w:rsid w:val="00665C72"/>
    <w:rsid w:val="00666385"/>
    <w:rsid w:val="006663D7"/>
    <w:rsid w:val="006663E7"/>
    <w:rsid w:val="00666616"/>
    <w:rsid w:val="00666871"/>
    <w:rsid w:val="00666B82"/>
    <w:rsid w:val="00666C92"/>
    <w:rsid w:val="00666FDD"/>
    <w:rsid w:val="006675B0"/>
    <w:rsid w:val="00667722"/>
    <w:rsid w:val="00667763"/>
    <w:rsid w:val="006678DA"/>
    <w:rsid w:val="00667B36"/>
    <w:rsid w:val="00667D42"/>
    <w:rsid w:val="00667E32"/>
    <w:rsid w:val="00667F8A"/>
    <w:rsid w:val="00667FA8"/>
    <w:rsid w:val="00670307"/>
    <w:rsid w:val="0067057C"/>
    <w:rsid w:val="006705A7"/>
    <w:rsid w:val="00670941"/>
    <w:rsid w:val="00670A6D"/>
    <w:rsid w:val="00670B89"/>
    <w:rsid w:val="00670D75"/>
    <w:rsid w:val="00671056"/>
    <w:rsid w:val="006717EF"/>
    <w:rsid w:val="00671BD8"/>
    <w:rsid w:val="00671C90"/>
    <w:rsid w:val="00672184"/>
    <w:rsid w:val="006723F1"/>
    <w:rsid w:val="0067270A"/>
    <w:rsid w:val="00672740"/>
    <w:rsid w:val="006728FC"/>
    <w:rsid w:val="00672AFB"/>
    <w:rsid w:val="00672E23"/>
    <w:rsid w:val="00672F9E"/>
    <w:rsid w:val="00673267"/>
    <w:rsid w:val="00673457"/>
    <w:rsid w:val="00673636"/>
    <w:rsid w:val="00673AFB"/>
    <w:rsid w:val="00673C65"/>
    <w:rsid w:val="00673DE8"/>
    <w:rsid w:val="00674032"/>
    <w:rsid w:val="00674219"/>
    <w:rsid w:val="00675469"/>
    <w:rsid w:val="00675788"/>
    <w:rsid w:val="00675BFB"/>
    <w:rsid w:val="00675C33"/>
    <w:rsid w:val="00675CE7"/>
    <w:rsid w:val="00676246"/>
    <w:rsid w:val="006762F7"/>
    <w:rsid w:val="00676322"/>
    <w:rsid w:val="006766CE"/>
    <w:rsid w:val="00676700"/>
    <w:rsid w:val="00676ABA"/>
    <w:rsid w:val="00676D45"/>
    <w:rsid w:val="00676E01"/>
    <w:rsid w:val="00677082"/>
    <w:rsid w:val="006770AC"/>
    <w:rsid w:val="00677338"/>
    <w:rsid w:val="006773A6"/>
    <w:rsid w:val="006774F8"/>
    <w:rsid w:val="006776DB"/>
    <w:rsid w:val="006777B0"/>
    <w:rsid w:val="006777FC"/>
    <w:rsid w:val="006779B7"/>
    <w:rsid w:val="00677A08"/>
    <w:rsid w:val="00677AD9"/>
    <w:rsid w:val="00677D12"/>
    <w:rsid w:val="00677D67"/>
    <w:rsid w:val="00677E5B"/>
    <w:rsid w:val="00680007"/>
    <w:rsid w:val="00680190"/>
    <w:rsid w:val="0068020D"/>
    <w:rsid w:val="00680646"/>
    <w:rsid w:val="00680935"/>
    <w:rsid w:val="00680EAF"/>
    <w:rsid w:val="00681024"/>
    <w:rsid w:val="00681172"/>
    <w:rsid w:val="00681476"/>
    <w:rsid w:val="00681595"/>
    <w:rsid w:val="0068185C"/>
    <w:rsid w:val="00681AA1"/>
    <w:rsid w:val="00681AE0"/>
    <w:rsid w:val="00681B60"/>
    <w:rsid w:val="00681E37"/>
    <w:rsid w:val="00682468"/>
    <w:rsid w:val="0068265A"/>
    <w:rsid w:val="006827C7"/>
    <w:rsid w:val="006829D5"/>
    <w:rsid w:val="00682A73"/>
    <w:rsid w:val="00682A8A"/>
    <w:rsid w:val="00682AF3"/>
    <w:rsid w:val="00683260"/>
    <w:rsid w:val="00683BF2"/>
    <w:rsid w:val="00683CCB"/>
    <w:rsid w:val="00683E17"/>
    <w:rsid w:val="00683E6E"/>
    <w:rsid w:val="00683FB0"/>
    <w:rsid w:val="006840D8"/>
    <w:rsid w:val="00684180"/>
    <w:rsid w:val="006843EA"/>
    <w:rsid w:val="00684402"/>
    <w:rsid w:val="006844BE"/>
    <w:rsid w:val="00684805"/>
    <w:rsid w:val="00684854"/>
    <w:rsid w:val="006854BE"/>
    <w:rsid w:val="006855E0"/>
    <w:rsid w:val="0068579B"/>
    <w:rsid w:val="00685825"/>
    <w:rsid w:val="0068594D"/>
    <w:rsid w:val="00685B33"/>
    <w:rsid w:val="00685C5F"/>
    <w:rsid w:val="00685CC4"/>
    <w:rsid w:val="00685F2E"/>
    <w:rsid w:val="00686058"/>
    <w:rsid w:val="006860D5"/>
    <w:rsid w:val="00686466"/>
    <w:rsid w:val="0068659C"/>
    <w:rsid w:val="00686829"/>
    <w:rsid w:val="0068683B"/>
    <w:rsid w:val="00686A83"/>
    <w:rsid w:val="00686AE0"/>
    <w:rsid w:val="00686C24"/>
    <w:rsid w:val="00686E7E"/>
    <w:rsid w:val="00686F37"/>
    <w:rsid w:val="006871C2"/>
    <w:rsid w:val="006871E1"/>
    <w:rsid w:val="00687352"/>
    <w:rsid w:val="00687364"/>
    <w:rsid w:val="006874EA"/>
    <w:rsid w:val="006879D3"/>
    <w:rsid w:val="00687BE8"/>
    <w:rsid w:val="006900E1"/>
    <w:rsid w:val="00690225"/>
    <w:rsid w:val="00690276"/>
    <w:rsid w:val="00690532"/>
    <w:rsid w:val="00690682"/>
    <w:rsid w:val="00690AC0"/>
    <w:rsid w:val="00690BDB"/>
    <w:rsid w:val="00690D21"/>
    <w:rsid w:val="00690FC9"/>
    <w:rsid w:val="00690FDB"/>
    <w:rsid w:val="006911CB"/>
    <w:rsid w:val="00691369"/>
    <w:rsid w:val="0069168C"/>
    <w:rsid w:val="00691AF9"/>
    <w:rsid w:val="00691B7A"/>
    <w:rsid w:val="00691BE7"/>
    <w:rsid w:val="00691FD3"/>
    <w:rsid w:val="00692064"/>
    <w:rsid w:val="0069212A"/>
    <w:rsid w:val="006922B8"/>
    <w:rsid w:val="006925F9"/>
    <w:rsid w:val="0069267A"/>
    <w:rsid w:val="006926F3"/>
    <w:rsid w:val="006928E7"/>
    <w:rsid w:val="00692AB0"/>
    <w:rsid w:val="00692CAE"/>
    <w:rsid w:val="00692D34"/>
    <w:rsid w:val="00692DCE"/>
    <w:rsid w:val="00692EA2"/>
    <w:rsid w:val="00692ED2"/>
    <w:rsid w:val="00692F4B"/>
    <w:rsid w:val="006930A0"/>
    <w:rsid w:val="00693109"/>
    <w:rsid w:val="006935AB"/>
    <w:rsid w:val="00693AD8"/>
    <w:rsid w:val="00693BE0"/>
    <w:rsid w:val="00693EF3"/>
    <w:rsid w:val="00693F11"/>
    <w:rsid w:val="00693F75"/>
    <w:rsid w:val="00694146"/>
    <w:rsid w:val="00694395"/>
    <w:rsid w:val="00694426"/>
    <w:rsid w:val="006944FC"/>
    <w:rsid w:val="0069459D"/>
    <w:rsid w:val="00694779"/>
    <w:rsid w:val="00694880"/>
    <w:rsid w:val="00694905"/>
    <w:rsid w:val="00694960"/>
    <w:rsid w:val="00694A53"/>
    <w:rsid w:val="00694EE6"/>
    <w:rsid w:val="0069505E"/>
    <w:rsid w:val="00695405"/>
    <w:rsid w:val="00695653"/>
    <w:rsid w:val="00695673"/>
    <w:rsid w:val="00695A9F"/>
    <w:rsid w:val="00695B80"/>
    <w:rsid w:val="00695C51"/>
    <w:rsid w:val="00695D95"/>
    <w:rsid w:val="00695E1B"/>
    <w:rsid w:val="00695F1A"/>
    <w:rsid w:val="0069609D"/>
    <w:rsid w:val="006963AD"/>
    <w:rsid w:val="006965BA"/>
    <w:rsid w:val="0069690C"/>
    <w:rsid w:val="00696B15"/>
    <w:rsid w:val="00696EC7"/>
    <w:rsid w:val="00696F11"/>
    <w:rsid w:val="00697501"/>
    <w:rsid w:val="0069791E"/>
    <w:rsid w:val="00697A16"/>
    <w:rsid w:val="00697BB8"/>
    <w:rsid w:val="00697EB2"/>
    <w:rsid w:val="006A009F"/>
    <w:rsid w:val="006A01B3"/>
    <w:rsid w:val="006A01F6"/>
    <w:rsid w:val="006A0357"/>
    <w:rsid w:val="006A074A"/>
    <w:rsid w:val="006A0B29"/>
    <w:rsid w:val="006A0CED"/>
    <w:rsid w:val="006A0E29"/>
    <w:rsid w:val="006A148F"/>
    <w:rsid w:val="006A1612"/>
    <w:rsid w:val="006A1941"/>
    <w:rsid w:val="006A194C"/>
    <w:rsid w:val="006A204F"/>
    <w:rsid w:val="006A227E"/>
    <w:rsid w:val="006A23A0"/>
    <w:rsid w:val="006A2865"/>
    <w:rsid w:val="006A2C47"/>
    <w:rsid w:val="006A2C7B"/>
    <w:rsid w:val="006A2EC2"/>
    <w:rsid w:val="006A32C0"/>
    <w:rsid w:val="006A3AFF"/>
    <w:rsid w:val="006A3B84"/>
    <w:rsid w:val="006A3B92"/>
    <w:rsid w:val="006A3D21"/>
    <w:rsid w:val="006A457C"/>
    <w:rsid w:val="006A4B75"/>
    <w:rsid w:val="006A5203"/>
    <w:rsid w:val="006A5325"/>
    <w:rsid w:val="006A569C"/>
    <w:rsid w:val="006A5A32"/>
    <w:rsid w:val="006A5B7D"/>
    <w:rsid w:val="006A5CFD"/>
    <w:rsid w:val="006A5D81"/>
    <w:rsid w:val="006A5E68"/>
    <w:rsid w:val="006A5F19"/>
    <w:rsid w:val="006A62B4"/>
    <w:rsid w:val="006A68D5"/>
    <w:rsid w:val="006A6A2F"/>
    <w:rsid w:val="006A6C41"/>
    <w:rsid w:val="006A7067"/>
    <w:rsid w:val="006A735E"/>
    <w:rsid w:val="006A7362"/>
    <w:rsid w:val="006A7378"/>
    <w:rsid w:val="006A73B6"/>
    <w:rsid w:val="006A7418"/>
    <w:rsid w:val="006A74C1"/>
    <w:rsid w:val="006A75E5"/>
    <w:rsid w:val="006A7700"/>
    <w:rsid w:val="006A77F0"/>
    <w:rsid w:val="006A78A0"/>
    <w:rsid w:val="006A7AF9"/>
    <w:rsid w:val="006A7C31"/>
    <w:rsid w:val="006A7D61"/>
    <w:rsid w:val="006B0EF4"/>
    <w:rsid w:val="006B108B"/>
    <w:rsid w:val="006B10A8"/>
    <w:rsid w:val="006B1518"/>
    <w:rsid w:val="006B15EE"/>
    <w:rsid w:val="006B1701"/>
    <w:rsid w:val="006B17A0"/>
    <w:rsid w:val="006B18C0"/>
    <w:rsid w:val="006B1D54"/>
    <w:rsid w:val="006B22B2"/>
    <w:rsid w:val="006B2691"/>
    <w:rsid w:val="006B26A3"/>
    <w:rsid w:val="006B27D7"/>
    <w:rsid w:val="006B27F5"/>
    <w:rsid w:val="006B2983"/>
    <w:rsid w:val="006B2B38"/>
    <w:rsid w:val="006B2C04"/>
    <w:rsid w:val="006B3308"/>
    <w:rsid w:val="006B3422"/>
    <w:rsid w:val="006B361D"/>
    <w:rsid w:val="006B3949"/>
    <w:rsid w:val="006B3AFE"/>
    <w:rsid w:val="006B3F7B"/>
    <w:rsid w:val="006B4086"/>
    <w:rsid w:val="006B4201"/>
    <w:rsid w:val="006B42AC"/>
    <w:rsid w:val="006B44EA"/>
    <w:rsid w:val="006B4803"/>
    <w:rsid w:val="006B4D70"/>
    <w:rsid w:val="006B4DB4"/>
    <w:rsid w:val="006B4E87"/>
    <w:rsid w:val="006B4F41"/>
    <w:rsid w:val="006B5171"/>
    <w:rsid w:val="006B5957"/>
    <w:rsid w:val="006B6013"/>
    <w:rsid w:val="006B61C6"/>
    <w:rsid w:val="006B64D9"/>
    <w:rsid w:val="006B6609"/>
    <w:rsid w:val="006B6887"/>
    <w:rsid w:val="006B6AB7"/>
    <w:rsid w:val="006B6BA8"/>
    <w:rsid w:val="006B6D69"/>
    <w:rsid w:val="006B769F"/>
    <w:rsid w:val="006B7720"/>
    <w:rsid w:val="006B7BFE"/>
    <w:rsid w:val="006B7F19"/>
    <w:rsid w:val="006B7F99"/>
    <w:rsid w:val="006C003A"/>
    <w:rsid w:val="006C0137"/>
    <w:rsid w:val="006C0570"/>
    <w:rsid w:val="006C0788"/>
    <w:rsid w:val="006C0ADD"/>
    <w:rsid w:val="006C0B5E"/>
    <w:rsid w:val="006C12EA"/>
    <w:rsid w:val="006C163C"/>
    <w:rsid w:val="006C165A"/>
    <w:rsid w:val="006C1778"/>
    <w:rsid w:val="006C17AA"/>
    <w:rsid w:val="006C1805"/>
    <w:rsid w:val="006C1B76"/>
    <w:rsid w:val="006C1E8B"/>
    <w:rsid w:val="006C219C"/>
    <w:rsid w:val="006C23E2"/>
    <w:rsid w:val="006C246B"/>
    <w:rsid w:val="006C2769"/>
    <w:rsid w:val="006C285D"/>
    <w:rsid w:val="006C2881"/>
    <w:rsid w:val="006C28BF"/>
    <w:rsid w:val="006C28C8"/>
    <w:rsid w:val="006C2C09"/>
    <w:rsid w:val="006C2C45"/>
    <w:rsid w:val="006C3253"/>
    <w:rsid w:val="006C34D7"/>
    <w:rsid w:val="006C36C0"/>
    <w:rsid w:val="006C3823"/>
    <w:rsid w:val="006C3966"/>
    <w:rsid w:val="006C39AE"/>
    <w:rsid w:val="006C3FA5"/>
    <w:rsid w:val="006C3FE0"/>
    <w:rsid w:val="006C4020"/>
    <w:rsid w:val="006C4089"/>
    <w:rsid w:val="006C419D"/>
    <w:rsid w:val="006C43C4"/>
    <w:rsid w:val="006C44DB"/>
    <w:rsid w:val="006C450C"/>
    <w:rsid w:val="006C48CA"/>
    <w:rsid w:val="006C4D0F"/>
    <w:rsid w:val="006C4D2F"/>
    <w:rsid w:val="006C4DBF"/>
    <w:rsid w:val="006C4E5D"/>
    <w:rsid w:val="006C4F42"/>
    <w:rsid w:val="006C50B2"/>
    <w:rsid w:val="006C50BE"/>
    <w:rsid w:val="006C5859"/>
    <w:rsid w:val="006C596C"/>
    <w:rsid w:val="006C5E73"/>
    <w:rsid w:val="006C5E84"/>
    <w:rsid w:val="006C5F0D"/>
    <w:rsid w:val="006C5F1A"/>
    <w:rsid w:val="006C655F"/>
    <w:rsid w:val="006C6A0D"/>
    <w:rsid w:val="006C6A17"/>
    <w:rsid w:val="006C6DEE"/>
    <w:rsid w:val="006C6E07"/>
    <w:rsid w:val="006C6F9F"/>
    <w:rsid w:val="006C70A2"/>
    <w:rsid w:val="006C713F"/>
    <w:rsid w:val="006C73BB"/>
    <w:rsid w:val="006C763E"/>
    <w:rsid w:val="006D086E"/>
    <w:rsid w:val="006D0A07"/>
    <w:rsid w:val="006D1ACF"/>
    <w:rsid w:val="006D1F1E"/>
    <w:rsid w:val="006D1F37"/>
    <w:rsid w:val="006D1FD6"/>
    <w:rsid w:val="006D2292"/>
    <w:rsid w:val="006D2DD6"/>
    <w:rsid w:val="006D3163"/>
    <w:rsid w:val="006D31F7"/>
    <w:rsid w:val="006D32A8"/>
    <w:rsid w:val="006D340D"/>
    <w:rsid w:val="006D3522"/>
    <w:rsid w:val="006D3583"/>
    <w:rsid w:val="006D36E3"/>
    <w:rsid w:val="006D3900"/>
    <w:rsid w:val="006D39E7"/>
    <w:rsid w:val="006D4025"/>
    <w:rsid w:val="006D4252"/>
    <w:rsid w:val="006D4275"/>
    <w:rsid w:val="006D44A2"/>
    <w:rsid w:val="006D44D9"/>
    <w:rsid w:val="006D4745"/>
    <w:rsid w:val="006D47F4"/>
    <w:rsid w:val="006D49BB"/>
    <w:rsid w:val="006D4ED1"/>
    <w:rsid w:val="006D4FFC"/>
    <w:rsid w:val="006D54CD"/>
    <w:rsid w:val="006D5908"/>
    <w:rsid w:val="006D5E21"/>
    <w:rsid w:val="006D60E1"/>
    <w:rsid w:val="006D633D"/>
    <w:rsid w:val="006D6573"/>
    <w:rsid w:val="006D67B5"/>
    <w:rsid w:val="006D6AA3"/>
    <w:rsid w:val="006D6AE9"/>
    <w:rsid w:val="006D6E81"/>
    <w:rsid w:val="006D7408"/>
    <w:rsid w:val="006D75E6"/>
    <w:rsid w:val="006D7691"/>
    <w:rsid w:val="006D79C9"/>
    <w:rsid w:val="006D7E12"/>
    <w:rsid w:val="006E00A8"/>
    <w:rsid w:val="006E05E6"/>
    <w:rsid w:val="006E089F"/>
    <w:rsid w:val="006E0B7D"/>
    <w:rsid w:val="006E0FAD"/>
    <w:rsid w:val="006E1137"/>
    <w:rsid w:val="006E1579"/>
    <w:rsid w:val="006E1969"/>
    <w:rsid w:val="006E1ACA"/>
    <w:rsid w:val="006E1B6D"/>
    <w:rsid w:val="006E1BE8"/>
    <w:rsid w:val="006E2032"/>
    <w:rsid w:val="006E2332"/>
    <w:rsid w:val="006E2349"/>
    <w:rsid w:val="006E23F5"/>
    <w:rsid w:val="006E24AF"/>
    <w:rsid w:val="006E26EC"/>
    <w:rsid w:val="006E28CF"/>
    <w:rsid w:val="006E29FC"/>
    <w:rsid w:val="006E2BA3"/>
    <w:rsid w:val="006E2BD5"/>
    <w:rsid w:val="006E30C7"/>
    <w:rsid w:val="006E3135"/>
    <w:rsid w:val="006E313A"/>
    <w:rsid w:val="006E31FE"/>
    <w:rsid w:val="006E3500"/>
    <w:rsid w:val="006E39E5"/>
    <w:rsid w:val="006E3BC2"/>
    <w:rsid w:val="006E3D1D"/>
    <w:rsid w:val="006E3DB4"/>
    <w:rsid w:val="006E3DE8"/>
    <w:rsid w:val="006E4006"/>
    <w:rsid w:val="006E4033"/>
    <w:rsid w:val="006E415E"/>
    <w:rsid w:val="006E42C3"/>
    <w:rsid w:val="006E4380"/>
    <w:rsid w:val="006E440D"/>
    <w:rsid w:val="006E4533"/>
    <w:rsid w:val="006E458B"/>
    <w:rsid w:val="006E46A3"/>
    <w:rsid w:val="006E47BD"/>
    <w:rsid w:val="006E4847"/>
    <w:rsid w:val="006E4A41"/>
    <w:rsid w:val="006E4AEB"/>
    <w:rsid w:val="006E5131"/>
    <w:rsid w:val="006E52D2"/>
    <w:rsid w:val="006E62AA"/>
    <w:rsid w:val="006E6644"/>
    <w:rsid w:val="006E69EA"/>
    <w:rsid w:val="006E6A78"/>
    <w:rsid w:val="006E7616"/>
    <w:rsid w:val="006E7848"/>
    <w:rsid w:val="006E787D"/>
    <w:rsid w:val="006E7C2B"/>
    <w:rsid w:val="006F0346"/>
    <w:rsid w:val="006F03C0"/>
    <w:rsid w:val="006F0755"/>
    <w:rsid w:val="006F0860"/>
    <w:rsid w:val="006F11EE"/>
    <w:rsid w:val="006F14D6"/>
    <w:rsid w:val="006F1570"/>
    <w:rsid w:val="006F1596"/>
    <w:rsid w:val="006F1B28"/>
    <w:rsid w:val="006F1BDE"/>
    <w:rsid w:val="006F1BE3"/>
    <w:rsid w:val="006F1DE0"/>
    <w:rsid w:val="006F1FA5"/>
    <w:rsid w:val="006F2617"/>
    <w:rsid w:val="006F2A13"/>
    <w:rsid w:val="006F2A5D"/>
    <w:rsid w:val="006F2EFE"/>
    <w:rsid w:val="006F2F9E"/>
    <w:rsid w:val="006F3047"/>
    <w:rsid w:val="006F3468"/>
    <w:rsid w:val="006F349C"/>
    <w:rsid w:val="006F34D6"/>
    <w:rsid w:val="006F37B7"/>
    <w:rsid w:val="006F3A11"/>
    <w:rsid w:val="006F3A54"/>
    <w:rsid w:val="006F3BC3"/>
    <w:rsid w:val="006F3E52"/>
    <w:rsid w:val="006F406C"/>
    <w:rsid w:val="006F4206"/>
    <w:rsid w:val="006F4273"/>
    <w:rsid w:val="006F4631"/>
    <w:rsid w:val="006F4C9E"/>
    <w:rsid w:val="006F4CF5"/>
    <w:rsid w:val="006F4EA6"/>
    <w:rsid w:val="006F5008"/>
    <w:rsid w:val="006F517C"/>
    <w:rsid w:val="006F5460"/>
    <w:rsid w:val="006F5592"/>
    <w:rsid w:val="006F574A"/>
    <w:rsid w:val="006F598C"/>
    <w:rsid w:val="006F5C94"/>
    <w:rsid w:val="006F5DA9"/>
    <w:rsid w:val="006F608A"/>
    <w:rsid w:val="006F62B1"/>
    <w:rsid w:val="006F6405"/>
    <w:rsid w:val="006F678D"/>
    <w:rsid w:val="006F6DC6"/>
    <w:rsid w:val="006F76E9"/>
    <w:rsid w:val="006F7945"/>
    <w:rsid w:val="006F7D87"/>
    <w:rsid w:val="006F7E70"/>
    <w:rsid w:val="006F7EEF"/>
    <w:rsid w:val="00700121"/>
    <w:rsid w:val="007001E4"/>
    <w:rsid w:val="0070025E"/>
    <w:rsid w:val="00700382"/>
    <w:rsid w:val="007004F0"/>
    <w:rsid w:val="0070095B"/>
    <w:rsid w:val="00700998"/>
    <w:rsid w:val="00700B37"/>
    <w:rsid w:val="00700C05"/>
    <w:rsid w:val="0070110F"/>
    <w:rsid w:val="007013BD"/>
    <w:rsid w:val="007013C7"/>
    <w:rsid w:val="007014A3"/>
    <w:rsid w:val="0070159C"/>
    <w:rsid w:val="007016C1"/>
    <w:rsid w:val="00701DD7"/>
    <w:rsid w:val="00702268"/>
    <w:rsid w:val="007022D0"/>
    <w:rsid w:val="00702650"/>
    <w:rsid w:val="007026F7"/>
    <w:rsid w:val="007027CD"/>
    <w:rsid w:val="00702A71"/>
    <w:rsid w:val="00702A72"/>
    <w:rsid w:val="00702C94"/>
    <w:rsid w:val="007032D1"/>
    <w:rsid w:val="00703408"/>
    <w:rsid w:val="0070347C"/>
    <w:rsid w:val="007034F8"/>
    <w:rsid w:val="00703613"/>
    <w:rsid w:val="0070367D"/>
    <w:rsid w:val="007036D0"/>
    <w:rsid w:val="00703854"/>
    <w:rsid w:val="0070425A"/>
    <w:rsid w:val="007045D8"/>
    <w:rsid w:val="00704641"/>
    <w:rsid w:val="00704802"/>
    <w:rsid w:val="0070487C"/>
    <w:rsid w:val="00704CA1"/>
    <w:rsid w:val="00704EFE"/>
    <w:rsid w:val="00704F37"/>
    <w:rsid w:val="007052C8"/>
    <w:rsid w:val="007057AF"/>
    <w:rsid w:val="00705A5C"/>
    <w:rsid w:val="00705E64"/>
    <w:rsid w:val="00705E71"/>
    <w:rsid w:val="00705EB1"/>
    <w:rsid w:val="007061F1"/>
    <w:rsid w:val="0070622C"/>
    <w:rsid w:val="00706401"/>
    <w:rsid w:val="0070651C"/>
    <w:rsid w:val="00706A7A"/>
    <w:rsid w:val="00706B1C"/>
    <w:rsid w:val="00706BD8"/>
    <w:rsid w:val="00707362"/>
    <w:rsid w:val="00707B0D"/>
    <w:rsid w:val="00707C95"/>
    <w:rsid w:val="00707CEF"/>
    <w:rsid w:val="00707D95"/>
    <w:rsid w:val="00707EF2"/>
    <w:rsid w:val="007102B0"/>
    <w:rsid w:val="00710914"/>
    <w:rsid w:val="00710DA9"/>
    <w:rsid w:val="00711278"/>
    <w:rsid w:val="0071150B"/>
    <w:rsid w:val="0071158A"/>
    <w:rsid w:val="007115E1"/>
    <w:rsid w:val="007118A6"/>
    <w:rsid w:val="00711A3C"/>
    <w:rsid w:val="00711B1B"/>
    <w:rsid w:val="00711CA6"/>
    <w:rsid w:val="00711DFF"/>
    <w:rsid w:val="0071242D"/>
    <w:rsid w:val="00712527"/>
    <w:rsid w:val="0071258F"/>
    <w:rsid w:val="0071289F"/>
    <w:rsid w:val="00712D01"/>
    <w:rsid w:val="007131A3"/>
    <w:rsid w:val="007132E8"/>
    <w:rsid w:val="00713394"/>
    <w:rsid w:val="0071372B"/>
    <w:rsid w:val="00713B56"/>
    <w:rsid w:val="00713C44"/>
    <w:rsid w:val="00714424"/>
    <w:rsid w:val="0071456E"/>
    <w:rsid w:val="0071465A"/>
    <w:rsid w:val="0071473D"/>
    <w:rsid w:val="007149F2"/>
    <w:rsid w:val="00714D8F"/>
    <w:rsid w:val="0071500B"/>
    <w:rsid w:val="007150C0"/>
    <w:rsid w:val="007155D4"/>
    <w:rsid w:val="00715D37"/>
    <w:rsid w:val="00715F81"/>
    <w:rsid w:val="007166A2"/>
    <w:rsid w:val="00716E1A"/>
    <w:rsid w:val="00716E62"/>
    <w:rsid w:val="007170D1"/>
    <w:rsid w:val="0071743D"/>
    <w:rsid w:val="007175A9"/>
    <w:rsid w:val="007178C3"/>
    <w:rsid w:val="0071797A"/>
    <w:rsid w:val="007179A1"/>
    <w:rsid w:val="00717C76"/>
    <w:rsid w:val="007200DF"/>
    <w:rsid w:val="007200FB"/>
    <w:rsid w:val="007201D2"/>
    <w:rsid w:val="00720367"/>
    <w:rsid w:val="00720442"/>
    <w:rsid w:val="00720540"/>
    <w:rsid w:val="00720C59"/>
    <w:rsid w:val="00721058"/>
    <w:rsid w:val="00721345"/>
    <w:rsid w:val="0072154F"/>
    <w:rsid w:val="007216CB"/>
    <w:rsid w:val="00721742"/>
    <w:rsid w:val="00721938"/>
    <w:rsid w:val="00721956"/>
    <w:rsid w:val="00721BE8"/>
    <w:rsid w:val="00722062"/>
    <w:rsid w:val="00722372"/>
    <w:rsid w:val="007224DC"/>
    <w:rsid w:val="00722805"/>
    <w:rsid w:val="00722ABC"/>
    <w:rsid w:val="00722C6C"/>
    <w:rsid w:val="00722E02"/>
    <w:rsid w:val="00723070"/>
    <w:rsid w:val="007230FF"/>
    <w:rsid w:val="007235F5"/>
    <w:rsid w:val="00723691"/>
    <w:rsid w:val="00723A20"/>
    <w:rsid w:val="00723D71"/>
    <w:rsid w:val="00723E27"/>
    <w:rsid w:val="00723E45"/>
    <w:rsid w:val="00723F0A"/>
    <w:rsid w:val="007241F6"/>
    <w:rsid w:val="00724283"/>
    <w:rsid w:val="007244D3"/>
    <w:rsid w:val="00724877"/>
    <w:rsid w:val="0072496B"/>
    <w:rsid w:val="00724C4C"/>
    <w:rsid w:val="00724CF6"/>
    <w:rsid w:val="00724D6B"/>
    <w:rsid w:val="00724E94"/>
    <w:rsid w:val="007252DD"/>
    <w:rsid w:val="007252EC"/>
    <w:rsid w:val="00725468"/>
    <w:rsid w:val="0072547A"/>
    <w:rsid w:val="00725524"/>
    <w:rsid w:val="007257E8"/>
    <w:rsid w:val="00725C1D"/>
    <w:rsid w:val="00725EAC"/>
    <w:rsid w:val="00725FDB"/>
    <w:rsid w:val="00726564"/>
    <w:rsid w:val="00726B85"/>
    <w:rsid w:val="00726E13"/>
    <w:rsid w:val="0072703C"/>
    <w:rsid w:val="00727085"/>
    <w:rsid w:val="007273F5"/>
    <w:rsid w:val="00727530"/>
    <w:rsid w:val="00727A1E"/>
    <w:rsid w:val="00727C52"/>
    <w:rsid w:val="00727D32"/>
    <w:rsid w:val="007306E0"/>
    <w:rsid w:val="007307DB"/>
    <w:rsid w:val="007307F2"/>
    <w:rsid w:val="007308E5"/>
    <w:rsid w:val="007309D3"/>
    <w:rsid w:val="007312FC"/>
    <w:rsid w:val="0073130A"/>
    <w:rsid w:val="007313C1"/>
    <w:rsid w:val="00731421"/>
    <w:rsid w:val="00731553"/>
    <w:rsid w:val="00731565"/>
    <w:rsid w:val="00731584"/>
    <w:rsid w:val="00731669"/>
    <w:rsid w:val="007318DF"/>
    <w:rsid w:val="0073210A"/>
    <w:rsid w:val="0073210D"/>
    <w:rsid w:val="007327A4"/>
    <w:rsid w:val="00732A31"/>
    <w:rsid w:val="00732AC3"/>
    <w:rsid w:val="00732CE0"/>
    <w:rsid w:val="00732F98"/>
    <w:rsid w:val="00733698"/>
    <w:rsid w:val="00733974"/>
    <w:rsid w:val="00733ABF"/>
    <w:rsid w:val="00733CA4"/>
    <w:rsid w:val="00733CA5"/>
    <w:rsid w:val="00733F1F"/>
    <w:rsid w:val="007341B1"/>
    <w:rsid w:val="0073422D"/>
    <w:rsid w:val="0073447A"/>
    <w:rsid w:val="007348A0"/>
    <w:rsid w:val="00734DFA"/>
    <w:rsid w:val="00734E33"/>
    <w:rsid w:val="007350A2"/>
    <w:rsid w:val="007351B6"/>
    <w:rsid w:val="007353DE"/>
    <w:rsid w:val="0073568E"/>
    <w:rsid w:val="00735694"/>
    <w:rsid w:val="007359E4"/>
    <w:rsid w:val="00735EFC"/>
    <w:rsid w:val="0073610D"/>
    <w:rsid w:val="00736113"/>
    <w:rsid w:val="007362BF"/>
    <w:rsid w:val="00736418"/>
    <w:rsid w:val="00736621"/>
    <w:rsid w:val="00736983"/>
    <w:rsid w:val="00736C5E"/>
    <w:rsid w:val="00736D88"/>
    <w:rsid w:val="00736EDA"/>
    <w:rsid w:val="00736F32"/>
    <w:rsid w:val="00736FAF"/>
    <w:rsid w:val="007370D8"/>
    <w:rsid w:val="0073713D"/>
    <w:rsid w:val="007371F0"/>
    <w:rsid w:val="0073777A"/>
    <w:rsid w:val="007377C4"/>
    <w:rsid w:val="00737890"/>
    <w:rsid w:val="0073789E"/>
    <w:rsid w:val="00737909"/>
    <w:rsid w:val="00737B3D"/>
    <w:rsid w:val="0074004C"/>
    <w:rsid w:val="00740236"/>
    <w:rsid w:val="007406EF"/>
    <w:rsid w:val="00740974"/>
    <w:rsid w:val="00740FD0"/>
    <w:rsid w:val="007412BC"/>
    <w:rsid w:val="00741334"/>
    <w:rsid w:val="0074158E"/>
    <w:rsid w:val="00741A43"/>
    <w:rsid w:val="00741F30"/>
    <w:rsid w:val="00742799"/>
    <w:rsid w:val="007428C6"/>
    <w:rsid w:val="00742FE1"/>
    <w:rsid w:val="00743030"/>
    <w:rsid w:val="007435A6"/>
    <w:rsid w:val="007435B2"/>
    <w:rsid w:val="007435F5"/>
    <w:rsid w:val="00743965"/>
    <w:rsid w:val="007439B4"/>
    <w:rsid w:val="00743A24"/>
    <w:rsid w:val="00743C6A"/>
    <w:rsid w:val="00743EB9"/>
    <w:rsid w:val="00743F5F"/>
    <w:rsid w:val="00744326"/>
    <w:rsid w:val="00744341"/>
    <w:rsid w:val="00744F04"/>
    <w:rsid w:val="0074500E"/>
    <w:rsid w:val="0074524A"/>
    <w:rsid w:val="007455C9"/>
    <w:rsid w:val="007455DA"/>
    <w:rsid w:val="00745832"/>
    <w:rsid w:val="00745C9E"/>
    <w:rsid w:val="00745CBE"/>
    <w:rsid w:val="0074602A"/>
    <w:rsid w:val="00746281"/>
    <w:rsid w:val="00746562"/>
    <w:rsid w:val="00746FA9"/>
    <w:rsid w:val="0074704D"/>
    <w:rsid w:val="00747102"/>
    <w:rsid w:val="00747202"/>
    <w:rsid w:val="00747311"/>
    <w:rsid w:val="0074735E"/>
    <w:rsid w:val="007473C1"/>
    <w:rsid w:val="00747411"/>
    <w:rsid w:val="007474D3"/>
    <w:rsid w:val="007476EA"/>
    <w:rsid w:val="0074793E"/>
    <w:rsid w:val="00747AC2"/>
    <w:rsid w:val="00747AC5"/>
    <w:rsid w:val="00747C20"/>
    <w:rsid w:val="00747E1B"/>
    <w:rsid w:val="00750344"/>
    <w:rsid w:val="00750360"/>
    <w:rsid w:val="0075058B"/>
    <w:rsid w:val="0075058D"/>
    <w:rsid w:val="00750646"/>
    <w:rsid w:val="00750D94"/>
    <w:rsid w:val="00750FA9"/>
    <w:rsid w:val="007511D3"/>
    <w:rsid w:val="007511FC"/>
    <w:rsid w:val="007514D8"/>
    <w:rsid w:val="0075150D"/>
    <w:rsid w:val="00751AF3"/>
    <w:rsid w:val="00751B0F"/>
    <w:rsid w:val="00751CEC"/>
    <w:rsid w:val="007520A1"/>
    <w:rsid w:val="0075223D"/>
    <w:rsid w:val="00752380"/>
    <w:rsid w:val="00752449"/>
    <w:rsid w:val="00752648"/>
    <w:rsid w:val="007528BE"/>
    <w:rsid w:val="00752B27"/>
    <w:rsid w:val="00752CBE"/>
    <w:rsid w:val="00752F93"/>
    <w:rsid w:val="00752FF1"/>
    <w:rsid w:val="00753168"/>
    <w:rsid w:val="00753459"/>
    <w:rsid w:val="007538BA"/>
    <w:rsid w:val="00753954"/>
    <w:rsid w:val="00753A89"/>
    <w:rsid w:val="00753AF5"/>
    <w:rsid w:val="007547A6"/>
    <w:rsid w:val="007548D2"/>
    <w:rsid w:val="00754CD9"/>
    <w:rsid w:val="00754E45"/>
    <w:rsid w:val="007552AA"/>
    <w:rsid w:val="00755391"/>
    <w:rsid w:val="007554EF"/>
    <w:rsid w:val="007555E3"/>
    <w:rsid w:val="00755788"/>
    <w:rsid w:val="007557C8"/>
    <w:rsid w:val="0075586F"/>
    <w:rsid w:val="007559BB"/>
    <w:rsid w:val="00755B32"/>
    <w:rsid w:val="00755BB5"/>
    <w:rsid w:val="00755C10"/>
    <w:rsid w:val="00755C77"/>
    <w:rsid w:val="00755DA2"/>
    <w:rsid w:val="00755DDC"/>
    <w:rsid w:val="00755E85"/>
    <w:rsid w:val="00756323"/>
    <w:rsid w:val="007564F4"/>
    <w:rsid w:val="0075663F"/>
    <w:rsid w:val="0075666A"/>
    <w:rsid w:val="00756855"/>
    <w:rsid w:val="007568CD"/>
    <w:rsid w:val="00756B2A"/>
    <w:rsid w:val="00757010"/>
    <w:rsid w:val="00757323"/>
    <w:rsid w:val="00757336"/>
    <w:rsid w:val="00757451"/>
    <w:rsid w:val="00757A4A"/>
    <w:rsid w:val="00757B0B"/>
    <w:rsid w:val="00757EEB"/>
    <w:rsid w:val="00760121"/>
    <w:rsid w:val="0076019C"/>
    <w:rsid w:val="007601CC"/>
    <w:rsid w:val="007607D3"/>
    <w:rsid w:val="00760827"/>
    <w:rsid w:val="00760EDE"/>
    <w:rsid w:val="00761185"/>
    <w:rsid w:val="0076121A"/>
    <w:rsid w:val="007613F6"/>
    <w:rsid w:val="007615BE"/>
    <w:rsid w:val="00761806"/>
    <w:rsid w:val="00761830"/>
    <w:rsid w:val="00761934"/>
    <w:rsid w:val="007620D4"/>
    <w:rsid w:val="00762391"/>
    <w:rsid w:val="007623E1"/>
    <w:rsid w:val="00762461"/>
    <w:rsid w:val="007627DD"/>
    <w:rsid w:val="00762C93"/>
    <w:rsid w:val="00762EF6"/>
    <w:rsid w:val="007630C9"/>
    <w:rsid w:val="007636E9"/>
    <w:rsid w:val="007636F2"/>
    <w:rsid w:val="00763B95"/>
    <w:rsid w:val="00763D0D"/>
    <w:rsid w:val="00763D34"/>
    <w:rsid w:val="00763DB2"/>
    <w:rsid w:val="00763E52"/>
    <w:rsid w:val="00764131"/>
    <w:rsid w:val="00764188"/>
    <w:rsid w:val="007642C3"/>
    <w:rsid w:val="00764849"/>
    <w:rsid w:val="00764930"/>
    <w:rsid w:val="00764CF3"/>
    <w:rsid w:val="00765143"/>
    <w:rsid w:val="0076525F"/>
    <w:rsid w:val="00765355"/>
    <w:rsid w:val="007656B9"/>
    <w:rsid w:val="00765785"/>
    <w:rsid w:val="00765854"/>
    <w:rsid w:val="00765889"/>
    <w:rsid w:val="00765BC5"/>
    <w:rsid w:val="00765C58"/>
    <w:rsid w:val="00765CF3"/>
    <w:rsid w:val="00765E9B"/>
    <w:rsid w:val="00765ED6"/>
    <w:rsid w:val="00766943"/>
    <w:rsid w:val="00766CC1"/>
    <w:rsid w:val="00766FD7"/>
    <w:rsid w:val="00767085"/>
    <w:rsid w:val="007670C0"/>
    <w:rsid w:val="0076713B"/>
    <w:rsid w:val="00767420"/>
    <w:rsid w:val="00767499"/>
    <w:rsid w:val="00767787"/>
    <w:rsid w:val="00767821"/>
    <w:rsid w:val="0076797F"/>
    <w:rsid w:val="007679CF"/>
    <w:rsid w:val="00767AF9"/>
    <w:rsid w:val="00767C9C"/>
    <w:rsid w:val="00770083"/>
    <w:rsid w:val="007702E8"/>
    <w:rsid w:val="007706B7"/>
    <w:rsid w:val="00770954"/>
    <w:rsid w:val="007709E9"/>
    <w:rsid w:val="00770A4B"/>
    <w:rsid w:val="00770F27"/>
    <w:rsid w:val="0077108A"/>
    <w:rsid w:val="0077120B"/>
    <w:rsid w:val="007712F5"/>
    <w:rsid w:val="00771A03"/>
    <w:rsid w:val="00771AC4"/>
    <w:rsid w:val="00771F31"/>
    <w:rsid w:val="00771F95"/>
    <w:rsid w:val="00772098"/>
    <w:rsid w:val="00772177"/>
    <w:rsid w:val="0077221E"/>
    <w:rsid w:val="0077243B"/>
    <w:rsid w:val="00772442"/>
    <w:rsid w:val="00772542"/>
    <w:rsid w:val="0077256E"/>
    <w:rsid w:val="00772614"/>
    <w:rsid w:val="0077268A"/>
    <w:rsid w:val="0077274A"/>
    <w:rsid w:val="00772869"/>
    <w:rsid w:val="00772B79"/>
    <w:rsid w:val="007731B6"/>
    <w:rsid w:val="007733A1"/>
    <w:rsid w:val="00773555"/>
    <w:rsid w:val="00773814"/>
    <w:rsid w:val="00773DAE"/>
    <w:rsid w:val="00774130"/>
    <w:rsid w:val="007741C3"/>
    <w:rsid w:val="00774224"/>
    <w:rsid w:val="00774365"/>
    <w:rsid w:val="0077442E"/>
    <w:rsid w:val="0077463D"/>
    <w:rsid w:val="00774668"/>
    <w:rsid w:val="00774C10"/>
    <w:rsid w:val="00774C68"/>
    <w:rsid w:val="00774F6D"/>
    <w:rsid w:val="0077524B"/>
    <w:rsid w:val="00775558"/>
    <w:rsid w:val="0077561C"/>
    <w:rsid w:val="00775699"/>
    <w:rsid w:val="00775ACF"/>
    <w:rsid w:val="0077607A"/>
    <w:rsid w:val="0077607E"/>
    <w:rsid w:val="00776284"/>
    <w:rsid w:val="007764B5"/>
    <w:rsid w:val="00776831"/>
    <w:rsid w:val="007769AC"/>
    <w:rsid w:val="00776C4B"/>
    <w:rsid w:val="00776C74"/>
    <w:rsid w:val="00777079"/>
    <w:rsid w:val="00777345"/>
    <w:rsid w:val="00777B00"/>
    <w:rsid w:val="00780377"/>
    <w:rsid w:val="00780677"/>
    <w:rsid w:val="007806AB"/>
    <w:rsid w:val="00780754"/>
    <w:rsid w:val="007807AA"/>
    <w:rsid w:val="00780813"/>
    <w:rsid w:val="00780BCB"/>
    <w:rsid w:val="00780D01"/>
    <w:rsid w:val="00781263"/>
    <w:rsid w:val="007812B1"/>
    <w:rsid w:val="00781357"/>
    <w:rsid w:val="0078162C"/>
    <w:rsid w:val="00781798"/>
    <w:rsid w:val="0078185A"/>
    <w:rsid w:val="0078190C"/>
    <w:rsid w:val="00781E60"/>
    <w:rsid w:val="00781EA2"/>
    <w:rsid w:val="00781EC1"/>
    <w:rsid w:val="00782018"/>
    <w:rsid w:val="007820E7"/>
    <w:rsid w:val="007822A3"/>
    <w:rsid w:val="00782589"/>
    <w:rsid w:val="00782734"/>
    <w:rsid w:val="00782887"/>
    <w:rsid w:val="007828E8"/>
    <w:rsid w:val="00782ABF"/>
    <w:rsid w:val="00782B23"/>
    <w:rsid w:val="00782D0A"/>
    <w:rsid w:val="00782DEC"/>
    <w:rsid w:val="00782E1C"/>
    <w:rsid w:val="007830F5"/>
    <w:rsid w:val="0078324B"/>
    <w:rsid w:val="00783357"/>
    <w:rsid w:val="00783411"/>
    <w:rsid w:val="007834DA"/>
    <w:rsid w:val="007838F1"/>
    <w:rsid w:val="007839C8"/>
    <w:rsid w:val="00783CBA"/>
    <w:rsid w:val="00783D18"/>
    <w:rsid w:val="00783E46"/>
    <w:rsid w:val="00783E6C"/>
    <w:rsid w:val="0078433E"/>
    <w:rsid w:val="00784391"/>
    <w:rsid w:val="00784638"/>
    <w:rsid w:val="007846D0"/>
    <w:rsid w:val="00784717"/>
    <w:rsid w:val="007847BF"/>
    <w:rsid w:val="007849E2"/>
    <w:rsid w:val="00784D1A"/>
    <w:rsid w:val="0078527A"/>
    <w:rsid w:val="0078555A"/>
    <w:rsid w:val="00785585"/>
    <w:rsid w:val="00785866"/>
    <w:rsid w:val="00785884"/>
    <w:rsid w:val="00785B68"/>
    <w:rsid w:val="00785B7A"/>
    <w:rsid w:val="00785C04"/>
    <w:rsid w:val="00785DDD"/>
    <w:rsid w:val="00785E57"/>
    <w:rsid w:val="0078623A"/>
    <w:rsid w:val="0078627B"/>
    <w:rsid w:val="007864F2"/>
    <w:rsid w:val="00786A3F"/>
    <w:rsid w:val="00786BDC"/>
    <w:rsid w:val="007870B4"/>
    <w:rsid w:val="00787143"/>
    <w:rsid w:val="007872F7"/>
    <w:rsid w:val="00787496"/>
    <w:rsid w:val="00787903"/>
    <w:rsid w:val="0078792A"/>
    <w:rsid w:val="00787AED"/>
    <w:rsid w:val="00787EAE"/>
    <w:rsid w:val="007901D1"/>
    <w:rsid w:val="00790462"/>
    <w:rsid w:val="00790603"/>
    <w:rsid w:val="0079082A"/>
    <w:rsid w:val="007911D1"/>
    <w:rsid w:val="007911ED"/>
    <w:rsid w:val="00791343"/>
    <w:rsid w:val="00791625"/>
    <w:rsid w:val="00791683"/>
    <w:rsid w:val="00791972"/>
    <w:rsid w:val="00791DF7"/>
    <w:rsid w:val="0079240F"/>
    <w:rsid w:val="007924A0"/>
    <w:rsid w:val="00792553"/>
    <w:rsid w:val="00792724"/>
    <w:rsid w:val="00792B09"/>
    <w:rsid w:val="00792C3D"/>
    <w:rsid w:val="00792E6A"/>
    <w:rsid w:val="007939DD"/>
    <w:rsid w:val="007939F1"/>
    <w:rsid w:val="007940C2"/>
    <w:rsid w:val="0079416A"/>
    <w:rsid w:val="00794432"/>
    <w:rsid w:val="0079451D"/>
    <w:rsid w:val="00794774"/>
    <w:rsid w:val="007947B6"/>
    <w:rsid w:val="00794AAF"/>
    <w:rsid w:val="00794EE4"/>
    <w:rsid w:val="00794FD3"/>
    <w:rsid w:val="007950A2"/>
    <w:rsid w:val="007950B6"/>
    <w:rsid w:val="0079514A"/>
    <w:rsid w:val="00795157"/>
    <w:rsid w:val="00795189"/>
    <w:rsid w:val="007951B8"/>
    <w:rsid w:val="0079536D"/>
    <w:rsid w:val="0079583A"/>
    <w:rsid w:val="0079585C"/>
    <w:rsid w:val="0079644C"/>
    <w:rsid w:val="00796501"/>
    <w:rsid w:val="00796935"/>
    <w:rsid w:val="00796A20"/>
    <w:rsid w:val="00796EB3"/>
    <w:rsid w:val="00797120"/>
    <w:rsid w:val="00797281"/>
    <w:rsid w:val="007973A8"/>
    <w:rsid w:val="00797508"/>
    <w:rsid w:val="007978BA"/>
    <w:rsid w:val="007978BD"/>
    <w:rsid w:val="00797B82"/>
    <w:rsid w:val="00797CEB"/>
    <w:rsid w:val="007A01FC"/>
    <w:rsid w:val="007A0256"/>
    <w:rsid w:val="007A02DE"/>
    <w:rsid w:val="007A050D"/>
    <w:rsid w:val="007A0586"/>
    <w:rsid w:val="007A0795"/>
    <w:rsid w:val="007A0AB8"/>
    <w:rsid w:val="007A0B12"/>
    <w:rsid w:val="007A0E1C"/>
    <w:rsid w:val="007A0E79"/>
    <w:rsid w:val="007A0F8A"/>
    <w:rsid w:val="007A0F9A"/>
    <w:rsid w:val="007A10E1"/>
    <w:rsid w:val="007A10E3"/>
    <w:rsid w:val="007A1187"/>
    <w:rsid w:val="007A11C8"/>
    <w:rsid w:val="007A1245"/>
    <w:rsid w:val="007A1680"/>
    <w:rsid w:val="007A18D3"/>
    <w:rsid w:val="007A1A0B"/>
    <w:rsid w:val="007A1CF3"/>
    <w:rsid w:val="007A1D8F"/>
    <w:rsid w:val="007A1E3E"/>
    <w:rsid w:val="007A24AE"/>
    <w:rsid w:val="007A27BD"/>
    <w:rsid w:val="007A2DF8"/>
    <w:rsid w:val="007A311C"/>
    <w:rsid w:val="007A3121"/>
    <w:rsid w:val="007A3249"/>
    <w:rsid w:val="007A38A7"/>
    <w:rsid w:val="007A3DF8"/>
    <w:rsid w:val="007A3F7C"/>
    <w:rsid w:val="007A40EE"/>
    <w:rsid w:val="007A4261"/>
    <w:rsid w:val="007A42A8"/>
    <w:rsid w:val="007A44E7"/>
    <w:rsid w:val="007A4514"/>
    <w:rsid w:val="007A458E"/>
    <w:rsid w:val="007A462F"/>
    <w:rsid w:val="007A4A44"/>
    <w:rsid w:val="007A4E9A"/>
    <w:rsid w:val="007A4EA8"/>
    <w:rsid w:val="007A508A"/>
    <w:rsid w:val="007A50CA"/>
    <w:rsid w:val="007A542B"/>
    <w:rsid w:val="007A568F"/>
    <w:rsid w:val="007A57B0"/>
    <w:rsid w:val="007A5854"/>
    <w:rsid w:val="007A588A"/>
    <w:rsid w:val="007A5A42"/>
    <w:rsid w:val="007A5BE6"/>
    <w:rsid w:val="007A5CFB"/>
    <w:rsid w:val="007A5D54"/>
    <w:rsid w:val="007A5E49"/>
    <w:rsid w:val="007A5E8A"/>
    <w:rsid w:val="007A6057"/>
    <w:rsid w:val="007A620F"/>
    <w:rsid w:val="007A631A"/>
    <w:rsid w:val="007A6330"/>
    <w:rsid w:val="007A65B4"/>
    <w:rsid w:val="007A667E"/>
    <w:rsid w:val="007A66A1"/>
    <w:rsid w:val="007A66C0"/>
    <w:rsid w:val="007A6755"/>
    <w:rsid w:val="007A6997"/>
    <w:rsid w:val="007A6BF3"/>
    <w:rsid w:val="007A6C2F"/>
    <w:rsid w:val="007A6EF2"/>
    <w:rsid w:val="007A6F43"/>
    <w:rsid w:val="007A70CD"/>
    <w:rsid w:val="007A73F2"/>
    <w:rsid w:val="007A75EA"/>
    <w:rsid w:val="007A7659"/>
    <w:rsid w:val="007A7873"/>
    <w:rsid w:val="007A7B95"/>
    <w:rsid w:val="007A7C0A"/>
    <w:rsid w:val="007A7CEA"/>
    <w:rsid w:val="007B00E0"/>
    <w:rsid w:val="007B05DB"/>
    <w:rsid w:val="007B0646"/>
    <w:rsid w:val="007B0764"/>
    <w:rsid w:val="007B0A4E"/>
    <w:rsid w:val="007B0F46"/>
    <w:rsid w:val="007B1137"/>
    <w:rsid w:val="007B1320"/>
    <w:rsid w:val="007B1375"/>
    <w:rsid w:val="007B1440"/>
    <w:rsid w:val="007B1691"/>
    <w:rsid w:val="007B187D"/>
    <w:rsid w:val="007B1F2D"/>
    <w:rsid w:val="007B21D3"/>
    <w:rsid w:val="007B2490"/>
    <w:rsid w:val="007B2598"/>
    <w:rsid w:val="007B2760"/>
    <w:rsid w:val="007B2892"/>
    <w:rsid w:val="007B2A01"/>
    <w:rsid w:val="007B2AAD"/>
    <w:rsid w:val="007B2C80"/>
    <w:rsid w:val="007B2D64"/>
    <w:rsid w:val="007B310F"/>
    <w:rsid w:val="007B31CB"/>
    <w:rsid w:val="007B3545"/>
    <w:rsid w:val="007B3634"/>
    <w:rsid w:val="007B36C3"/>
    <w:rsid w:val="007B3944"/>
    <w:rsid w:val="007B3A30"/>
    <w:rsid w:val="007B3C0F"/>
    <w:rsid w:val="007B4431"/>
    <w:rsid w:val="007B449A"/>
    <w:rsid w:val="007B491E"/>
    <w:rsid w:val="007B517B"/>
    <w:rsid w:val="007B5867"/>
    <w:rsid w:val="007B589D"/>
    <w:rsid w:val="007B5CCA"/>
    <w:rsid w:val="007B5DEC"/>
    <w:rsid w:val="007B5F6D"/>
    <w:rsid w:val="007B60CA"/>
    <w:rsid w:val="007B6259"/>
    <w:rsid w:val="007B626D"/>
    <w:rsid w:val="007B65CC"/>
    <w:rsid w:val="007B6897"/>
    <w:rsid w:val="007B7170"/>
    <w:rsid w:val="007B7644"/>
    <w:rsid w:val="007B7715"/>
    <w:rsid w:val="007B771A"/>
    <w:rsid w:val="007B7944"/>
    <w:rsid w:val="007B79B4"/>
    <w:rsid w:val="007B79E9"/>
    <w:rsid w:val="007B7FE2"/>
    <w:rsid w:val="007C007E"/>
    <w:rsid w:val="007C00F7"/>
    <w:rsid w:val="007C00FA"/>
    <w:rsid w:val="007C079B"/>
    <w:rsid w:val="007C08D0"/>
    <w:rsid w:val="007C0F32"/>
    <w:rsid w:val="007C0FC6"/>
    <w:rsid w:val="007C1150"/>
    <w:rsid w:val="007C1440"/>
    <w:rsid w:val="007C19EC"/>
    <w:rsid w:val="007C1D71"/>
    <w:rsid w:val="007C1EF5"/>
    <w:rsid w:val="007C229B"/>
    <w:rsid w:val="007C22D4"/>
    <w:rsid w:val="007C25D4"/>
    <w:rsid w:val="007C28AB"/>
    <w:rsid w:val="007C2D12"/>
    <w:rsid w:val="007C2F2E"/>
    <w:rsid w:val="007C2F73"/>
    <w:rsid w:val="007C2F95"/>
    <w:rsid w:val="007C308C"/>
    <w:rsid w:val="007C3431"/>
    <w:rsid w:val="007C35C9"/>
    <w:rsid w:val="007C417A"/>
    <w:rsid w:val="007C4210"/>
    <w:rsid w:val="007C4550"/>
    <w:rsid w:val="007C45A5"/>
    <w:rsid w:val="007C4641"/>
    <w:rsid w:val="007C46C1"/>
    <w:rsid w:val="007C4948"/>
    <w:rsid w:val="007C4C74"/>
    <w:rsid w:val="007C4D41"/>
    <w:rsid w:val="007C4F6F"/>
    <w:rsid w:val="007C5122"/>
    <w:rsid w:val="007C5322"/>
    <w:rsid w:val="007C5982"/>
    <w:rsid w:val="007C5A97"/>
    <w:rsid w:val="007C5AC7"/>
    <w:rsid w:val="007C5D51"/>
    <w:rsid w:val="007C5D5D"/>
    <w:rsid w:val="007C5EBC"/>
    <w:rsid w:val="007C657A"/>
    <w:rsid w:val="007C6759"/>
    <w:rsid w:val="007C69C3"/>
    <w:rsid w:val="007C6AC6"/>
    <w:rsid w:val="007C6B9C"/>
    <w:rsid w:val="007C7433"/>
    <w:rsid w:val="007C7848"/>
    <w:rsid w:val="007C7ADF"/>
    <w:rsid w:val="007C7B07"/>
    <w:rsid w:val="007D02F8"/>
    <w:rsid w:val="007D03F7"/>
    <w:rsid w:val="007D0583"/>
    <w:rsid w:val="007D095C"/>
    <w:rsid w:val="007D0B0A"/>
    <w:rsid w:val="007D0E43"/>
    <w:rsid w:val="007D1033"/>
    <w:rsid w:val="007D122E"/>
    <w:rsid w:val="007D1378"/>
    <w:rsid w:val="007D1448"/>
    <w:rsid w:val="007D1938"/>
    <w:rsid w:val="007D194F"/>
    <w:rsid w:val="007D1CAD"/>
    <w:rsid w:val="007D1CE3"/>
    <w:rsid w:val="007D1D42"/>
    <w:rsid w:val="007D21EB"/>
    <w:rsid w:val="007D258A"/>
    <w:rsid w:val="007D2754"/>
    <w:rsid w:val="007D29D2"/>
    <w:rsid w:val="007D29FC"/>
    <w:rsid w:val="007D2AE0"/>
    <w:rsid w:val="007D2B6A"/>
    <w:rsid w:val="007D2CFB"/>
    <w:rsid w:val="007D31E0"/>
    <w:rsid w:val="007D320D"/>
    <w:rsid w:val="007D33FE"/>
    <w:rsid w:val="007D341E"/>
    <w:rsid w:val="007D34DE"/>
    <w:rsid w:val="007D3635"/>
    <w:rsid w:val="007D381E"/>
    <w:rsid w:val="007D3989"/>
    <w:rsid w:val="007D3FBC"/>
    <w:rsid w:val="007D40F9"/>
    <w:rsid w:val="007D417D"/>
    <w:rsid w:val="007D4327"/>
    <w:rsid w:val="007D468A"/>
    <w:rsid w:val="007D483F"/>
    <w:rsid w:val="007D496B"/>
    <w:rsid w:val="007D49B2"/>
    <w:rsid w:val="007D4A1F"/>
    <w:rsid w:val="007D4C4E"/>
    <w:rsid w:val="007D4C5E"/>
    <w:rsid w:val="007D4D99"/>
    <w:rsid w:val="007D4DC4"/>
    <w:rsid w:val="007D50AD"/>
    <w:rsid w:val="007D51D0"/>
    <w:rsid w:val="007D5370"/>
    <w:rsid w:val="007D5631"/>
    <w:rsid w:val="007D56BE"/>
    <w:rsid w:val="007D5849"/>
    <w:rsid w:val="007D5A1F"/>
    <w:rsid w:val="007D5A2F"/>
    <w:rsid w:val="007D5C9A"/>
    <w:rsid w:val="007D5EEC"/>
    <w:rsid w:val="007D6021"/>
    <w:rsid w:val="007D6242"/>
    <w:rsid w:val="007D625C"/>
    <w:rsid w:val="007D639E"/>
    <w:rsid w:val="007D63C4"/>
    <w:rsid w:val="007D657C"/>
    <w:rsid w:val="007D69E4"/>
    <w:rsid w:val="007D6A05"/>
    <w:rsid w:val="007D6DC2"/>
    <w:rsid w:val="007D6E43"/>
    <w:rsid w:val="007D6EBF"/>
    <w:rsid w:val="007D742E"/>
    <w:rsid w:val="007D74EB"/>
    <w:rsid w:val="007D75A4"/>
    <w:rsid w:val="007D7602"/>
    <w:rsid w:val="007D760D"/>
    <w:rsid w:val="007D7860"/>
    <w:rsid w:val="007D78E2"/>
    <w:rsid w:val="007D7A83"/>
    <w:rsid w:val="007D7D8E"/>
    <w:rsid w:val="007D7DE6"/>
    <w:rsid w:val="007D7E20"/>
    <w:rsid w:val="007D7E4A"/>
    <w:rsid w:val="007E0125"/>
    <w:rsid w:val="007E0730"/>
    <w:rsid w:val="007E08FD"/>
    <w:rsid w:val="007E0C60"/>
    <w:rsid w:val="007E0FD7"/>
    <w:rsid w:val="007E1A73"/>
    <w:rsid w:val="007E1AA9"/>
    <w:rsid w:val="007E1BB9"/>
    <w:rsid w:val="007E1BCC"/>
    <w:rsid w:val="007E1E46"/>
    <w:rsid w:val="007E210C"/>
    <w:rsid w:val="007E34CE"/>
    <w:rsid w:val="007E3947"/>
    <w:rsid w:val="007E3E08"/>
    <w:rsid w:val="007E3FD3"/>
    <w:rsid w:val="007E40D2"/>
    <w:rsid w:val="007E42CE"/>
    <w:rsid w:val="007E43DE"/>
    <w:rsid w:val="007E43FE"/>
    <w:rsid w:val="007E450A"/>
    <w:rsid w:val="007E452F"/>
    <w:rsid w:val="007E471E"/>
    <w:rsid w:val="007E48CF"/>
    <w:rsid w:val="007E4BCE"/>
    <w:rsid w:val="007E4CA2"/>
    <w:rsid w:val="007E5010"/>
    <w:rsid w:val="007E514E"/>
    <w:rsid w:val="007E515C"/>
    <w:rsid w:val="007E5218"/>
    <w:rsid w:val="007E589E"/>
    <w:rsid w:val="007E5905"/>
    <w:rsid w:val="007E59FB"/>
    <w:rsid w:val="007E5C1D"/>
    <w:rsid w:val="007E5DEC"/>
    <w:rsid w:val="007E6610"/>
    <w:rsid w:val="007E66D5"/>
    <w:rsid w:val="007E6794"/>
    <w:rsid w:val="007E6967"/>
    <w:rsid w:val="007E6B07"/>
    <w:rsid w:val="007E6B44"/>
    <w:rsid w:val="007E6C3D"/>
    <w:rsid w:val="007E6D7E"/>
    <w:rsid w:val="007E6F5E"/>
    <w:rsid w:val="007E6FA7"/>
    <w:rsid w:val="007E72E4"/>
    <w:rsid w:val="007E7395"/>
    <w:rsid w:val="007E7508"/>
    <w:rsid w:val="007E7539"/>
    <w:rsid w:val="007E75BE"/>
    <w:rsid w:val="007E77B7"/>
    <w:rsid w:val="007E789F"/>
    <w:rsid w:val="007E78FA"/>
    <w:rsid w:val="007E7B81"/>
    <w:rsid w:val="007E7D13"/>
    <w:rsid w:val="007E7D9C"/>
    <w:rsid w:val="007E7DC6"/>
    <w:rsid w:val="007E7E25"/>
    <w:rsid w:val="007F016C"/>
    <w:rsid w:val="007F025C"/>
    <w:rsid w:val="007F0345"/>
    <w:rsid w:val="007F0346"/>
    <w:rsid w:val="007F0A17"/>
    <w:rsid w:val="007F0AA4"/>
    <w:rsid w:val="007F0B26"/>
    <w:rsid w:val="007F0C33"/>
    <w:rsid w:val="007F1078"/>
    <w:rsid w:val="007F135C"/>
    <w:rsid w:val="007F13C4"/>
    <w:rsid w:val="007F14A9"/>
    <w:rsid w:val="007F1E7C"/>
    <w:rsid w:val="007F1E96"/>
    <w:rsid w:val="007F1FC5"/>
    <w:rsid w:val="007F210B"/>
    <w:rsid w:val="007F22EC"/>
    <w:rsid w:val="007F242B"/>
    <w:rsid w:val="007F25B1"/>
    <w:rsid w:val="007F26C1"/>
    <w:rsid w:val="007F28D1"/>
    <w:rsid w:val="007F3086"/>
    <w:rsid w:val="007F3145"/>
    <w:rsid w:val="007F32B4"/>
    <w:rsid w:val="007F333A"/>
    <w:rsid w:val="007F3785"/>
    <w:rsid w:val="007F390B"/>
    <w:rsid w:val="007F397D"/>
    <w:rsid w:val="007F3B76"/>
    <w:rsid w:val="007F3BD7"/>
    <w:rsid w:val="007F3FC0"/>
    <w:rsid w:val="007F401A"/>
    <w:rsid w:val="007F413D"/>
    <w:rsid w:val="007F43F8"/>
    <w:rsid w:val="007F4481"/>
    <w:rsid w:val="007F47E0"/>
    <w:rsid w:val="007F4876"/>
    <w:rsid w:val="007F493C"/>
    <w:rsid w:val="007F4C18"/>
    <w:rsid w:val="007F4C76"/>
    <w:rsid w:val="007F533B"/>
    <w:rsid w:val="007F548F"/>
    <w:rsid w:val="007F551F"/>
    <w:rsid w:val="007F553C"/>
    <w:rsid w:val="007F5804"/>
    <w:rsid w:val="007F58C8"/>
    <w:rsid w:val="007F59AF"/>
    <w:rsid w:val="007F5B42"/>
    <w:rsid w:val="007F6587"/>
    <w:rsid w:val="007F659A"/>
    <w:rsid w:val="007F6650"/>
    <w:rsid w:val="007F66A8"/>
    <w:rsid w:val="007F6859"/>
    <w:rsid w:val="007F69AD"/>
    <w:rsid w:val="007F69F1"/>
    <w:rsid w:val="007F6A16"/>
    <w:rsid w:val="007F6D5C"/>
    <w:rsid w:val="007F6E2E"/>
    <w:rsid w:val="007F6F0C"/>
    <w:rsid w:val="007F71D5"/>
    <w:rsid w:val="007F72B2"/>
    <w:rsid w:val="007F7430"/>
    <w:rsid w:val="007F755D"/>
    <w:rsid w:val="007F778C"/>
    <w:rsid w:val="007F781C"/>
    <w:rsid w:val="007F7919"/>
    <w:rsid w:val="007F79DF"/>
    <w:rsid w:val="007F7BF9"/>
    <w:rsid w:val="00800182"/>
    <w:rsid w:val="008003CC"/>
    <w:rsid w:val="00800814"/>
    <w:rsid w:val="00800C58"/>
    <w:rsid w:val="00800CDD"/>
    <w:rsid w:val="00800E8D"/>
    <w:rsid w:val="00800F3A"/>
    <w:rsid w:val="008010C5"/>
    <w:rsid w:val="00801493"/>
    <w:rsid w:val="00801526"/>
    <w:rsid w:val="00801538"/>
    <w:rsid w:val="00801DE1"/>
    <w:rsid w:val="00801E13"/>
    <w:rsid w:val="00801EBA"/>
    <w:rsid w:val="00801FA4"/>
    <w:rsid w:val="00802269"/>
    <w:rsid w:val="008023D8"/>
    <w:rsid w:val="00802544"/>
    <w:rsid w:val="00802576"/>
    <w:rsid w:val="0080258A"/>
    <w:rsid w:val="00802763"/>
    <w:rsid w:val="008028CF"/>
    <w:rsid w:val="008028D5"/>
    <w:rsid w:val="00802AAB"/>
    <w:rsid w:val="00802BA5"/>
    <w:rsid w:val="00802C49"/>
    <w:rsid w:val="00803110"/>
    <w:rsid w:val="008031B5"/>
    <w:rsid w:val="00803535"/>
    <w:rsid w:val="00803820"/>
    <w:rsid w:val="00803C55"/>
    <w:rsid w:val="00803DA8"/>
    <w:rsid w:val="0080440A"/>
    <w:rsid w:val="0080440F"/>
    <w:rsid w:val="00804558"/>
    <w:rsid w:val="00804828"/>
    <w:rsid w:val="008048CB"/>
    <w:rsid w:val="008049AA"/>
    <w:rsid w:val="00804C01"/>
    <w:rsid w:val="00804E4C"/>
    <w:rsid w:val="00804E9C"/>
    <w:rsid w:val="008053AE"/>
    <w:rsid w:val="008053D0"/>
    <w:rsid w:val="00805475"/>
    <w:rsid w:val="00805552"/>
    <w:rsid w:val="008058FE"/>
    <w:rsid w:val="00805A40"/>
    <w:rsid w:val="00805CBD"/>
    <w:rsid w:val="00805D1F"/>
    <w:rsid w:val="00805D4B"/>
    <w:rsid w:val="00805DB8"/>
    <w:rsid w:val="00805DD0"/>
    <w:rsid w:val="00805EB5"/>
    <w:rsid w:val="00805F07"/>
    <w:rsid w:val="00805F62"/>
    <w:rsid w:val="008060DA"/>
    <w:rsid w:val="0080615F"/>
    <w:rsid w:val="008066EC"/>
    <w:rsid w:val="0080674F"/>
    <w:rsid w:val="0080679E"/>
    <w:rsid w:val="00806BA3"/>
    <w:rsid w:val="008070CD"/>
    <w:rsid w:val="008071E9"/>
    <w:rsid w:val="00807472"/>
    <w:rsid w:val="0080767C"/>
    <w:rsid w:val="008076DE"/>
    <w:rsid w:val="00807A7A"/>
    <w:rsid w:val="00807E86"/>
    <w:rsid w:val="00810390"/>
    <w:rsid w:val="0081047E"/>
    <w:rsid w:val="008105FD"/>
    <w:rsid w:val="00810711"/>
    <w:rsid w:val="00810B9A"/>
    <w:rsid w:val="008110E5"/>
    <w:rsid w:val="00811146"/>
    <w:rsid w:val="008114FF"/>
    <w:rsid w:val="00811CA2"/>
    <w:rsid w:val="00811D50"/>
    <w:rsid w:val="00811DAD"/>
    <w:rsid w:val="00811F4A"/>
    <w:rsid w:val="008121DB"/>
    <w:rsid w:val="008122B4"/>
    <w:rsid w:val="008126DD"/>
    <w:rsid w:val="00812874"/>
    <w:rsid w:val="00812D9B"/>
    <w:rsid w:val="00812FC8"/>
    <w:rsid w:val="0081331D"/>
    <w:rsid w:val="008133C9"/>
    <w:rsid w:val="00813529"/>
    <w:rsid w:val="00813547"/>
    <w:rsid w:val="008135E9"/>
    <w:rsid w:val="00813A3E"/>
    <w:rsid w:val="00813BA7"/>
    <w:rsid w:val="00813BA8"/>
    <w:rsid w:val="00813BFD"/>
    <w:rsid w:val="00813D5B"/>
    <w:rsid w:val="00814047"/>
    <w:rsid w:val="00814050"/>
    <w:rsid w:val="008141EB"/>
    <w:rsid w:val="00814348"/>
    <w:rsid w:val="008148B2"/>
    <w:rsid w:val="008148CE"/>
    <w:rsid w:val="00814A56"/>
    <w:rsid w:val="00814CEE"/>
    <w:rsid w:val="00814D07"/>
    <w:rsid w:val="00814E7A"/>
    <w:rsid w:val="008150A0"/>
    <w:rsid w:val="008151FD"/>
    <w:rsid w:val="00815202"/>
    <w:rsid w:val="008152C3"/>
    <w:rsid w:val="00815390"/>
    <w:rsid w:val="008154B8"/>
    <w:rsid w:val="008156A3"/>
    <w:rsid w:val="008157A8"/>
    <w:rsid w:val="008157E8"/>
    <w:rsid w:val="008158C6"/>
    <w:rsid w:val="008159E6"/>
    <w:rsid w:val="00815A76"/>
    <w:rsid w:val="00815C12"/>
    <w:rsid w:val="00815C79"/>
    <w:rsid w:val="00815CEA"/>
    <w:rsid w:val="00815CFC"/>
    <w:rsid w:val="0081605C"/>
    <w:rsid w:val="00816361"/>
    <w:rsid w:val="008164C4"/>
    <w:rsid w:val="008164D7"/>
    <w:rsid w:val="0081686D"/>
    <w:rsid w:val="00816968"/>
    <w:rsid w:val="00816C6A"/>
    <w:rsid w:val="00816DC2"/>
    <w:rsid w:val="00817593"/>
    <w:rsid w:val="00817871"/>
    <w:rsid w:val="008178B5"/>
    <w:rsid w:val="008179DF"/>
    <w:rsid w:val="00817BF3"/>
    <w:rsid w:val="00817C79"/>
    <w:rsid w:val="00817D87"/>
    <w:rsid w:val="00817DD1"/>
    <w:rsid w:val="00817ED0"/>
    <w:rsid w:val="00820220"/>
    <w:rsid w:val="008204B8"/>
    <w:rsid w:val="00820739"/>
    <w:rsid w:val="008208AA"/>
    <w:rsid w:val="008208F8"/>
    <w:rsid w:val="00820C0F"/>
    <w:rsid w:val="0082166D"/>
    <w:rsid w:val="00821E07"/>
    <w:rsid w:val="0082253B"/>
    <w:rsid w:val="00822572"/>
    <w:rsid w:val="008225A6"/>
    <w:rsid w:val="00822725"/>
    <w:rsid w:val="00822A2C"/>
    <w:rsid w:val="00822B30"/>
    <w:rsid w:val="00822C67"/>
    <w:rsid w:val="00822CFD"/>
    <w:rsid w:val="00822D6F"/>
    <w:rsid w:val="00823299"/>
    <w:rsid w:val="008235BA"/>
    <w:rsid w:val="008237E5"/>
    <w:rsid w:val="0082393D"/>
    <w:rsid w:val="00823AD7"/>
    <w:rsid w:val="00823D1F"/>
    <w:rsid w:val="00823E36"/>
    <w:rsid w:val="008244A3"/>
    <w:rsid w:val="008246CA"/>
    <w:rsid w:val="008246DD"/>
    <w:rsid w:val="008247A1"/>
    <w:rsid w:val="0082480E"/>
    <w:rsid w:val="008248C3"/>
    <w:rsid w:val="00824FB0"/>
    <w:rsid w:val="00824FD6"/>
    <w:rsid w:val="008250CE"/>
    <w:rsid w:val="00825139"/>
    <w:rsid w:val="008251EA"/>
    <w:rsid w:val="008253F2"/>
    <w:rsid w:val="0082548E"/>
    <w:rsid w:val="0082564B"/>
    <w:rsid w:val="00825C52"/>
    <w:rsid w:val="00826530"/>
    <w:rsid w:val="00826A15"/>
    <w:rsid w:val="00826C46"/>
    <w:rsid w:val="00826EF8"/>
    <w:rsid w:val="00827036"/>
    <w:rsid w:val="008271A4"/>
    <w:rsid w:val="0082766C"/>
    <w:rsid w:val="00827905"/>
    <w:rsid w:val="00827C23"/>
    <w:rsid w:val="00827F0F"/>
    <w:rsid w:val="00827F3C"/>
    <w:rsid w:val="00827F49"/>
    <w:rsid w:val="00827F52"/>
    <w:rsid w:val="00830218"/>
    <w:rsid w:val="00830467"/>
    <w:rsid w:val="0083047D"/>
    <w:rsid w:val="008307F3"/>
    <w:rsid w:val="00830900"/>
    <w:rsid w:val="008309A7"/>
    <w:rsid w:val="00830BA6"/>
    <w:rsid w:val="00830DF3"/>
    <w:rsid w:val="008311B6"/>
    <w:rsid w:val="00831623"/>
    <w:rsid w:val="0083165A"/>
    <w:rsid w:val="00831759"/>
    <w:rsid w:val="0083197F"/>
    <w:rsid w:val="00831A5C"/>
    <w:rsid w:val="00831DDF"/>
    <w:rsid w:val="00831E90"/>
    <w:rsid w:val="00831EF9"/>
    <w:rsid w:val="0083207C"/>
    <w:rsid w:val="0083222D"/>
    <w:rsid w:val="0083344D"/>
    <w:rsid w:val="00833831"/>
    <w:rsid w:val="00833B86"/>
    <w:rsid w:val="00833C13"/>
    <w:rsid w:val="00833D0B"/>
    <w:rsid w:val="00833D64"/>
    <w:rsid w:val="00833DF4"/>
    <w:rsid w:val="00833E28"/>
    <w:rsid w:val="00834459"/>
    <w:rsid w:val="00834A2A"/>
    <w:rsid w:val="00834B48"/>
    <w:rsid w:val="00834B7A"/>
    <w:rsid w:val="00834E02"/>
    <w:rsid w:val="00835128"/>
    <w:rsid w:val="0083573C"/>
    <w:rsid w:val="00835A98"/>
    <w:rsid w:val="00835FD1"/>
    <w:rsid w:val="0083616B"/>
    <w:rsid w:val="008366A1"/>
    <w:rsid w:val="00836760"/>
    <w:rsid w:val="008375E1"/>
    <w:rsid w:val="00837729"/>
    <w:rsid w:val="0083796A"/>
    <w:rsid w:val="00837D15"/>
    <w:rsid w:val="00837D9D"/>
    <w:rsid w:val="008403A4"/>
    <w:rsid w:val="008404F2"/>
    <w:rsid w:val="0084070E"/>
    <w:rsid w:val="00840BA1"/>
    <w:rsid w:val="00840E53"/>
    <w:rsid w:val="00841034"/>
    <w:rsid w:val="008411BB"/>
    <w:rsid w:val="008414A7"/>
    <w:rsid w:val="00841638"/>
    <w:rsid w:val="008417EC"/>
    <w:rsid w:val="0084184E"/>
    <w:rsid w:val="008419E7"/>
    <w:rsid w:val="00841A69"/>
    <w:rsid w:val="00841AAA"/>
    <w:rsid w:val="0084216C"/>
    <w:rsid w:val="00842296"/>
    <w:rsid w:val="008423F0"/>
    <w:rsid w:val="00842838"/>
    <w:rsid w:val="00842AD5"/>
    <w:rsid w:val="00842C6D"/>
    <w:rsid w:val="00842CF7"/>
    <w:rsid w:val="00842D24"/>
    <w:rsid w:val="00842F17"/>
    <w:rsid w:val="0084344D"/>
    <w:rsid w:val="0084356E"/>
    <w:rsid w:val="008435CA"/>
    <w:rsid w:val="00843959"/>
    <w:rsid w:val="008439C6"/>
    <w:rsid w:val="00843CBA"/>
    <w:rsid w:val="00844329"/>
    <w:rsid w:val="00844331"/>
    <w:rsid w:val="00844424"/>
    <w:rsid w:val="00844731"/>
    <w:rsid w:val="008449D3"/>
    <w:rsid w:val="00844E27"/>
    <w:rsid w:val="0084533B"/>
    <w:rsid w:val="00845377"/>
    <w:rsid w:val="00845730"/>
    <w:rsid w:val="00845736"/>
    <w:rsid w:val="00845760"/>
    <w:rsid w:val="00845DBE"/>
    <w:rsid w:val="00846333"/>
    <w:rsid w:val="00846357"/>
    <w:rsid w:val="0084648C"/>
    <w:rsid w:val="008465B4"/>
    <w:rsid w:val="00846684"/>
    <w:rsid w:val="00846741"/>
    <w:rsid w:val="0084680C"/>
    <w:rsid w:val="00846FD5"/>
    <w:rsid w:val="00847164"/>
    <w:rsid w:val="008473C1"/>
    <w:rsid w:val="0084770A"/>
    <w:rsid w:val="008477A5"/>
    <w:rsid w:val="008478C6"/>
    <w:rsid w:val="008479EC"/>
    <w:rsid w:val="00847AD9"/>
    <w:rsid w:val="00847AE3"/>
    <w:rsid w:val="00847D29"/>
    <w:rsid w:val="00847DB1"/>
    <w:rsid w:val="00850126"/>
    <w:rsid w:val="0085032B"/>
    <w:rsid w:val="0085044C"/>
    <w:rsid w:val="008505C6"/>
    <w:rsid w:val="00850635"/>
    <w:rsid w:val="008506B9"/>
    <w:rsid w:val="008506C4"/>
    <w:rsid w:val="00850734"/>
    <w:rsid w:val="00850BB7"/>
    <w:rsid w:val="00850DC2"/>
    <w:rsid w:val="00851020"/>
    <w:rsid w:val="008510DE"/>
    <w:rsid w:val="0085131F"/>
    <w:rsid w:val="00851368"/>
    <w:rsid w:val="008513E9"/>
    <w:rsid w:val="0085149D"/>
    <w:rsid w:val="008514F3"/>
    <w:rsid w:val="00851695"/>
    <w:rsid w:val="00851815"/>
    <w:rsid w:val="00851912"/>
    <w:rsid w:val="0085191F"/>
    <w:rsid w:val="00851A53"/>
    <w:rsid w:val="00851CE4"/>
    <w:rsid w:val="00851EC3"/>
    <w:rsid w:val="008521E3"/>
    <w:rsid w:val="00852303"/>
    <w:rsid w:val="00852558"/>
    <w:rsid w:val="00852660"/>
    <w:rsid w:val="0085270B"/>
    <w:rsid w:val="008528D9"/>
    <w:rsid w:val="00852D5A"/>
    <w:rsid w:val="00852FB0"/>
    <w:rsid w:val="008531AD"/>
    <w:rsid w:val="00853220"/>
    <w:rsid w:val="00853442"/>
    <w:rsid w:val="00853503"/>
    <w:rsid w:val="00853532"/>
    <w:rsid w:val="00853C7A"/>
    <w:rsid w:val="00853CFD"/>
    <w:rsid w:val="00853FEF"/>
    <w:rsid w:val="008542C5"/>
    <w:rsid w:val="008542FB"/>
    <w:rsid w:val="00854551"/>
    <w:rsid w:val="00854AEC"/>
    <w:rsid w:val="00854B72"/>
    <w:rsid w:val="00854DC4"/>
    <w:rsid w:val="00854DF5"/>
    <w:rsid w:val="00854E1E"/>
    <w:rsid w:val="00854F34"/>
    <w:rsid w:val="00854F8B"/>
    <w:rsid w:val="008551DD"/>
    <w:rsid w:val="00855716"/>
    <w:rsid w:val="00855972"/>
    <w:rsid w:val="00855C3B"/>
    <w:rsid w:val="00855D53"/>
    <w:rsid w:val="00855D68"/>
    <w:rsid w:val="00855FB8"/>
    <w:rsid w:val="00856001"/>
    <w:rsid w:val="0085612D"/>
    <w:rsid w:val="008562FB"/>
    <w:rsid w:val="0085696D"/>
    <w:rsid w:val="00856B50"/>
    <w:rsid w:val="00856BD7"/>
    <w:rsid w:val="00856C71"/>
    <w:rsid w:val="00856D67"/>
    <w:rsid w:val="00856EA1"/>
    <w:rsid w:val="008579B8"/>
    <w:rsid w:val="00857C60"/>
    <w:rsid w:val="00857C73"/>
    <w:rsid w:val="008603AB"/>
    <w:rsid w:val="00860728"/>
    <w:rsid w:val="008609E6"/>
    <w:rsid w:val="008609F1"/>
    <w:rsid w:val="00860B0A"/>
    <w:rsid w:val="00860B4A"/>
    <w:rsid w:val="00860F11"/>
    <w:rsid w:val="008613BD"/>
    <w:rsid w:val="008615C4"/>
    <w:rsid w:val="008619D4"/>
    <w:rsid w:val="008619E6"/>
    <w:rsid w:val="00861D0D"/>
    <w:rsid w:val="00861EAB"/>
    <w:rsid w:val="0086200C"/>
    <w:rsid w:val="00862025"/>
    <w:rsid w:val="00862073"/>
    <w:rsid w:val="0086223B"/>
    <w:rsid w:val="00862285"/>
    <w:rsid w:val="00862295"/>
    <w:rsid w:val="008625BA"/>
    <w:rsid w:val="00862B0B"/>
    <w:rsid w:val="00862D75"/>
    <w:rsid w:val="00862E6E"/>
    <w:rsid w:val="00862EF5"/>
    <w:rsid w:val="0086337F"/>
    <w:rsid w:val="008637ED"/>
    <w:rsid w:val="00863A4D"/>
    <w:rsid w:val="00863B9F"/>
    <w:rsid w:val="00863C1C"/>
    <w:rsid w:val="00863D21"/>
    <w:rsid w:val="00863D31"/>
    <w:rsid w:val="00863D6D"/>
    <w:rsid w:val="008643D6"/>
    <w:rsid w:val="0086442B"/>
    <w:rsid w:val="0086462B"/>
    <w:rsid w:val="0086509D"/>
    <w:rsid w:val="008651D4"/>
    <w:rsid w:val="00865C5D"/>
    <w:rsid w:val="00865CB4"/>
    <w:rsid w:val="00865EB7"/>
    <w:rsid w:val="008663AA"/>
    <w:rsid w:val="00866416"/>
    <w:rsid w:val="0086649F"/>
    <w:rsid w:val="00866532"/>
    <w:rsid w:val="0086675D"/>
    <w:rsid w:val="008669F1"/>
    <w:rsid w:val="00866B4F"/>
    <w:rsid w:val="00866C1D"/>
    <w:rsid w:val="00866CE8"/>
    <w:rsid w:val="00866EA6"/>
    <w:rsid w:val="00867485"/>
    <w:rsid w:val="00867A19"/>
    <w:rsid w:val="00867AA9"/>
    <w:rsid w:val="00867ABF"/>
    <w:rsid w:val="00867D17"/>
    <w:rsid w:val="00867D8B"/>
    <w:rsid w:val="00867DC4"/>
    <w:rsid w:val="0087056F"/>
    <w:rsid w:val="0087087F"/>
    <w:rsid w:val="00870BD3"/>
    <w:rsid w:val="00870D79"/>
    <w:rsid w:val="00870DB5"/>
    <w:rsid w:val="0087182D"/>
    <w:rsid w:val="0087197C"/>
    <w:rsid w:val="00871A6D"/>
    <w:rsid w:val="00871B83"/>
    <w:rsid w:val="00871E3F"/>
    <w:rsid w:val="0087244A"/>
    <w:rsid w:val="008724E0"/>
    <w:rsid w:val="00872506"/>
    <w:rsid w:val="00872E5A"/>
    <w:rsid w:val="00873681"/>
    <w:rsid w:val="00873E66"/>
    <w:rsid w:val="00873EDA"/>
    <w:rsid w:val="00873EDF"/>
    <w:rsid w:val="00873EEA"/>
    <w:rsid w:val="00874267"/>
    <w:rsid w:val="00874641"/>
    <w:rsid w:val="008748F5"/>
    <w:rsid w:val="008749C7"/>
    <w:rsid w:val="00874C3C"/>
    <w:rsid w:val="00874EAA"/>
    <w:rsid w:val="00874ED8"/>
    <w:rsid w:val="00874FBA"/>
    <w:rsid w:val="00875191"/>
    <w:rsid w:val="008752EB"/>
    <w:rsid w:val="008753B6"/>
    <w:rsid w:val="008756CA"/>
    <w:rsid w:val="008757E0"/>
    <w:rsid w:val="0087588E"/>
    <w:rsid w:val="00875C5B"/>
    <w:rsid w:val="00875D93"/>
    <w:rsid w:val="00875E5A"/>
    <w:rsid w:val="00875F13"/>
    <w:rsid w:val="00876019"/>
    <w:rsid w:val="00876147"/>
    <w:rsid w:val="00876379"/>
    <w:rsid w:val="008765E1"/>
    <w:rsid w:val="008767D7"/>
    <w:rsid w:val="008768B8"/>
    <w:rsid w:val="00876C19"/>
    <w:rsid w:val="008770C9"/>
    <w:rsid w:val="0087738E"/>
    <w:rsid w:val="008777F6"/>
    <w:rsid w:val="00877D9E"/>
    <w:rsid w:val="00877F3A"/>
    <w:rsid w:val="00877FC9"/>
    <w:rsid w:val="00880639"/>
    <w:rsid w:val="00880A18"/>
    <w:rsid w:val="00880C43"/>
    <w:rsid w:val="00880C94"/>
    <w:rsid w:val="00880CAC"/>
    <w:rsid w:val="00880D75"/>
    <w:rsid w:val="00880DBF"/>
    <w:rsid w:val="00881002"/>
    <w:rsid w:val="008811B9"/>
    <w:rsid w:val="008813D4"/>
    <w:rsid w:val="00881608"/>
    <w:rsid w:val="00881793"/>
    <w:rsid w:val="0088186C"/>
    <w:rsid w:val="00881A01"/>
    <w:rsid w:val="008820DC"/>
    <w:rsid w:val="00882155"/>
    <w:rsid w:val="00882200"/>
    <w:rsid w:val="00882448"/>
    <w:rsid w:val="00882488"/>
    <w:rsid w:val="008825E0"/>
    <w:rsid w:val="00882695"/>
    <w:rsid w:val="00882AFD"/>
    <w:rsid w:val="00882DB7"/>
    <w:rsid w:val="00882E52"/>
    <w:rsid w:val="0088340F"/>
    <w:rsid w:val="008834E2"/>
    <w:rsid w:val="00883784"/>
    <w:rsid w:val="008838EE"/>
    <w:rsid w:val="0088395E"/>
    <w:rsid w:val="00883B34"/>
    <w:rsid w:val="00883D5F"/>
    <w:rsid w:val="00883D8D"/>
    <w:rsid w:val="0088432E"/>
    <w:rsid w:val="00884732"/>
    <w:rsid w:val="008847AE"/>
    <w:rsid w:val="0088492D"/>
    <w:rsid w:val="00884B3C"/>
    <w:rsid w:val="00884CBF"/>
    <w:rsid w:val="00884FF8"/>
    <w:rsid w:val="0088510F"/>
    <w:rsid w:val="00885381"/>
    <w:rsid w:val="008859F6"/>
    <w:rsid w:val="00885C7D"/>
    <w:rsid w:val="00886350"/>
    <w:rsid w:val="0088646E"/>
    <w:rsid w:val="0088656F"/>
    <w:rsid w:val="00886606"/>
    <w:rsid w:val="0088664B"/>
    <w:rsid w:val="0088696D"/>
    <w:rsid w:val="008869E4"/>
    <w:rsid w:val="00886CF8"/>
    <w:rsid w:val="00887083"/>
    <w:rsid w:val="0088712E"/>
    <w:rsid w:val="0088721A"/>
    <w:rsid w:val="0088792E"/>
    <w:rsid w:val="00887B58"/>
    <w:rsid w:val="00887CB2"/>
    <w:rsid w:val="00887F8D"/>
    <w:rsid w:val="0089005D"/>
    <w:rsid w:val="00890161"/>
    <w:rsid w:val="008901BE"/>
    <w:rsid w:val="0089070A"/>
    <w:rsid w:val="008909D0"/>
    <w:rsid w:val="00890E5A"/>
    <w:rsid w:val="00890E83"/>
    <w:rsid w:val="00890F91"/>
    <w:rsid w:val="0089115E"/>
    <w:rsid w:val="008911C6"/>
    <w:rsid w:val="008914B5"/>
    <w:rsid w:val="008916BE"/>
    <w:rsid w:val="008917B6"/>
    <w:rsid w:val="008918E4"/>
    <w:rsid w:val="00891C00"/>
    <w:rsid w:val="00891ECE"/>
    <w:rsid w:val="00892056"/>
    <w:rsid w:val="00892456"/>
    <w:rsid w:val="00892464"/>
    <w:rsid w:val="0089275D"/>
    <w:rsid w:val="00892926"/>
    <w:rsid w:val="00892A04"/>
    <w:rsid w:val="00892A58"/>
    <w:rsid w:val="00892ACB"/>
    <w:rsid w:val="00892D91"/>
    <w:rsid w:val="00893675"/>
    <w:rsid w:val="008936C7"/>
    <w:rsid w:val="00893716"/>
    <w:rsid w:val="00893797"/>
    <w:rsid w:val="00893920"/>
    <w:rsid w:val="00893ED5"/>
    <w:rsid w:val="00893EFF"/>
    <w:rsid w:val="00893F58"/>
    <w:rsid w:val="00893F60"/>
    <w:rsid w:val="00894491"/>
    <w:rsid w:val="0089456B"/>
    <w:rsid w:val="00894680"/>
    <w:rsid w:val="0089483A"/>
    <w:rsid w:val="00894CAE"/>
    <w:rsid w:val="008950D1"/>
    <w:rsid w:val="008950D4"/>
    <w:rsid w:val="008953CF"/>
    <w:rsid w:val="00895C39"/>
    <w:rsid w:val="00895E89"/>
    <w:rsid w:val="00895E8C"/>
    <w:rsid w:val="00895F50"/>
    <w:rsid w:val="00895FA9"/>
    <w:rsid w:val="0089653E"/>
    <w:rsid w:val="00896669"/>
    <w:rsid w:val="0089674E"/>
    <w:rsid w:val="008967EB"/>
    <w:rsid w:val="008968BD"/>
    <w:rsid w:val="008968F9"/>
    <w:rsid w:val="00896916"/>
    <w:rsid w:val="008969AF"/>
    <w:rsid w:val="00896B7E"/>
    <w:rsid w:val="00896C4C"/>
    <w:rsid w:val="00896D62"/>
    <w:rsid w:val="00896E59"/>
    <w:rsid w:val="00896FF6"/>
    <w:rsid w:val="00897120"/>
    <w:rsid w:val="0089749F"/>
    <w:rsid w:val="00897631"/>
    <w:rsid w:val="008977D4"/>
    <w:rsid w:val="00897C76"/>
    <w:rsid w:val="00897E2E"/>
    <w:rsid w:val="008A0349"/>
    <w:rsid w:val="008A0382"/>
    <w:rsid w:val="008A06F3"/>
    <w:rsid w:val="008A074D"/>
    <w:rsid w:val="008A0796"/>
    <w:rsid w:val="008A09B4"/>
    <w:rsid w:val="008A0B8D"/>
    <w:rsid w:val="008A0BC7"/>
    <w:rsid w:val="008A0F16"/>
    <w:rsid w:val="008A104E"/>
    <w:rsid w:val="008A1859"/>
    <w:rsid w:val="008A1935"/>
    <w:rsid w:val="008A2024"/>
    <w:rsid w:val="008A2138"/>
    <w:rsid w:val="008A24FD"/>
    <w:rsid w:val="008A25C7"/>
    <w:rsid w:val="008A2642"/>
    <w:rsid w:val="008A29F1"/>
    <w:rsid w:val="008A2BE6"/>
    <w:rsid w:val="008A2E00"/>
    <w:rsid w:val="008A3057"/>
    <w:rsid w:val="008A3810"/>
    <w:rsid w:val="008A3E32"/>
    <w:rsid w:val="008A3FCE"/>
    <w:rsid w:val="008A411B"/>
    <w:rsid w:val="008A418E"/>
    <w:rsid w:val="008A4463"/>
    <w:rsid w:val="008A449A"/>
    <w:rsid w:val="008A4581"/>
    <w:rsid w:val="008A45BE"/>
    <w:rsid w:val="008A476F"/>
    <w:rsid w:val="008A4771"/>
    <w:rsid w:val="008A48CC"/>
    <w:rsid w:val="008A499A"/>
    <w:rsid w:val="008A4AB0"/>
    <w:rsid w:val="008A4B89"/>
    <w:rsid w:val="008A506F"/>
    <w:rsid w:val="008A54FD"/>
    <w:rsid w:val="008A59CD"/>
    <w:rsid w:val="008A5A26"/>
    <w:rsid w:val="008A60FA"/>
    <w:rsid w:val="008A6136"/>
    <w:rsid w:val="008A62E1"/>
    <w:rsid w:val="008A6636"/>
    <w:rsid w:val="008A670C"/>
    <w:rsid w:val="008A6826"/>
    <w:rsid w:val="008A6E2F"/>
    <w:rsid w:val="008A6EBD"/>
    <w:rsid w:val="008A724A"/>
    <w:rsid w:val="008A73A3"/>
    <w:rsid w:val="008A742B"/>
    <w:rsid w:val="008A770F"/>
    <w:rsid w:val="008A7AA9"/>
    <w:rsid w:val="008A7B49"/>
    <w:rsid w:val="008A7B89"/>
    <w:rsid w:val="008A7CA6"/>
    <w:rsid w:val="008A7DCC"/>
    <w:rsid w:val="008B0076"/>
    <w:rsid w:val="008B00A2"/>
    <w:rsid w:val="008B0353"/>
    <w:rsid w:val="008B0531"/>
    <w:rsid w:val="008B05AE"/>
    <w:rsid w:val="008B0632"/>
    <w:rsid w:val="008B0753"/>
    <w:rsid w:val="008B0912"/>
    <w:rsid w:val="008B0AE9"/>
    <w:rsid w:val="008B0B26"/>
    <w:rsid w:val="008B0C4D"/>
    <w:rsid w:val="008B0F4A"/>
    <w:rsid w:val="008B106C"/>
    <w:rsid w:val="008B119D"/>
    <w:rsid w:val="008B1549"/>
    <w:rsid w:val="008B1711"/>
    <w:rsid w:val="008B1779"/>
    <w:rsid w:val="008B17F6"/>
    <w:rsid w:val="008B1A02"/>
    <w:rsid w:val="008B1E2A"/>
    <w:rsid w:val="008B1F53"/>
    <w:rsid w:val="008B20AA"/>
    <w:rsid w:val="008B231F"/>
    <w:rsid w:val="008B2496"/>
    <w:rsid w:val="008B2596"/>
    <w:rsid w:val="008B2644"/>
    <w:rsid w:val="008B271A"/>
    <w:rsid w:val="008B2881"/>
    <w:rsid w:val="008B289D"/>
    <w:rsid w:val="008B2C64"/>
    <w:rsid w:val="008B354C"/>
    <w:rsid w:val="008B3558"/>
    <w:rsid w:val="008B359A"/>
    <w:rsid w:val="008B36F4"/>
    <w:rsid w:val="008B37F3"/>
    <w:rsid w:val="008B381B"/>
    <w:rsid w:val="008B388F"/>
    <w:rsid w:val="008B3B8D"/>
    <w:rsid w:val="008B3ECD"/>
    <w:rsid w:val="008B42EC"/>
    <w:rsid w:val="008B440B"/>
    <w:rsid w:val="008B44AF"/>
    <w:rsid w:val="008B45D4"/>
    <w:rsid w:val="008B47E3"/>
    <w:rsid w:val="008B4B77"/>
    <w:rsid w:val="008B4C2C"/>
    <w:rsid w:val="008B4CFB"/>
    <w:rsid w:val="008B50E1"/>
    <w:rsid w:val="008B58F3"/>
    <w:rsid w:val="008B5B14"/>
    <w:rsid w:val="008B6116"/>
    <w:rsid w:val="008B6728"/>
    <w:rsid w:val="008B6758"/>
    <w:rsid w:val="008B6791"/>
    <w:rsid w:val="008B69C0"/>
    <w:rsid w:val="008B6A1F"/>
    <w:rsid w:val="008B6C10"/>
    <w:rsid w:val="008B6D0A"/>
    <w:rsid w:val="008B6E02"/>
    <w:rsid w:val="008B6E7B"/>
    <w:rsid w:val="008B6F59"/>
    <w:rsid w:val="008B71A4"/>
    <w:rsid w:val="008B75B9"/>
    <w:rsid w:val="008B783C"/>
    <w:rsid w:val="008B78F9"/>
    <w:rsid w:val="008B7B7E"/>
    <w:rsid w:val="008B7C86"/>
    <w:rsid w:val="008C0031"/>
    <w:rsid w:val="008C015C"/>
    <w:rsid w:val="008C0217"/>
    <w:rsid w:val="008C0403"/>
    <w:rsid w:val="008C06A9"/>
    <w:rsid w:val="008C07F9"/>
    <w:rsid w:val="008C0806"/>
    <w:rsid w:val="008C0B35"/>
    <w:rsid w:val="008C0BC8"/>
    <w:rsid w:val="008C0CEB"/>
    <w:rsid w:val="008C11F3"/>
    <w:rsid w:val="008C157A"/>
    <w:rsid w:val="008C16CE"/>
    <w:rsid w:val="008C19C9"/>
    <w:rsid w:val="008C1A84"/>
    <w:rsid w:val="008C1DFC"/>
    <w:rsid w:val="008C1F89"/>
    <w:rsid w:val="008C2365"/>
    <w:rsid w:val="008C293D"/>
    <w:rsid w:val="008C2940"/>
    <w:rsid w:val="008C2A4D"/>
    <w:rsid w:val="008C2C14"/>
    <w:rsid w:val="008C307F"/>
    <w:rsid w:val="008C31A2"/>
    <w:rsid w:val="008C330F"/>
    <w:rsid w:val="008C35DF"/>
    <w:rsid w:val="008C37AE"/>
    <w:rsid w:val="008C3867"/>
    <w:rsid w:val="008C3C22"/>
    <w:rsid w:val="008C3E9D"/>
    <w:rsid w:val="008C4007"/>
    <w:rsid w:val="008C410F"/>
    <w:rsid w:val="008C4113"/>
    <w:rsid w:val="008C4222"/>
    <w:rsid w:val="008C452F"/>
    <w:rsid w:val="008C463D"/>
    <w:rsid w:val="008C46DD"/>
    <w:rsid w:val="008C4C77"/>
    <w:rsid w:val="008C4E88"/>
    <w:rsid w:val="008C4FA0"/>
    <w:rsid w:val="008C50E2"/>
    <w:rsid w:val="008C5703"/>
    <w:rsid w:val="008C5A44"/>
    <w:rsid w:val="008C5B4A"/>
    <w:rsid w:val="008C5B7D"/>
    <w:rsid w:val="008C5C83"/>
    <w:rsid w:val="008C5CF8"/>
    <w:rsid w:val="008C60E3"/>
    <w:rsid w:val="008C62D1"/>
    <w:rsid w:val="008C6CEC"/>
    <w:rsid w:val="008C6DE4"/>
    <w:rsid w:val="008C70BA"/>
    <w:rsid w:val="008C70D1"/>
    <w:rsid w:val="008C72CE"/>
    <w:rsid w:val="008C72F2"/>
    <w:rsid w:val="008C73A2"/>
    <w:rsid w:val="008C7684"/>
    <w:rsid w:val="008C78DA"/>
    <w:rsid w:val="008C79AD"/>
    <w:rsid w:val="008C7C94"/>
    <w:rsid w:val="008C7F1B"/>
    <w:rsid w:val="008D01C4"/>
    <w:rsid w:val="008D028E"/>
    <w:rsid w:val="008D043B"/>
    <w:rsid w:val="008D04B5"/>
    <w:rsid w:val="008D04CC"/>
    <w:rsid w:val="008D053A"/>
    <w:rsid w:val="008D0603"/>
    <w:rsid w:val="008D079F"/>
    <w:rsid w:val="008D0A2B"/>
    <w:rsid w:val="008D0CFE"/>
    <w:rsid w:val="008D0EDE"/>
    <w:rsid w:val="008D0F79"/>
    <w:rsid w:val="008D10A1"/>
    <w:rsid w:val="008D130D"/>
    <w:rsid w:val="008D134E"/>
    <w:rsid w:val="008D1414"/>
    <w:rsid w:val="008D1779"/>
    <w:rsid w:val="008D1927"/>
    <w:rsid w:val="008D197A"/>
    <w:rsid w:val="008D1A7A"/>
    <w:rsid w:val="008D1A8A"/>
    <w:rsid w:val="008D1AA0"/>
    <w:rsid w:val="008D1C65"/>
    <w:rsid w:val="008D1CB9"/>
    <w:rsid w:val="008D20C5"/>
    <w:rsid w:val="008D2586"/>
    <w:rsid w:val="008D2788"/>
    <w:rsid w:val="008D27AF"/>
    <w:rsid w:val="008D29C8"/>
    <w:rsid w:val="008D2A28"/>
    <w:rsid w:val="008D2C30"/>
    <w:rsid w:val="008D3089"/>
    <w:rsid w:val="008D30CD"/>
    <w:rsid w:val="008D35A5"/>
    <w:rsid w:val="008D365F"/>
    <w:rsid w:val="008D3AC6"/>
    <w:rsid w:val="008D435E"/>
    <w:rsid w:val="008D4423"/>
    <w:rsid w:val="008D44B9"/>
    <w:rsid w:val="008D44D5"/>
    <w:rsid w:val="008D46F4"/>
    <w:rsid w:val="008D4AAD"/>
    <w:rsid w:val="008D4F84"/>
    <w:rsid w:val="008D564D"/>
    <w:rsid w:val="008D56E5"/>
    <w:rsid w:val="008D5C1A"/>
    <w:rsid w:val="008D5D68"/>
    <w:rsid w:val="008D64C2"/>
    <w:rsid w:val="008D675B"/>
    <w:rsid w:val="008D6C45"/>
    <w:rsid w:val="008D6D08"/>
    <w:rsid w:val="008D6D0F"/>
    <w:rsid w:val="008D7142"/>
    <w:rsid w:val="008D7243"/>
    <w:rsid w:val="008D73CE"/>
    <w:rsid w:val="008D7634"/>
    <w:rsid w:val="008D7687"/>
    <w:rsid w:val="008D7935"/>
    <w:rsid w:val="008D7B93"/>
    <w:rsid w:val="008E0247"/>
    <w:rsid w:val="008E0701"/>
    <w:rsid w:val="008E08A1"/>
    <w:rsid w:val="008E0BF0"/>
    <w:rsid w:val="008E1294"/>
    <w:rsid w:val="008E14F8"/>
    <w:rsid w:val="008E15A1"/>
    <w:rsid w:val="008E1858"/>
    <w:rsid w:val="008E1D1B"/>
    <w:rsid w:val="008E216F"/>
    <w:rsid w:val="008E2216"/>
    <w:rsid w:val="008E2497"/>
    <w:rsid w:val="008E259E"/>
    <w:rsid w:val="008E25EA"/>
    <w:rsid w:val="008E26A6"/>
    <w:rsid w:val="008E2E75"/>
    <w:rsid w:val="008E2F2A"/>
    <w:rsid w:val="008E3099"/>
    <w:rsid w:val="008E3305"/>
    <w:rsid w:val="008E3928"/>
    <w:rsid w:val="008E397B"/>
    <w:rsid w:val="008E3A14"/>
    <w:rsid w:val="008E3C71"/>
    <w:rsid w:val="008E3D02"/>
    <w:rsid w:val="008E3F01"/>
    <w:rsid w:val="008E3F38"/>
    <w:rsid w:val="008E403B"/>
    <w:rsid w:val="008E40EA"/>
    <w:rsid w:val="008E4141"/>
    <w:rsid w:val="008E417C"/>
    <w:rsid w:val="008E4297"/>
    <w:rsid w:val="008E45AC"/>
    <w:rsid w:val="008E47BD"/>
    <w:rsid w:val="008E4CB8"/>
    <w:rsid w:val="008E5245"/>
    <w:rsid w:val="008E53FC"/>
    <w:rsid w:val="008E5413"/>
    <w:rsid w:val="008E570D"/>
    <w:rsid w:val="008E5E6C"/>
    <w:rsid w:val="008E5F09"/>
    <w:rsid w:val="008E5F39"/>
    <w:rsid w:val="008E6195"/>
    <w:rsid w:val="008E653D"/>
    <w:rsid w:val="008E657B"/>
    <w:rsid w:val="008E6C6F"/>
    <w:rsid w:val="008E6EF5"/>
    <w:rsid w:val="008E6F14"/>
    <w:rsid w:val="008E7554"/>
    <w:rsid w:val="008E7664"/>
    <w:rsid w:val="008E7815"/>
    <w:rsid w:val="008E7A1D"/>
    <w:rsid w:val="008E7CB0"/>
    <w:rsid w:val="008E7D3D"/>
    <w:rsid w:val="008E7DB5"/>
    <w:rsid w:val="008E7DD2"/>
    <w:rsid w:val="008F0040"/>
    <w:rsid w:val="008F0241"/>
    <w:rsid w:val="008F0412"/>
    <w:rsid w:val="008F0513"/>
    <w:rsid w:val="008F0750"/>
    <w:rsid w:val="008F0874"/>
    <w:rsid w:val="008F0C09"/>
    <w:rsid w:val="008F12BD"/>
    <w:rsid w:val="008F15CA"/>
    <w:rsid w:val="008F1947"/>
    <w:rsid w:val="008F1952"/>
    <w:rsid w:val="008F1D7B"/>
    <w:rsid w:val="008F1EB4"/>
    <w:rsid w:val="008F1F5F"/>
    <w:rsid w:val="008F1FFA"/>
    <w:rsid w:val="008F2175"/>
    <w:rsid w:val="008F246B"/>
    <w:rsid w:val="008F2871"/>
    <w:rsid w:val="008F2BBA"/>
    <w:rsid w:val="008F31DE"/>
    <w:rsid w:val="008F3305"/>
    <w:rsid w:val="008F3571"/>
    <w:rsid w:val="008F36FA"/>
    <w:rsid w:val="008F37F9"/>
    <w:rsid w:val="008F3BCC"/>
    <w:rsid w:val="008F4241"/>
    <w:rsid w:val="008F42A7"/>
    <w:rsid w:val="008F4652"/>
    <w:rsid w:val="008F465B"/>
    <w:rsid w:val="008F4866"/>
    <w:rsid w:val="008F4DD7"/>
    <w:rsid w:val="008F4EA9"/>
    <w:rsid w:val="008F53A6"/>
    <w:rsid w:val="008F53AA"/>
    <w:rsid w:val="008F54BD"/>
    <w:rsid w:val="008F57E6"/>
    <w:rsid w:val="008F595A"/>
    <w:rsid w:val="008F59DA"/>
    <w:rsid w:val="008F5C6F"/>
    <w:rsid w:val="008F5D58"/>
    <w:rsid w:val="008F5F68"/>
    <w:rsid w:val="008F5FA3"/>
    <w:rsid w:val="008F5FF6"/>
    <w:rsid w:val="008F6240"/>
    <w:rsid w:val="008F65D2"/>
    <w:rsid w:val="008F6624"/>
    <w:rsid w:val="008F66AB"/>
    <w:rsid w:val="008F686C"/>
    <w:rsid w:val="008F68C0"/>
    <w:rsid w:val="008F6BD0"/>
    <w:rsid w:val="008F6DAA"/>
    <w:rsid w:val="008F6E73"/>
    <w:rsid w:val="008F6FDB"/>
    <w:rsid w:val="008F700D"/>
    <w:rsid w:val="008F748B"/>
    <w:rsid w:val="008F7A84"/>
    <w:rsid w:val="008F7D8E"/>
    <w:rsid w:val="0090014C"/>
    <w:rsid w:val="0090016B"/>
    <w:rsid w:val="009005B3"/>
    <w:rsid w:val="00900C0E"/>
    <w:rsid w:val="00900D0C"/>
    <w:rsid w:val="00901169"/>
    <w:rsid w:val="00901420"/>
    <w:rsid w:val="0090165E"/>
    <w:rsid w:val="009016A7"/>
    <w:rsid w:val="00901910"/>
    <w:rsid w:val="00901A0B"/>
    <w:rsid w:val="00901AF1"/>
    <w:rsid w:val="00901B9A"/>
    <w:rsid w:val="00901CAC"/>
    <w:rsid w:val="00901F15"/>
    <w:rsid w:val="00901F8A"/>
    <w:rsid w:val="00902283"/>
    <w:rsid w:val="0090229B"/>
    <w:rsid w:val="0090240B"/>
    <w:rsid w:val="00902480"/>
    <w:rsid w:val="009026E0"/>
    <w:rsid w:val="00903137"/>
    <w:rsid w:val="009037EB"/>
    <w:rsid w:val="00903A82"/>
    <w:rsid w:val="00903E8E"/>
    <w:rsid w:val="00903F9E"/>
    <w:rsid w:val="009043BA"/>
    <w:rsid w:val="009045F0"/>
    <w:rsid w:val="0090470A"/>
    <w:rsid w:val="00904729"/>
    <w:rsid w:val="009048FE"/>
    <w:rsid w:val="00904B5B"/>
    <w:rsid w:val="00904C90"/>
    <w:rsid w:val="00905455"/>
    <w:rsid w:val="009059E1"/>
    <w:rsid w:val="00905ABC"/>
    <w:rsid w:val="00905B9E"/>
    <w:rsid w:val="00905C36"/>
    <w:rsid w:val="0090604B"/>
    <w:rsid w:val="009062DD"/>
    <w:rsid w:val="009062FB"/>
    <w:rsid w:val="009064B6"/>
    <w:rsid w:val="00906506"/>
    <w:rsid w:val="00906DB7"/>
    <w:rsid w:val="00906DCA"/>
    <w:rsid w:val="009070AF"/>
    <w:rsid w:val="009070C1"/>
    <w:rsid w:val="009071BB"/>
    <w:rsid w:val="009073E7"/>
    <w:rsid w:val="00907488"/>
    <w:rsid w:val="00907624"/>
    <w:rsid w:val="009076FA"/>
    <w:rsid w:val="00907871"/>
    <w:rsid w:val="009078C0"/>
    <w:rsid w:val="00907A4A"/>
    <w:rsid w:val="00907ACE"/>
    <w:rsid w:val="00907DDD"/>
    <w:rsid w:val="00907ED0"/>
    <w:rsid w:val="00907F88"/>
    <w:rsid w:val="0091020C"/>
    <w:rsid w:val="009102EB"/>
    <w:rsid w:val="00910A21"/>
    <w:rsid w:val="00910A4D"/>
    <w:rsid w:val="00910D9A"/>
    <w:rsid w:val="00910ECF"/>
    <w:rsid w:val="00910FA5"/>
    <w:rsid w:val="00910FB5"/>
    <w:rsid w:val="009112B1"/>
    <w:rsid w:val="00911493"/>
    <w:rsid w:val="009118C5"/>
    <w:rsid w:val="0091192E"/>
    <w:rsid w:val="00911D68"/>
    <w:rsid w:val="00911EFE"/>
    <w:rsid w:val="0091213B"/>
    <w:rsid w:val="00912441"/>
    <w:rsid w:val="00912851"/>
    <w:rsid w:val="00912897"/>
    <w:rsid w:val="00912E92"/>
    <w:rsid w:val="00912F82"/>
    <w:rsid w:val="00913564"/>
    <w:rsid w:val="00913C59"/>
    <w:rsid w:val="00913DDA"/>
    <w:rsid w:val="00913E30"/>
    <w:rsid w:val="00913EBC"/>
    <w:rsid w:val="00913FE8"/>
    <w:rsid w:val="0091489D"/>
    <w:rsid w:val="00914958"/>
    <w:rsid w:val="0091497A"/>
    <w:rsid w:val="00914D0D"/>
    <w:rsid w:val="00914EE1"/>
    <w:rsid w:val="009151F2"/>
    <w:rsid w:val="009152AF"/>
    <w:rsid w:val="009152FF"/>
    <w:rsid w:val="00915389"/>
    <w:rsid w:val="00915441"/>
    <w:rsid w:val="00915524"/>
    <w:rsid w:val="009155BA"/>
    <w:rsid w:val="009155EF"/>
    <w:rsid w:val="009158D2"/>
    <w:rsid w:val="00915B1E"/>
    <w:rsid w:val="00915F89"/>
    <w:rsid w:val="00916040"/>
    <w:rsid w:val="0091605D"/>
    <w:rsid w:val="00916408"/>
    <w:rsid w:val="0091653B"/>
    <w:rsid w:val="0091684E"/>
    <w:rsid w:val="00916853"/>
    <w:rsid w:val="009168A7"/>
    <w:rsid w:val="00916D8B"/>
    <w:rsid w:val="00916DA7"/>
    <w:rsid w:val="00916DDC"/>
    <w:rsid w:val="0091736D"/>
    <w:rsid w:val="0091759D"/>
    <w:rsid w:val="009176E9"/>
    <w:rsid w:val="0091779C"/>
    <w:rsid w:val="00917ADA"/>
    <w:rsid w:val="00917C9C"/>
    <w:rsid w:val="00917DBA"/>
    <w:rsid w:val="00920345"/>
    <w:rsid w:val="00920614"/>
    <w:rsid w:val="009207F5"/>
    <w:rsid w:val="009209A1"/>
    <w:rsid w:val="00920A7D"/>
    <w:rsid w:val="00920C73"/>
    <w:rsid w:val="00920F8C"/>
    <w:rsid w:val="00920FE0"/>
    <w:rsid w:val="00921013"/>
    <w:rsid w:val="0092129D"/>
    <w:rsid w:val="009214AC"/>
    <w:rsid w:val="0092184D"/>
    <w:rsid w:val="00921979"/>
    <w:rsid w:val="00922121"/>
    <w:rsid w:val="00922407"/>
    <w:rsid w:val="00922554"/>
    <w:rsid w:val="009227B2"/>
    <w:rsid w:val="0092283B"/>
    <w:rsid w:val="009230E0"/>
    <w:rsid w:val="00923774"/>
    <w:rsid w:val="009239C7"/>
    <w:rsid w:val="00923D21"/>
    <w:rsid w:val="00923E0B"/>
    <w:rsid w:val="00923E40"/>
    <w:rsid w:val="00923EBF"/>
    <w:rsid w:val="009240B8"/>
    <w:rsid w:val="009240BC"/>
    <w:rsid w:val="009241F3"/>
    <w:rsid w:val="0092441E"/>
    <w:rsid w:val="00924606"/>
    <w:rsid w:val="00924788"/>
    <w:rsid w:val="00924C1B"/>
    <w:rsid w:val="00924C94"/>
    <w:rsid w:val="00924F30"/>
    <w:rsid w:val="0092513F"/>
    <w:rsid w:val="00925638"/>
    <w:rsid w:val="009258A6"/>
    <w:rsid w:val="009259F2"/>
    <w:rsid w:val="00925A8F"/>
    <w:rsid w:val="00925C85"/>
    <w:rsid w:val="00925D45"/>
    <w:rsid w:val="00925FEF"/>
    <w:rsid w:val="0092605A"/>
    <w:rsid w:val="00926378"/>
    <w:rsid w:val="00926941"/>
    <w:rsid w:val="009269CB"/>
    <w:rsid w:val="00926B17"/>
    <w:rsid w:val="00926C30"/>
    <w:rsid w:val="00926E47"/>
    <w:rsid w:val="00927043"/>
    <w:rsid w:val="009270FA"/>
    <w:rsid w:val="0092739E"/>
    <w:rsid w:val="009274A4"/>
    <w:rsid w:val="009275D9"/>
    <w:rsid w:val="0092772B"/>
    <w:rsid w:val="009279A4"/>
    <w:rsid w:val="00927B54"/>
    <w:rsid w:val="00927BE6"/>
    <w:rsid w:val="00927D09"/>
    <w:rsid w:val="00927F3A"/>
    <w:rsid w:val="009301D2"/>
    <w:rsid w:val="00930348"/>
    <w:rsid w:val="009303B3"/>
    <w:rsid w:val="009305D3"/>
    <w:rsid w:val="009305E2"/>
    <w:rsid w:val="009306F6"/>
    <w:rsid w:val="00930731"/>
    <w:rsid w:val="00930797"/>
    <w:rsid w:val="009311DD"/>
    <w:rsid w:val="00931776"/>
    <w:rsid w:val="00931B77"/>
    <w:rsid w:val="0093218D"/>
    <w:rsid w:val="009322A5"/>
    <w:rsid w:val="009324D3"/>
    <w:rsid w:val="0093291E"/>
    <w:rsid w:val="00932AC1"/>
    <w:rsid w:val="00932C21"/>
    <w:rsid w:val="0093314E"/>
    <w:rsid w:val="009332B0"/>
    <w:rsid w:val="00933319"/>
    <w:rsid w:val="00933403"/>
    <w:rsid w:val="00933599"/>
    <w:rsid w:val="009339C5"/>
    <w:rsid w:val="00933DE6"/>
    <w:rsid w:val="0093419C"/>
    <w:rsid w:val="009341AF"/>
    <w:rsid w:val="009342A4"/>
    <w:rsid w:val="0093438D"/>
    <w:rsid w:val="00934482"/>
    <w:rsid w:val="00934710"/>
    <w:rsid w:val="00934A5E"/>
    <w:rsid w:val="00935021"/>
    <w:rsid w:val="0093522B"/>
    <w:rsid w:val="009352F3"/>
    <w:rsid w:val="0093560B"/>
    <w:rsid w:val="0093592D"/>
    <w:rsid w:val="00935B92"/>
    <w:rsid w:val="00935DC7"/>
    <w:rsid w:val="00936246"/>
    <w:rsid w:val="009366EF"/>
    <w:rsid w:val="00936A90"/>
    <w:rsid w:val="00936CED"/>
    <w:rsid w:val="00936FEB"/>
    <w:rsid w:val="0093717A"/>
    <w:rsid w:val="0093729F"/>
    <w:rsid w:val="0093730A"/>
    <w:rsid w:val="00937CD6"/>
    <w:rsid w:val="00937D7B"/>
    <w:rsid w:val="00937FC7"/>
    <w:rsid w:val="00940118"/>
    <w:rsid w:val="00940485"/>
    <w:rsid w:val="0094053D"/>
    <w:rsid w:val="00940569"/>
    <w:rsid w:val="009406DD"/>
    <w:rsid w:val="00940885"/>
    <w:rsid w:val="00940E7A"/>
    <w:rsid w:val="00941041"/>
    <w:rsid w:val="009410CD"/>
    <w:rsid w:val="0094143B"/>
    <w:rsid w:val="009419DF"/>
    <w:rsid w:val="00941D11"/>
    <w:rsid w:val="0094228A"/>
    <w:rsid w:val="00942638"/>
    <w:rsid w:val="0094269E"/>
    <w:rsid w:val="00942A2F"/>
    <w:rsid w:val="00942E66"/>
    <w:rsid w:val="00942ED5"/>
    <w:rsid w:val="00942EF3"/>
    <w:rsid w:val="00942F30"/>
    <w:rsid w:val="0094333C"/>
    <w:rsid w:val="009437B6"/>
    <w:rsid w:val="009439AC"/>
    <w:rsid w:val="00943AE4"/>
    <w:rsid w:val="00943F02"/>
    <w:rsid w:val="00943F80"/>
    <w:rsid w:val="00944266"/>
    <w:rsid w:val="009444D0"/>
    <w:rsid w:val="009445E5"/>
    <w:rsid w:val="0094471D"/>
    <w:rsid w:val="00944983"/>
    <w:rsid w:val="00944C99"/>
    <w:rsid w:val="009452EC"/>
    <w:rsid w:val="00945530"/>
    <w:rsid w:val="0094575E"/>
    <w:rsid w:val="009457B1"/>
    <w:rsid w:val="00945EC2"/>
    <w:rsid w:val="00945F50"/>
    <w:rsid w:val="00945FE7"/>
    <w:rsid w:val="0094622E"/>
    <w:rsid w:val="0094665B"/>
    <w:rsid w:val="009469DB"/>
    <w:rsid w:val="00946A35"/>
    <w:rsid w:val="00946B1E"/>
    <w:rsid w:val="00946C42"/>
    <w:rsid w:val="00946F99"/>
    <w:rsid w:val="0094766E"/>
    <w:rsid w:val="00947734"/>
    <w:rsid w:val="00947877"/>
    <w:rsid w:val="009478FF"/>
    <w:rsid w:val="009479BC"/>
    <w:rsid w:val="00947E05"/>
    <w:rsid w:val="00950103"/>
    <w:rsid w:val="00950576"/>
    <w:rsid w:val="00950E74"/>
    <w:rsid w:val="00950FF0"/>
    <w:rsid w:val="00951178"/>
    <w:rsid w:val="009519FA"/>
    <w:rsid w:val="00951B30"/>
    <w:rsid w:val="00951C18"/>
    <w:rsid w:val="00951EB8"/>
    <w:rsid w:val="00952588"/>
    <w:rsid w:val="009525AD"/>
    <w:rsid w:val="0095261F"/>
    <w:rsid w:val="0095268C"/>
    <w:rsid w:val="009526DF"/>
    <w:rsid w:val="00952A87"/>
    <w:rsid w:val="00953106"/>
    <w:rsid w:val="00953527"/>
    <w:rsid w:val="009539FA"/>
    <w:rsid w:val="00953D24"/>
    <w:rsid w:val="00953E96"/>
    <w:rsid w:val="00953F55"/>
    <w:rsid w:val="00954349"/>
    <w:rsid w:val="009543B6"/>
    <w:rsid w:val="009544FD"/>
    <w:rsid w:val="0095492C"/>
    <w:rsid w:val="00954E3F"/>
    <w:rsid w:val="00954FAC"/>
    <w:rsid w:val="00955421"/>
    <w:rsid w:val="00955459"/>
    <w:rsid w:val="0095576B"/>
    <w:rsid w:val="009557D1"/>
    <w:rsid w:val="00955947"/>
    <w:rsid w:val="00955CD3"/>
    <w:rsid w:val="00955D25"/>
    <w:rsid w:val="00955E19"/>
    <w:rsid w:val="00955F17"/>
    <w:rsid w:val="00956437"/>
    <w:rsid w:val="00956607"/>
    <w:rsid w:val="00956992"/>
    <w:rsid w:val="00956ACB"/>
    <w:rsid w:val="00957721"/>
    <w:rsid w:val="009577CC"/>
    <w:rsid w:val="009603D3"/>
    <w:rsid w:val="009604BD"/>
    <w:rsid w:val="00960631"/>
    <w:rsid w:val="0096070E"/>
    <w:rsid w:val="00960875"/>
    <w:rsid w:val="00960B14"/>
    <w:rsid w:val="00960B57"/>
    <w:rsid w:val="00960C07"/>
    <w:rsid w:val="00960D0C"/>
    <w:rsid w:val="00960E26"/>
    <w:rsid w:val="00960EC2"/>
    <w:rsid w:val="00960F0E"/>
    <w:rsid w:val="00961392"/>
    <w:rsid w:val="00961505"/>
    <w:rsid w:val="0096154C"/>
    <w:rsid w:val="0096161E"/>
    <w:rsid w:val="009618A9"/>
    <w:rsid w:val="009618FE"/>
    <w:rsid w:val="009619C3"/>
    <w:rsid w:val="00961B97"/>
    <w:rsid w:val="00961E52"/>
    <w:rsid w:val="009625C4"/>
    <w:rsid w:val="00962A78"/>
    <w:rsid w:val="009631BE"/>
    <w:rsid w:val="0096323F"/>
    <w:rsid w:val="009634FA"/>
    <w:rsid w:val="00963E20"/>
    <w:rsid w:val="00963E74"/>
    <w:rsid w:val="00963FA0"/>
    <w:rsid w:val="009641C0"/>
    <w:rsid w:val="0096528C"/>
    <w:rsid w:val="009654D9"/>
    <w:rsid w:val="00965522"/>
    <w:rsid w:val="00965FA4"/>
    <w:rsid w:val="009662D0"/>
    <w:rsid w:val="009663EA"/>
    <w:rsid w:val="009663EB"/>
    <w:rsid w:val="00966551"/>
    <w:rsid w:val="009668F0"/>
    <w:rsid w:val="009669B9"/>
    <w:rsid w:val="00966AA8"/>
    <w:rsid w:val="00966BD4"/>
    <w:rsid w:val="00966C3C"/>
    <w:rsid w:val="00966CB8"/>
    <w:rsid w:val="00967090"/>
    <w:rsid w:val="00967D77"/>
    <w:rsid w:val="00967D95"/>
    <w:rsid w:val="00967E5C"/>
    <w:rsid w:val="00967ED5"/>
    <w:rsid w:val="009701D8"/>
    <w:rsid w:val="00970397"/>
    <w:rsid w:val="009703F9"/>
    <w:rsid w:val="009706C8"/>
    <w:rsid w:val="00970774"/>
    <w:rsid w:val="0097083B"/>
    <w:rsid w:val="00970AE7"/>
    <w:rsid w:val="009715A7"/>
    <w:rsid w:val="0097187B"/>
    <w:rsid w:val="00971BF6"/>
    <w:rsid w:val="00971C78"/>
    <w:rsid w:val="00971DF6"/>
    <w:rsid w:val="00972300"/>
    <w:rsid w:val="009725C2"/>
    <w:rsid w:val="00972DDB"/>
    <w:rsid w:val="00972DF1"/>
    <w:rsid w:val="00972E49"/>
    <w:rsid w:val="00973320"/>
    <w:rsid w:val="00973352"/>
    <w:rsid w:val="00973448"/>
    <w:rsid w:val="00973B00"/>
    <w:rsid w:val="00973CEB"/>
    <w:rsid w:val="00973F2E"/>
    <w:rsid w:val="00974110"/>
    <w:rsid w:val="00974468"/>
    <w:rsid w:val="0097455E"/>
    <w:rsid w:val="009745C3"/>
    <w:rsid w:val="00974E50"/>
    <w:rsid w:val="00974EC3"/>
    <w:rsid w:val="00974F32"/>
    <w:rsid w:val="00974FEA"/>
    <w:rsid w:val="00975107"/>
    <w:rsid w:val="00975313"/>
    <w:rsid w:val="00975494"/>
    <w:rsid w:val="009754E1"/>
    <w:rsid w:val="00975506"/>
    <w:rsid w:val="009755E8"/>
    <w:rsid w:val="00975694"/>
    <w:rsid w:val="009756E4"/>
    <w:rsid w:val="00975701"/>
    <w:rsid w:val="00975865"/>
    <w:rsid w:val="009758DF"/>
    <w:rsid w:val="00975A95"/>
    <w:rsid w:val="00975B4F"/>
    <w:rsid w:val="00976116"/>
    <w:rsid w:val="00976293"/>
    <w:rsid w:val="00976356"/>
    <w:rsid w:val="0097675B"/>
    <w:rsid w:val="00976919"/>
    <w:rsid w:val="00976BFD"/>
    <w:rsid w:val="00976C00"/>
    <w:rsid w:val="00976CF6"/>
    <w:rsid w:val="00976D8A"/>
    <w:rsid w:val="00976E1B"/>
    <w:rsid w:val="009770DF"/>
    <w:rsid w:val="00977261"/>
    <w:rsid w:val="009772AD"/>
    <w:rsid w:val="009776C8"/>
    <w:rsid w:val="00977BC9"/>
    <w:rsid w:val="00977D4A"/>
    <w:rsid w:val="00977DAF"/>
    <w:rsid w:val="00977DEB"/>
    <w:rsid w:val="00977E3F"/>
    <w:rsid w:val="0098041E"/>
    <w:rsid w:val="00980509"/>
    <w:rsid w:val="0098056A"/>
    <w:rsid w:val="009806EC"/>
    <w:rsid w:val="00980899"/>
    <w:rsid w:val="00980A33"/>
    <w:rsid w:val="00980ADB"/>
    <w:rsid w:val="00981109"/>
    <w:rsid w:val="00981282"/>
    <w:rsid w:val="009813FD"/>
    <w:rsid w:val="009816A7"/>
    <w:rsid w:val="009819F8"/>
    <w:rsid w:val="00981A45"/>
    <w:rsid w:val="00981E12"/>
    <w:rsid w:val="00982063"/>
    <w:rsid w:val="009820B5"/>
    <w:rsid w:val="00982276"/>
    <w:rsid w:val="009825B0"/>
    <w:rsid w:val="00982A07"/>
    <w:rsid w:val="00982D5D"/>
    <w:rsid w:val="00982D8F"/>
    <w:rsid w:val="00983170"/>
    <w:rsid w:val="00983365"/>
    <w:rsid w:val="009834A9"/>
    <w:rsid w:val="00983815"/>
    <w:rsid w:val="00983C51"/>
    <w:rsid w:val="00983CB6"/>
    <w:rsid w:val="00983CD3"/>
    <w:rsid w:val="009842A2"/>
    <w:rsid w:val="009843ED"/>
    <w:rsid w:val="00984917"/>
    <w:rsid w:val="00984951"/>
    <w:rsid w:val="00984C4E"/>
    <w:rsid w:val="00984CD4"/>
    <w:rsid w:val="00984DB9"/>
    <w:rsid w:val="009852AF"/>
    <w:rsid w:val="00985516"/>
    <w:rsid w:val="00985819"/>
    <w:rsid w:val="0098583C"/>
    <w:rsid w:val="0098593B"/>
    <w:rsid w:val="00985A5C"/>
    <w:rsid w:val="00985C8C"/>
    <w:rsid w:val="00985DAD"/>
    <w:rsid w:val="00985E2D"/>
    <w:rsid w:val="0098607D"/>
    <w:rsid w:val="00986288"/>
    <w:rsid w:val="0098637F"/>
    <w:rsid w:val="0098644D"/>
    <w:rsid w:val="00987680"/>
    <w:rsid w:val="009879C3"/>
    <w:rsid w:val="00987AE9"/>
    <w:rsid w:val="00987F92"/>
    <w:rsid w:val="00987FD3"/>
    <w:rsid w:val="009903B7"/>
    <w:rsid w:val="00990624"/>
    <w:rsid w:val="0099072E"/>
    <w:rsid w:val="00990791"/>
    <w:rsid w:val="00990B9F"/>
    <w:rsid w:val="00990BFB"/>
    <w:rsid w:val="00991100"/>
    <w:rsid w:val="00991624"/>
    <w:rsid w:val="009919EA"/>
    <w:rsid w:val="00991ACC"/>
    <w:rsid w:val="00991DDA"/>
    <w:rsid w:val="009921A4"/>
    <w:rsid w:val="00992356"/>
    <w:rsid w:val="009923CD"/>
    <w:rsid w:val="00992517"/>
    <w:rsid w:val="009927AA"/>
    <w:rsid w:val="00992801"/>
    <w:rsid w:val="00992828"/>
    <w:rsid w:val="00992BAC"/>
    <w:rsid w:val="00992BD0"/>
    <w:rsid w:val="00992CF8"/>
    <w:rsid w:val="0099300E"/>
    <w:rsid w:val="00993377"/>
    <w:rsid w:val="0099351A"/>
    <w:rsid w:val="0099369D"/>
    <w:rsid w:val="0099391E"/>
    <w:rsid w:val="0099393E"/>
    <w:rsid w:val="00993B42"/>
    <w:rsid w:val="00993D39"/>
    <w:rsid w:val="009941B1"/>
    <w:rsid w:val="009945B1"/>
    <w:rsid w:val="00994D98"/>
    <w:rsid w:val="009951ED"/>
    <w:rsid w:val="00995AB3"/>
    <w:rsid w:val="00995BE0"/>
    <w:rsid w:val="00995D0D"/>
    <w:rsid w:val="009960D7"/>
    <w:rsid w:val="00996170"/>
    <w:rsid w:val="00996467"/>
    <w:rsid w:val="009965F4"/>
    <w:rsid w:val="0099669B"/>
    <w:rsid w:val="009968BF"/>
    <w:rsid w:val="00996A7E"/>
    <w:rsid w:val="00996AC1"/>
    <w:rsid w:val="00996B00"/>
    <w:rsid w:val="00996C04"/>
    <w:rsid w:val="00996D97"/>
    <w:rsid w:val="00997493"/>
    <w:rsid w:val="009976BF"/>
    <w:rsid w:val="00997BA7"/>
    <w:rsid w:val="00997D02"/>
    <w:rsid w:val="00997D8A"/>
    <w:rsid w:val="00997DAC"/>
    <w:rsid w:val="00997FF3"/>
    <w:rsid w:val="009A0099"/>
    <w:rsid w:val="009A03E7"/>
    <w:rsid w:val="009A0661"/>
    <w:rsid w:val="009A0ACB"/>
    <w:rsid w:val="009A0CE9"/>
    <w:rsid w:val="009A0E8D"/>
    <w:rsid w:val="009A0F02"/>
    <w:rsid w:val="009A0F6D"/>
    <w:rsid w:val="009A10F7"/>
    <w:rsid w:val="009A1121"/>
    <w:rsid w:val="009A1175"/>
    <w:rsid w:val="009A126D"/>
    <w:rsid w:val="009A12C2"/>
    <w:rsid w:val="009A13EC"/>
    <w:rsid w:val="009A1434"/>
    <w:rsid w:val="009A15AC"/>
    <w:rsid w:val="009A18B5"/>
    <w:rsid w:val="009A18B6"/>
    <w:rsid w:val="009A1938"/>
    <w:rsid w:val="009A1B30"/>
    <w:rsid w:val="009A1C4D"/>
    <w:rsid w:val="009A1DA5"/>
    <w:rsid w:val="009A1F10"/>
    <w:rsid w:val="009A1F33"/>
    <w:rsid w:val="009A1FBC"/>
    <w:rsid w:val="009A24EC"/>
    <w:rsid w:val="009A2785"/>
    <w:rsid w:val="009A2787"/>
    <w:rsid w:val="009A2A6F"/>
    <w:rsid w:val="009A2AB1"/>
    <w:rsid w:val="009A2D75"/>
    <w:rsid w:val="009A2FEA"/>
    <w:rsid w:val="009A3001"/>
    <w:rsid w:val="009A3105"/>
    <w:rsid w:val="009A3431"/>
    <w:rsid w:val="009A3636"/>
    <w:rsid w:val="009A3787"/>
    <w:rsid w:val="009A3822"/>
    <w:rsid w:val="009A3982"/>
    <w:rsid w:val="009A3A74"/>
    <w:rsid w:val="009A4472"/>
    <w:rsid w:val="009A44A3"/>
    <w:rsid w:val="009A46C2"/>
    <w:rsid w:val="009A4807"/>
    <w:rsid w:val="009A49C0"/>
    <w:rsid w:val="009A4B76"/>
    <w:rsid w:val="009A4E3A"/>
    <w:rsid w:val="009A51C2"/>
    <w:rsid w:val="009A535F"/>
    <w:rsid w:val="009A57F4"/>
    <w:rsid w:val="009A5E3A"/>
    <w:rsid w:val="009A633F"/>
    <w:rsid w:val="009A65B8"/>
    <w:rsid w:val="009A667A"/>
    <w:rsid w:val="009A6706"/>
    <w:rsid w:val="009A69C7"/>
    <w:rsid w:val="009A6A81"/>
    <w:rsid w:val="009A6AA8"/>
    <w:rsid w:val="009A718C"/>
    <w:rsid w:val="009A751D"/>
    <w:rsid w:val="009A75EC"/>
    <w:rsid w:val="009A7976"/>
    <w:rsid w:val="009A7D02"/>
    <w:rsid w:val="009A7E9B"/>
    <w:rsid w:val="009A7FB4"/>
    <w:rsid w:val="009B0408"/>
    <w:rsid w:val="009B04D6"/>
    <w:rsid w:val="009B063F"/>
    <w:rsid w:val="009B074B"/>
    <w:rsid w:val="009B0835"/>
    <w:rsid w:val="009B0933"/>
    <w:rsid w:val="009B0CCC"/>
    <w:rsid w:val="009B0D63"/>
    <w:rsid w:val="009B0EDE"/>
    <w:rsid w:val="009B13FC"/>
    <w:rsid w:val="009B1502"/>
    <w:rsid w:val="009B152E"/>
    <w:rsid w:val="009B1612"/>
    <w:rsid w:val="009B1E35"/>
    <w:rsid w:val="009B1F86"/>
    <w:rsid w:val="009B1FBC"/>
    <w:rsid w:val="009B20B2"/>
    <w:rsid w:val="009B2229"/>
    <w:rsid w:val="009B2420"/>
    <w:rsid w:val="009B2444"/>
    <w:rsid w:val="009B25B4"/>
    <w:rsid w:val="009B2850"/>
    <w:rsid w:val="009B2AA0"/>
    <w:rsid w:val="009B2CFE"/>
    <w:rsid w:val="009B300A"/>
    <w:rsid w:val="009B31E9"/>
    <w:rsid w:val="009B387E"/>
    <w:rsid w:val="009B3B8C"/>
    <w:rsid w:val="009B3CAC"/>
    <w:rsid w:val="009B44CE"/>
    <w:rsid w:val="009B48DF"/>
    <w:rsid w:val="009B49B8"/>
    <w:rsid w:val="009B4A64"/>
    <w:rsid w:val="009B4AE1"/>
    <w:rsid w:val="009B4FB3"/>
    <w:rsid w:val="009B5096"/>
    <w:rsid w:val="009B50C2"/>
    <w:rsid w:val="009B5885"/>
    <w:rsid w:val="009B60B6"/>
    <w:rsid w:val="009B6143"/>
    <w:rsid w:val="009B62DB"/>
    <w:rsid w:val="009B6473"/>
    <w:rsid w:val="009B64F6"/>
    <w:rsid w:val="009B65A5"/>
    <w:rsid w:val="009B6AE4"/>
    <w:rsid w:val="009B7324"/>
    <w:rsid w:val="009B761F"/>
    <w:rsid w:val="009B7AAB"/>
    <w:rsid w:val="009B7AF0"/>
    <w:rsid w:val="009B7F95"/>
    <w:rsid w:val="009C030F"/>
    <w:rsid w:val="009C050B"/>
    <w:rsid w:val="009C0C33"/>
    <w:rsid w:val="009C0F4E"/>
    <w:rsid w:val="009C1187"/>
    <w:rsid w:val="009C1490"/>
    <w:rsid w:val="009C15CA"/>
    <w:rsid w:val="009C1651"/>
    <w:rsid w:val="009C257F"/>
    <w:rsid w:val="009C2843"/>
    <w:rsid w:val="009C28A4"/>
    <w:rsid w:val="009C2A40"/>
    <w:rsid w:val="009C2B5F"/>
    <w:rsid w:val="009C2DFC"/>
    <w:rsid w:val="009C2FBA"/>
    <w:rsid w:val="009C389F"/>
    <w:rsid w:val="009C3C58"/>
    <w:rsid w:val="009C3E04"/>
    <w:rsid w:val="009C3EE4"/>
    <w:rsid w:val="009C40DE"/>
    <w:rsid w:val="009C43B4"/>
    <w:rsid w:val="009C44AA"/>
    <w:rsid w:val="009C468A"/>
    <w:rsid w:val="009C4842"/>
    <w:rsid w:val="009C4B30"/>
    <w:rsid w:val="009C4E91"/>
    <w:rsid w:val="009C4FE3"/>
    <w:rsid w:val="009C51D6"/>
    <w:rsid w:val="009C5277"/>
    <w:rsid w:val="009C535A"/>
    <w:rsid w:val="009C57DA"/>
    <w:rsid w:val="009C5B54"/>
    <w:rsid w:val="009C5E4A"/>
    <w:rsid w:val="009C5FA3"/>
    <w:rsid w:val="009C6367"/>
    <w:rsid w:val="009C64AE"/>
    <w:rsid w:val="009C653B"/>
    <w:rsid w:val="009C65AD"/>
    <w:rsid w:val="009C66EF"/>
    <w:rsid w:val="009C6712"/>
    <w:rsid w:val="009C6811"/>
    <w:rsid w:val="009C6B0D"/>
    <w:rsid w:val="009C6B56"/>
    <w:rsid w:val="009C6C0E"/>
    <w:rsid w:val="009C7278"/>
    <w:rsid w:val="009C76E2"/>
    <w:rsid w:val="009C774A"/>
    <w:rsid w:val="009C795D"/>
    <w:rsid w:val="009C796A"/>
    <w:rsid w:val="009C798D"/>
    <w:rsid w:val="009C7A8B"/>
    <w:rsid w:val="009C7FE6"/>
    <w:rsid w:val="009D044F"/>
    <w:rsid w:val="009D05F3"/>
    <w:rsid w:val="009D09D5"/>
    <w:rsid w:val="009D0EE1"/>
    <w:rsid w:val="009D0FE4"/>
    <w:rsid w:val="009D1069"/>
    <w:rsid w:val="009D1130"/>
    <w:rsid w:val="009D114E"/>
    <w:rsid w:val="009D1372"/>
    <w:rsid w:val="009D15BB"/>
    <w:rsid w:val="009D1FE0"/>
    <w:rsid w:val="009D26C7"/>
    <w:rsid w:val="009D2716"/>
    <w:rsid w:val="009D286E"/>
    <w:rsid w:val="009D2C06"/>
    <w:rsid w:val="009D2EB2"/>
    <w:rsid w:val="009D2EF9"/>
    <w:rsid w:val="009D3638"/>
    <w:rsid w:val="009D394F"/>
    <w:rsid w:val="009D3A18"/>
    <w:rsid w:val="009D3AA3"/>
    <w:rsid w:val="009D3BDA"/>
    <w:rsid w:val="009D4236"/>
    <w:rsid w:val="009D4316"/>
    <w:rsid w:val="009D433C"/>
    <w:rsid w:val="009D4460"/>
    <w:rsid w:val="009D468C"/>
    <w:rsid w:val="009D4AB1"/>
    <w:rsid w:val="009D4CC9"/>
    <w:rsid w:val="009D50A0"/>
    <w:rsid w:val="009D52B1"/>
    <w:rsid w:val="009D5387"/>
    <w:rsid w:val="009D53AC"/>
    <w:rsid w:val="009D55F7"/>
    <w:rsid w:val="009D5983"/>
    <w:rsid w:val="009D59BC"/>
    <w:rsid w:val="009D5BFC"/>
    <w:rsid w:val="009D5C84"/>
    <w:rsid w:val="009D6044"/>
    <w:rsid w:val="009D6271"/>
    <w:rsid w:val="009D6364"/>
    <w:rsid w:val="009D639D"/>
    <w:rsid w:val="009D64A5"/>
    <w:rsid w:val="009D6814"/>
    <w:rsid w:val="009D6928"/>
    <w:rsid w:val="009D69B8"/>
    <w:rsid w:val="009D6E9E"/>
    <w:rsid w:val="009D6EA3"/>
    <w:rsid w:val="009D7071"/>
    <w:rsid w:val="009D70B9"/>
    <w:rsid w:val="009D7593"/>
    <w:rsid w:val="009D7C3E"/>
    <w:rsid w:val="009D7FB6"/>
    <w:rsid w:val="009E0118"/>
    <w:rsid w:val="009E013E"/>
    <w:rsid w:val="009E0156"/>
    <w:rsid w:val="009E0221"/>
    <w:rsid w:val="009E0681"/>
    <w:rsid w:val="009E0704"/>
    <w:rsid w:val="009E0898"/>
    <w:rsid w:val="009E0B4A"/>
    <w:rsid w:val="009E0BC1"/>
    <w:rsid w:val="009E0FE0"/>
    <w:rsid w:val="009E11FC"/>
    <w:rsid w:val="009E13FE"/>
    <w:rsid w:val="009E1784"/>
    <w:rsid w:val="009E17EF"/>
    <w:rsid w:val="009E1800"/>
    <w:rsid w:val="009E1A36"/>
    <w:rsid w:val="009E1C65"/>
    <w:rsid w:val="009E1DF3"/>
    <w:rsid w:val="009E1E2F"/>
    <w:rsid w:val="009E2023"/>
    <w:rsid w:val="009E2317"/>
    <w:rsid w:val="009E2438"/>
    <w:rsid w:val="009E24C9"/>
    <w:rsid w:val="009E2530"/>
    <w:rsid w:val="009E25C9"/>
    <w:rsid w:val="009E25CB"/>
    <w:rsid w:val="009E25F1"/>
    <w:rsid w:val="009E29DC"/>
    <w:rsid w:val="009E2C4C"/>
    <w:rsid w:val="009E2ED6"/>
    <w:rsid w:val="009E3562"/>
    <w:rsid w:val="009E3668"/>
    <w:rsid w:val="009E3956"/>
    <w:rsid w:val="009E3BB6"/>
    <w:rsid w:val="009E3C71"/>
    <w:rsid w:val="009E40A0"/>
    <w:rsid w:val="009E41B6"/>
    <w:rsid w:val="009E4429"/>
    <w:rsid w:val="009E4672"/>
    <w:rsid w:val="009E4B6F"/>
    <w:rsid w:val="009E4FE2"/>
    <w:rsid w:val="009E51E1"/>
    <w:rsid w:val="009E53AA"/>
    <w:rsid w:val="009E56B9"/>
    <w:rsid w:val="009E56DC"/>
    <w:rsid w:val="009E5706"/>
    <w:rsid w:val="009E5828"/>
    <w:rsid w:val="009E5927"/>
    <w:rsid w:val="009E5DDC"/>
    <w:rsid w:val="009E63A2"/>
    <w:rsid w:val="009E64CA"/>
    <w:rsid w:val="009E650B"/>
    <w:rsid w:val="009E6515"/>
    <w:rsid w:val="009E65FE"/>
    <w:rsid w:val="009E6689"/>
    <w:rsid w:val="009E6995"/>
    <w:rsid w:val="009E6C97"/>
    <w:rsid w:val="009E6F11"/>
    <w:rsid w:val="009E6FF4"/>
    <w:rsid w:val="009E700D"/>
    <w:rsid w:val="009E7106"/>
    <w:rsid w:val="009E718F"/>
    <w:rsid w:val="009E7383"/>
    <w:rsid w:val="009E746E"/>
    <w:rsid w:val="009E77C5"/>
    <w:rsid w:val="009E78CC"/>
    <w:rsid w:val="009E79EB"/>
    <w:rsid w:val="009E7BB0"/>
    <w:rsid w:val="009E7DB2"/>
    <w:rsid w:val="009F00F7"/>
    <w:rsid w:val="009F034A"/>
    <w:rsid w:val="009F0472"/>
    <w:rsid w:val="009F0596"/>
    <w:rsid w:val="009F059F"/>
    <w:rsid w:val="009F073B"/>
    <w:rsid w:val="009F082F"/>
    <w:rsid w:val="009F0911"/>
    <w:rsid w:val="009F0EFA"/>
    <w:rsid w:val="009F13C0"/>
    <w:rsid w:val="009F18EB"/>
    <w:rsid w:val="009F1BC7"/>
    <w:rsid w:val="009F20AF"/>
    <w:rsid w:val="009F2107"/>
    <w:rsid w:val="009F2205"/>
    <w:rsid w:val="009F25A9"/>
    <w:rsid w:val="009F2739"/>
    <w:rsid w:val="009F2C65"/>
    <w:rsid w:val="009F2FD4"/>
    <w:rsid w:val="009F31DB"/>
    <w:rsid w:val="009F3373"/>
    <w:rsid w:val="009F351C"/>
    <w:rsid w:val="009F352C"/>
    <w:rsid w:val="009F3659"/>
    <w:rsid w:val="009F3679"/>
    <w:rsid w:val="009F3B67"/>
    <w:rsid w:val="009F3B80"/>
    <w:rsid w:val="009F468E"/>
    <w:rsid w:val="009F48D7"/>
    <w:rsid w:val="009F48DB"/>
    <w:rsid w:val="009F4B93"/>
    <w:rsid w:val="009F4DA8"/>
    <w:rsid w:val="009F4DEC"/>
    <w:rsid w:val="009F4E53"/>
    <w:rsid w:val="009F4ECD"/>
    <w:rsid w:val="009F525A"/>
    <w:rsid w:val="009F5388"/>
    <w:rsid w:val="009F56D0"/>
    <w:rsid w:val="009F575E"/>
    <w:rsid w:val="009F5774"/>
    <w:rsid w:val="009F5B2B"/>
    <w:rsid w:val="009F5E13"/>
    <w:rsid w:val="009F61BF"/>
    <w:rsid w:val="009F6583"/>
    <w:rsid w:val="009F671F"/>
    <w:rsid w:val="009F6A5C"/>
    <w:rsid w:val="009F6AD3"/>
    <w:rsid w:val="009F6E59"/>
    <w:rsid w:val="009F702E"/>
    <w:rsid w:val="009F7139"/>
    <w:rsid w:val="009F747F"/>
    <w:rsid w:val="009F760C"/>
    <w:rsid w:val="009F7734"/>
    <w:rsid w:val="009F7781"/>
    <w:rsid w:val="009F7899"/>
    <w:rsid w:val="009F7BA1"/>
    <w:rsid w:val="00A00327"/>
    <w:rsid w:val="00A0047A"/>
    <w:rsid w:val="00A00605"/>
    <w:rsid w:val="00A00658"/>
    <w:rsid w:val="00A00760"/>
    <w:rsid w:val="00A00D60"/>
    <w:rsid w:val="00A011B5"/>
    <w:rsid w:val="00A013C1"/>
    <w:rsid w:val="00A0152E"/>
    <w:rsid w:val="00A015BC"/>
    <w:rsid w:val="00A01652"/>
    <w:rsid w:val="00A01996"/>
    <w:rsid w:val="00A01A76"/>
    <w:rsid w:val="00A01BDC"/>
    <w:rsid w:val="00A01D3D"/>
    <w:rsid w:val="00A01ED7"/>
    <w:rsid w:val="00A01FF3"/>
    <w:rsid w:val="00A0210F"/>
    <w:rsid w:val="00A0266F"/>
    <w:rsid w:val="00A02800"/>
    <w:rsid w:val="00A02F46"/>
    <w:rsid w:val="00A02FA6"/>
    <w:rsid w:val="00A03345"/>
    <w:rsid w:val="00A03504"/>
    <w:rsid w:val="00A03927"/>
    <w:rsid w:val="00A03939"/>
    <w:rsid w:val="00A039FB"/>
    <w:rsid w:val="00A03B31"/>
    <w:rsid w:val="00A03C9F"/>
    <w:rsid w:val="00A03E7B"/>
    <w:rsid w:val="00A04148"/>
    <w:rsid w:val="00A041B2"/>
    <w:rsid w:val="00A04419"/>
    <w:rsid w:val="00A0449D"/>
    <w:rsid w:val="00A04665"/>
    <w:rsid w:val="00A049EC"/>
    <w:rsid w:val="00A04D3F"/>
    <w:rsid w:val="00A04FA1"/>
    <w:rsid w:val="00A0511D"/>
    <w:rsid w:val="00A052B0"/>
    <w:rsid w:val="00A05330"/>
    <w:rsid w:val="00A0551C"/>
    <w:rsid w:val="00A055AA"/>
    <w:rsid w:val="00A055BD"/>
    <w:rsid w:val="00A05827"/>
    <w:rsid w:val="00A05828"/>
    <w:rsid w:val="00A058DE"/>
    <w:rsid w:val="00A0597A"/>
    <w:rsid w:val="00A05B94"/>
    <w:rsid w:val="00A05BF3"/>
    <w:rsid w:val="00A05C16"/>
    <w:rsid w:val="00A05F05"/>
    <w:rsid w:val="00A0625E"/>
    <w:rsid w:val="00A063F0"/>
    <w:rsid w:val="00A06432"/>
    <w:rsid w:val="00A065DD"/>
    <w:rsid w:val="00A06623"/>
    <w:rsid w:val="00A0662F"/>
    <w:rsid w:val="00A06AE2"/>
    <w:rsid w:val="00A06B72"/>
    <w:rsid w:val="00A06BC1"/>
    <w:rsid w:val="00A06CBC"/>
    <w:rsid w:val="00A0746F"/>
    <w:rsid w:val="00A074F3"/>
    <w:rsid w:val="00A07533"/>
    <w:rsid w:val="00A07572"/>
    <w:rsid w:val="00A07620"/>
    <w:rsid w:val="00A07FCF"/>
    <w:rsid w:val="00A10075"/>
    <w:rsid w:val="00A10482"/>
    <w:rsid w:val="00A106B1"/>
    <w:rsid w:val="00A106C5"/>
    <w:rsid w:val="00A108DB"/>
    <w:rsid w:val="00A10B52"/>
    <w:rsid w:val="00A10B55"/>
    <w:rsid w:val="00A10BDD"/>
    <w:rsid w:val="00A10F1E"/>
    <w:rsid w:val="00A10F43"/>
    <w:rsid w:val="00A11321"/>
    <w:rsid w:val="00A1151D"/>
    <w:rsid w:val="00A11638"/>
    <w:rsid w:val="00A1163F"/>
    <w:rsid w:val="00A11866"/>
    <w:rsid w:val="00A12382"/>
    <w:rsid w:val="00A12389"/>
    <w:rsid w:val="00A12666"/>
    <w:rsid w:val="00A1267D"/>
    <w:rsid w:val="00A126DA"/>
    <w:rsid w:val="00A128AE"/>
    <w:rsid w:val="00A12B28"/>
    <w:rsid w:val="00A131E2"/>
    <w:rsid w:val="00A133D3"/>
    <w:rsid w:val="00A13904"/>
    <w:rsid w:val="00A13B3E"/>
    <w:rsid w:val="00A13E7E"/>
    <w:rsid w:val="00A140CE"/>
    <w:rsid w:val="00A14B90"/>
    <w:rsid w:val="00A14C48"/>
    <w:rsid w:val="00A14F35"/>
    <w:rsid w:val="00A151BA"/>
    <w:rsid w:val="00A15322"/>
    <w:rsid w:val="00A15709"/>
    <w:rsid w:val="00A15820"/>
    <w:rsid w:val="00A15E25"/>
    <w:rsid w:val="00A15EBA"/>
    <w:rsid w:val="00A15F97"/>
    <w:rsid w:val="00A15FAB"/>
    <w:rsid w:val="00A1615A"/>
    <w:rsid w:val="00A16556"/>
    <w:rsid w:val="00A16745"/>
    <w:rsid w:val="00A167F8"/>
    <w:rsid w:val="00A168E7"/>
    <w:rsid w:val="00A16C81"/>
    <w:rsid w:val="00A16D2B"/>
    <w:rsid w:val="00A16E57"/>
    <w:rsid w:val="00A17077"/>
    <w:rsid w:val="00A17561"/>
    <w:rsid w:val="00A17601"/>
    <w:rsid w:val="00A177B7"/>
    <w:rsid w:val="00A177FF"/>
    <w:rsid w:val="00A17884"/>
    <w:rsid w:val="00A178D8"/>
    <w:rsid w:val="00A17B64"/>
    <w:rsid w:val="00A17E91"/>
    <w:rsid w:val="00A17F1B"/>
    <w:rsid w:val="00A20754"/>
    <w:rsid w:val="00A207D7"/>
    <w:rsid w:val="00A207E4"/>
    <w:rsid w:val="00A208E8"/>
    <w:rsid w:val="00A20A2B"/>
    <w:rsid w:val="00A20B7D"/>
    <w:rsid w:val="00A20CA8"/>
    <w:rsid w:val="00A20E3C"/>
    <w:rsid w:val="00A20EFB"/>
    <w:rsid w:val="00A211F6"/>
    <w:rsid w:val="00A2138A"/>
    <w:rsid w:val="00A21B1B"/>
    <w:rsid w:val="00A21ECB"/>
    <w:rsid w:val="00A21ED7"/>
    <w:rsid w:val="00A22104"/>
    <w:rsid w:val="00A22239"/>
    <w:rsid w:val="00A22279"/>
    <w:rsid w:val="00A2237B"/>
    <w:rsid w:val="00A22452"/>
    <w:rsid w:val="00A2271E"/>
    <w:rsid w:val="00A227D1"/>
    <w:rsid w:val="00A22967"/>
    <w:rsid w:val="00A229DA"/>
    <w:rsid w:val="00A22A73"/>
    <w:rsid w:val="00A22B23"/>
    <w:rsid w:val="00A22BD2"/>
    <w:rsid w:val="00A22BDA"/>
    <w:rsid w:val="00A22DFF"/>
    <w:rsid w:val="00A2302E"/>
    <w:rsid w:val="00A230B8"/>
    <w:rsid w:val="00A23188"/>
    <w:rsid w:val="00A23254"/>
    <w:rsid w:val="00A23284"/>
    <w:rsid w:val="00A23292"/>
    <w:rsid w:val="00A238D8"/>
    <w:rsid w:val="00A239F7"/>
    <w:rsid w:val="00A23D81"/>
    <w:rsid w:val="00A23EB4"/>
    <w:rsid w:val="00A24506"/>
    <w:rsid w:val="00A2495B"/>
    <w:rsid w:val="00A249AD"/>
    <w:rsid w:val="00A24C6B"/>
    <w:rsid w:val="00A24E35"/>
    <w:rsid w:val="00A24FB5"/>
    <w:rsid w:val="00A25104"/>
    <w:rsid w:val="00A25225"/>
    <w:rsid w:val="00A2538A"/>
    <w:rsid w:val="00A2542E"/>
    <w:rsid w:val="00A2588C"/>
    <w:rsid w:val="00A259A0"/>
    <w:rsid w:val="00A25AA4"/>
    <w:rsid w:val="00A263ED"/>
    <w:rsid w:val="00A266F7"/>
    <w:rsid w:val="00A269F4"/>
    <w:rsid w:val="00A26C00"/>
    <w:rsid w:val="00A26E11"/>
    <w:rsid w:val="00A26E2D"/>
    <w:rsid w:val="00A275FF"/>
    <w:rsid w:val="00A2781C"/>
    <w:rsid w:val="00A2782D"/>
    <w:rsid w:val="00A2784D"/>
    <w:rsid w:val="00A27E62"/>
    <w:rsid w:val="00A30059"/>
    <w:rsid w:val="00A301CC"/>
    <w:rsid w:val="00A30269"/>
    <w:rsid w:val="00A303E9"/>
    <w:rsid w:val="00A3067D"/>
    <w:rsid w:val="00A30813"/>
    <w:rsid w:val="00A30C19"/>
    <w:rsid w:val="00A30C58"/>
    <w:rsid w:val="00A30EA3"/>
    <w:rsid w:val="00A310F0"/>
    <w:rsid w:val="00A311E6"/>
    <w:rsid w:val="00A314BC"/>
    <w:rsid w:val="00A315AE"/>
    <w:rsid w:val="00A3167D"/>
    <w:rsid w:val="00A31D69"/>
    <w:rsid w:val="00A31FFE"/>
    <w:rsid w:val="00A32077"/>
    <w:rsid w:val="00A325CE"/>
    <w:rsid w:val="00A326C4"/>
    <w:rsid w:val="00A327E9"/>
    <w:rsid w:val="00A32999"/>
    <w:rsid w:val="00A32BA4"/>
    <w:rsid w:val="00A32C8E"/>
    <w:rsid w:val="00A32CD4"/>
    <w:rsid w:val="00A32DA0"/>
    <w:rsid w:val="00A32E48"/>
    <w:rsid w:val="00A32F1F"/>
    <w:rsid w:val="00A32FF0"/>
    <w:rsid w:val="00A330C9"/>
    <w:rsid w:val="00A330CC"/>
    <w:rsid w:val="00A3379B"/>
    <w:rsid w:val="00A33BDC"/>
    <w:rsid w:val="00A34047"/>
    <w:rsid w:val="00A342C6"/>
    <w:rsid w:val="00A343E6"/>
    <w:rsid w:val="00A3451A"/>
    <w:rsid w:val="00A348A1"/>
    <w:rsid w:val="00A34AAC"/>
    <w:rsid w:val="00A34D73"/>
    <w:rsid w:val="00A34E10"/>
    <w:rsid w:val="00A35035"/>
    <w:rsid w:val="00A35411"/>
    <w:rsid w:val="00A35441"/>
    <w:rsid w:val="00A355A9"/>
    <w:rsid w:val="00A358AB"/>
    <w:rsid w:val="00A35927"/>
    <w:rsid w:val="00A359C3"/>
    <w:rsid w:val="00A35B72"/>
    <w:rsid w:val="00A35C28"/>
    <w:rsid w:val="00A36539"/>
    <w:rsid w:val="00A366BD"/>
    <w:rsid w:val="00A36893"/>
    <w:rsid w:val="00A36BD3"/>
    <w:rsid w:val="00A36D0A"/>
    <w:rsid w:val="00A36E89"/>
    <w:rsid w:val="00A36F93"/>
    <w:rsid w:val="00A372BC"/>
    <w:rsid w:val="00A3739E"/>
    <w:rsid w:val="00A37514"/>
    <w:rsid w:val="00A3776D"/>
    <w:rsid w:val="00A377AC"/>
    <w:rsid w:val="00A378D7"/>
    <w:rsid w:val="00A37AD8"/>
    <w:rsid w:val="00A37D38"/>
    <w:rsid w:val="00A401C9"/>
    <w:rsid w:val="00A402F7"/>
    <w:rsid w:val="00A40576"/>
    <w:rsid w:val="00A406F1"/>
    <w:rsid w:val="00A40A95"/>
    <w:rsid w:val="00A40F72"/>
    <w:rsid w:val="00A416CD"/>
    <w:rsid w:val="00A41D4C"/>
    <w:rsid w:val="00A41F94"/>
    <w:rsid w:val="00A420A0"/>
    <w:rsid w:val="00A4210C"/>
    <w:rsid w:val="00A42319"/>
    <w:rsid w:val="00A4238F"/>
    <w:rsid w:val="00A4242D"/>
    <w:rsid w:val="00A425AE"/>
    <w:rsid w:val="00A42625"/>
    <w:rsid w:val="00A4262C"/>
    <w:rsid w:val="00A4267C"/>
    <w:rsid w:val="00A4286E"/>
    <w:rsid w:val="00A42A41"/>
    <w:rsid w:val="00A42B92"/>
    <w:rsid w:val="00A430D5"/>
    <w:rsid w:val="00A431A3"/>
    <w:rsid w:val="00A43BB1"/>
    <w:rsid w:val="00A43EE0"/>
    <w:rsid w:val="00A4420B"/>
    <w:rsid w:val="00A4454E"/>
    <w:rsid w:val="00A44558"/>
    <w:rsid w:val="00A445F4"/>
    <w:rsid w:val="00A4486B"/>
    <w:rsid w:val="00A44A6C"/>
    <w:rsid w:val="00A44FFD"/>
    <w:rsid w:val="00A4534D"/>
    <w:rsid w:val="00A45797"/>
    <w:rsid w:val="00A4591E"/>
    <w:rsid w:val="00A45B0B"/>
    <w:rsid w:val="00A45D57"/>
    <w:rsid w:val="00A4619D"/>
    <w:rsid w:val="00A46256"/>
    <w:rsid w:val="00A469AF"/>
    <w:rsid w:val="00A46C61"/>
    <w:rsid w:val="00A46D03"/>
    <w:rsid w:val="00A46FCA"/>
    <w:rsid w:val="00A47213"/>
    <w:rsid w:val="00A472E4"/>
    <w:rsid w:val="00A4738F"/>
    <w:rsid w:val="00A47550"/>
    <w:rsid w:val="00A477AA"/>
    <w:rsid w:val="00A47D47"/>
    <w:rsid w:val="00A50204"/>
    <w:rsid w:val="00A504E7"/>
    <w:rsid w:val="00A50531"/>
    <w:rsid w:val="00A507CC"/>
    <w:rsid w:val="00A509B0"/>
    <w:rsid w:val="00A50CE9"/>
    <w:rsid w:val="00A50E30"/>
    <w:rsid w:val="00A510DF"/>
    <w:rsid w:val="00A5124C"/>
    <w:rsid w:val="00A51478"/>
    <w:rsid w:val="00A5199F"/>
    <w:rsid w:val="00A51A3F"/>
    <w:rsid w:val="00A51A46"/>
    <w:rsid w:val="00A51D13"/>
    <w:rsid w:val="00A51EF3"/>
    <w:rsid w:val="00A52025"/>
    <w:rsid w:val="00A5206D"/>
    <w:rsid w:val="00A520C6"/>
    <w:rsid w:val="00A522EE"/>
    <w:rsid w:val="00A52450"/>
    <w:rsid w:val="00A52A1A"/>
    <w:rsid w:val="00A52AB4"/>
    <w:rsid w:val="00A52E19"/>
    <w:rsid w:val="00A53260"/>
    <w:rsid w:val="00A537A2"/>
    <w:rsid w:val="00A54AD3"/>
    <w:rsid w:val="00A550A3"/>
    <w:rsid w:val="00A550A8"/>
    <w:rsid w:val="00A55610"/>
    <w:rsid w:val="00A557E0"/>
    <w:rsid w:val="00A55883"/>
    <w:rsid w:val="00A55B5C"/>
    <w:rsid w:val="00A55C08"/>
    <w:rsid w:val="00A55F3C"/>
    <w:rsid w:val="00A56167"/>
    <w:rsid w:val="00A56262"/>
    <w:rsid w:val="00A564E8"/>
    <w:rsid w:val="00A565DF"/>
    <w:rsid w:val="00A567C8"/>
    <w:rsid w:val="00A5684C"/>
    <w:rsid w:val="00A56C66"/>
    <w:rsid w:val="00A56DE6"/>
    <w:rsid w:val="00A57432"/>
    <w:rsid w:val="00A574C6"/>
    <w:rsid w:val="00A576E0"/>
    <w:rsid w:val="00A577F1"/>
    <w:rsid w:val="00A5785E"/>
    <w:rsid w:val="00A57A51"/>
    <w:rsid w:val="00A60031"/>
    <w:rsid w:val="00A60073"/>
    <w:rsid w:val="00A601E4"/>
    <w:rsid w:val="00A604DD"/>
    <w:rsid w:val="00A60759"/>
    <w:rsid w:val="00A6085B"/>
    <w:rsid w:val="00A608B5"/>
    <w:rsid w:val="00A60AF3"/>
    <w:rsid w:val="00A60E3E"/>
    <w:rsid w:val="00A61053"/>
    <w:rsid w:val="00A61241"/>
    <w:rsid w:val="00A615D8"/>
    <w:rsid w:val="00A61621"/>
    <w:rsid w:val="00A617C5"/>
    <w:rsid w:val="00A61856"/>
    <w:rsid w:val="00A61C30"/>
    <w:rsid w:val="00A61CA6"/>
    <w:rsid w:val="00A61CB8"/>
    <w:rsid w:val="00A61EFB"/>
    <w:rsid w:val="00A62771"/>
    <w:rsid w:val="00A62DC7"/>
    <w:rsid w:val="00A63118"/>
    <w:rsid w:val="00A6343B"/>
    <w:rsid w:val="00A63C2F"/>
    <w:rsid w:val="00A63F3E"/>
    <w:rsid w:val="00A63F91"/>
    <w:rsid w:val="00A640FC"/>
    <w:rsid w:val="00A64264"/>
    <w:rsid w:val="00A6429D"/>
    <w:rsid w:val="00A6442A"/>
    <w:rsid w:val="00A64550"/>
    <w:rsid w:val="00A645A7"/>
    <w:rsid w:val="00A645EA"/>
    <w:rsid w:val="00A6468A"/>
    <w:rsid w:val="00A6471C"/>
    <w:rsid w:val="00A64B56"/>
    <w:rsid w:val="00A64BEC"/>
    <w:rsid w:val="00A64C92"/>
    <w:rsid w:val="00A64DE4"/>
    <w:rsid w:val="00A64E9A"/>
    <w:rsid w:val="00A6502E"/>
    <w:rsid w:val="00A65238"/>
    <w:rsid w:val="00A65414"/>
    <w:rsid w:val="00A65AC4"/>
    <w:rsid w:val="00A65ADA"/>
    <w:rsid w:val="00A65C19"/>
    <w:rsid w:val="00A65C2F"/>
    <w:rsid w:val="00A65D03"/>
    <w:rsid w:val="00A65E3D"/>
    <w:rsid w:val="00A65E8D"/>
    <w:rsid w:val="00A660F4"/>
    <w:rsid w:val="00A66550"/>
    <w:rsid w:val="00A6659B"/>
    <w:rsid w:val="00A67081"/>
    <w:rsid w:val="00A672A1"/>
    <w:rsid w:val="00A672AE"/>
    <w:rsid w:val="00A67392"/>
    <w:rsid w:val="00A6779A"/>
    <w:rsid w:val="00A677A8"/>
    <w:rsid w:val="00A67944"/>
    <w:rsid w:val="00A67A18"/>
    <w:rsid w:val="00A67C5F"/>
    <w:rsid w:val="00A67D2C"/>
    <w:rsid w:val="00A67ECD"/>
    <w:rsid w:val="00A700A8"/>
    <w:rsid w:val="00A70309"/>
    <w:rsid w:val="00A70615"/>
    <w:rsid w:val="00A70945"/>
    <w:rsid w:val="00A70D84"/>
    <w:rsid w:val="00A711CD"/>
    <w:rsid w:val="00A71531"/>
    <w:rsid w:val="00A715D8"/>
    <w:rsid w:val="00A7174A"/>
    <w:rsid w:val="00A718ED"/>
    <w:rsid w:val="00A71AA6"/>
    <w:rsid w:val="00A71B62"/>
    <w:rsid w:val="00A7232D"/>
    <w:rsid w:val="00A72558"/>
    <w:rsid w:val="00A72588"/>
    <w:rsid w:val="00A729AA"/>
    <w:rsid w:val="00A72B6C"/>
    <w:rsid w:val="00A72C49"/>
    <w:rsid w:val="00A72D00"/>
    <w:rsid w:val="00A73525"/>
    <w:rsid w:val="00A73785"/>
    <w:rsid w:val="00A73C9C"/>
    <w:rsid w:val="00A73CE7"/>
    <w:rsid w:val="00A73E92"/>
    <w:rsid w:val="00A73EBB"/>
    <w:rsid w:val="00A7414E"/>
    <w:rsid w:val="00A741BB"/>
    <w:rsid w:val="00A742E7"/>
    <w:rsid w:val="00A74347"/>
    <w:rsid w:val="00A744B7"/>
    <w:rsid w:val="00A74524"/>
    <w:rsid w:val="00A745FE"/>
    <w:rsid w:val="00A748B2"/>
    <w:rsid w:val="00A74A8D"/>
    <w:rsid w:val="00A74B89"/>
    <w:rsid w:val="00A74CA0"/>
    <w:rsid w:val="00A74D12"/>
    <w:rsid w:val="00A7519A"/>
    <w:rsid w:val="00A75286"/>
    <w:rsid w:val="00A75589"/>
    <w:rsid w:val="00A75598"/>
    <w:rsid w:val="00A755A3"/>
    <w:rsid w:val="00A758DF"/>
    <w:rsid w:val="00A75A9D"/>
    <w:rsid w:val="00A75AA3"/>
    <w:rsid w:val="00A75AED"/>
    <w:rsid w:val="00A75CDA"/>
    <w:rsid w:val="00A75CEC"/>
    <w:rsid w:val="00A75E16"/>
    <w:rsid w:val="00A75ED9"/>
    <w:rsid w:val="00A76045"/>
    <w:rsid w:val="00A763D8"/>
    <w:rsid w:val="00A76BA0"/>
    <w:rsid w:val="00A76D65"/>
    <w:rsid w:val="00A76E80"/>
    <w:rsid w:val="00A76E8D"/>
    <w:rsid w:val="00A7720F"/>
    <w:rsid w:val="00A774D4"/>
    <w:rsid w:val="00A779AF"/>
    <w:rsid w:val="00A77AD8"/>
    <w:rsid w:val="00A77AEC"/>
    <w:rsid w:val="00A77BDA"/>
    <w:rsid w:val="00A77C92"/>
    <w:rsid w:val="00A77C95"/>
    <w:rsid w:val="00A77E00"/>
    <w:rsid w:val="00A804AB"/>
    <w:rsid w:val="00A80552"/>
    <w:rsid w:val="00A807FA"/>
    <w:rsid w:val="00A809DF"/>
    <w:rsid w:val="00A80BE4"/>
    <w:rsid w:val="00A80DBE"/>
    <w:rsid w:val="00A80E7D"/>
    <w:rsid w:val="00A81329"/>
    <w:rsid w:val="00A81BAF"/>
    <w:rsid w:val="00A81E18"/>
    <w:rsid w:val="00A81E7E"/>
    <w:rsid w:val="00A81ED4"/>
    <w:rsid w:val="00A81EE6"/>
    <w:rsid w:val="00A82213"/>
    <w:rsid w:val="00A82433"/>
    <w:rsid w:val="00A824B8"/>
    <w:rsid w:val="00A8279C"/>
    <w:rsid w:val="00A828C8"/>
    <w:rsid w:val="00A82A18"/>
    <w:rsid w:val="00A82AF3"/>
    <w:rsid w:val="00A82B90"/>
    <w:rsid w:val="00A83022"/>
    <w:rsid w:val="00A83D59"/>
    <w:rsid w:val="00A83D68"/>
    <w:rsid w:val="00A83DF4"/>
    <w:rsid w:val="00A841D7"/>
    <w:rsid w:val="00A845BD"/>
    <w:rsid w:val="00A8461E"/>
    <w:rsid w:val="00A847A5"/>
    <w:rsid w:val="00A84988"/>
    <w:rsid w:val="00A84B52"/>
    <w:rsid w:val="00A84BD8"/>
    <w:rsid w:val="00A84E34"/>
    <w:rsid w:val="00A84F8D"/>
    <w:rsid w:val="00A85924"/>
    <w:rsid w:val="00A85F08"/>
    <w:rsid w:val="00A862CE"/>
    <w:rsid w:val="00A86829"/>
    <w:rsid w:val="00A86925"/>
    <w:rsid w:val="00A8697B"/>
    <w:rsid w:val="00A86D67"/>
    <w:rsid w:val="00A878C7"/>
    <w:rsid w:val="00A87911"/>
    <w:rsid w:val="00A879A9"/>
    <w:rsid w:val="00A87AD7"/>
    <w:rsid w:val="00A87C78"/>
    <w:rsid w:val="00A87D49"/>
    <w:rsid w:val="00A87E2E"/>
    <w:rsid w:val="00A90306"/>
    <w:rsid w:val="00A90439"/>
    <w:rsid w:val="00A904C2"/>
    <w:rsid w:val="00A908F6"/>
    <w:rsid w:val="00A90C62"/>
    <w:rsid w:val="00A90DFA"/>
    <w:rsid w:val="00A91134"/>
    <w:rsid w:val="00A911B3"/>
    <w:rsid w:val="00A911F3"/>
    <w:rsid w:val="00A9127D"/>
    <w:rsid w:val="00A913A5"/>
    <w:rsid w:val="00A915BB"/>
    <w:rsid w:val="00A91770"/>
    <w:rsid w:val="00A91876"/>
    <w:rsid w:val="00A918A1"/>
    <w:rsid w:val="00A918CF"/>
    <w:rsid w:val="00A919EA"/>
    <w:rsid w:val="00A91A8D"/>
    <w:rsid w:val="00A91E28"/>
    <w:rsid w:val="00A91FEF"/>
    <w:rsid w:val="00A92220"/>
    <w:rsid w:val="00A9227E"/>
    <w:rsid w:val="00A925EC"/>
    <w:rsid w:val="00A92A15"/>
    <w:rsid w:val="00A92A56"/>
    <w:rsid w:val="00A92CF3"/>
    <w:rsid w:val="00A9374E"/>
    <w:rsid w:val="00A9379E"/>
    <w:rsid w:val="00A93821"/>
    <w:rsid w:val="00A93FA5"/>
    <w:rsid w:val="00A942C3"/>
    <w:rsid w:val="00A94519"/>
    <w:rsid w:val="00A947E0"/>
    <w:rsid w:val="00A94817"/>
    <w:rsid w:val="00A94A0D"/>
    <w:rsid w:val="00A94A1B"/>
    <w:rsid w:val="00A94C0F"/>
    <w:rsid w:val="00A94C44"/>
    <w:rsid w:val="00A94C5E"/>
    <w:rsid w:val="00A94DEA"/>
    <w:rsid w:val="00A94DEF"/>
    <w:rsid w:val="00A94F74"/>
    <w:rsid w:val="00A95344"/>
    <w:rsid w:val="00A9543B"/>
    <w:rsid w:val="00A9547B"/>
    <w:rsid w:val="00A9596E"/>
    <w:rsid w:val="00A95BFE"/>
    <w:rsid w:val="00A95C6F"/>
    <w:rsid w:val="00A95C80"/>
    <w:rsid w:val="00A95D84"/>
    <w:rsid w:val="00A961CC"/>
    <w:rsid w:val="00A962A4"/>
    <w:rsid w:val="00A96758"/>
    <w:rsid w:val="00A96934"/>
    <w:rsid w:val="00A969CA"/>
    <w:rsid w:val="00A9730E"/>
    <w:rsid w:val="00A9778A"/>
    <w:rsid w:val="00A97898"/>
    <w:rsid w:val="00A97959"/>
    <w:rsid w:val="00A97B99"/>
    <w:rsid w:val="00A97BCB"/>
    <w:rsid w:val="00A97D14"/>
    <w:rsid w:val="00AA0016"/>
    <w:rsid w:val="00AA01C3"/>
    <w:rsid w:val="00AA0335"/>
    <w:rsid w:val="00AA03CF"/>
    <w:rsid w:val="00AA04D5"/>
    <w:rsid w:val="00AA05CE"/>
    <w:rsid w:val="00AA087B"/>
    <w:rsid w:val="00AA09DF"/>
    <w:rsid w:val="00AA0BBE"/>
    <w:rsid w:val="00AA0D85"/>
    <w:rsid w:val="00AA10CD"/>
    <w:rsid w:val="00AA11A4"/>
    <w:rsid w:val="00AA135C"/>
    <w:rsid w:val="00AA13BA"/>
    <w:rsid w:val="00AA1436"/>
    <w:rsid w:val="00AA15C7"/>
    <w:rsid w:val="00AA17B4"/>
    <w:rsid w:val="00AA1BE0"/>
    <w:rsid w:val="00AA242C"/>
    <w:rsid w:val="00AA25CF"/>
    <w:rsid w:val="00AA276E"/>
    <w:rsid w:val="00AA290B"/>
    <w:rsid w:val="00AA2920"/>
    <w:rsid w:val="00AA2A8E"/>
    <w:rsid w:val="00AA2BB8"/>
    <w:rsid w:val="00AA2BEC"/>
    <w:rsid w:val="00AA2BFA"/>
    <w:rsid w:val="00AA2C79"/>
    <w:rsid w:val="00AA2F1B"/>
    <w:rsid w:val="00AA3154"/>
    <w:rsid w:val="00AA3ACA"/>
    <w:rsid w:val="00AA3AEA"/>
    <w:rsid w:val="00AA3C1E"/>
    <w:rsid w:val="00AA3CC2"/>
    <w:rsid w:val="00AA4001"/>
    <w:rsid w:val="00AA4222"/>
    <w:rsid w:val="00AA44D7"/>
    <w:rsid w:val="00AA4ABF"/>
    <w:rsid w:val="00AA4B4F"/>
    <w:rsid w:val="00AA4BBD"/>
    <w:rsid w:val="00AA4C01"/>
    <w:rsid w:val="00AA4D0E"/>
    <w:rsid w:val="00AA4EB9"/>
    <w:rsid w:val="00AA5124"/>
    <w:rsid w:val="00AA51DF"/>
    <w:rsid w:val="00AA5228"/>
    <w:rsid w:val="00AA523E"/>
    <w:rsid w:val="00AA544E"/>
    <w:rsid w:val="00AA5538"/>
    <w:rsid w:val="00AA58A9"/>
    <w:rsid w:val="00AA5F0F"/>
    <w:rsid w:val="00AA61B7"/>
    <w:rsid w:val="00AA6360"/>
    <w:rsid w:val="00AA6393"/>
    <w:rsid w:val="00AA655A"/>
    <w:rsid w:val="00AA665F"/>
    <w:rsid w:val="00AA6FC7"/>
    <w:rsid w:val="00AA71A6"/>
    <w:rsid w:val="00AA72FA"/>
    <w:rsid w:val="00AA7386"/>
    <w:rsid w:val="00AA7676"/>
    <w:rsid w:val="00AA7709"/>
    <w:rsid w:val="00AA7798"/>
    <w:rsid w:val="00AA77B1"/>
    <w:rsid w:val="00AA7892"/>
    <w:rsid w:val="00AA7CB2"/>
    <w:rsid w:val="00AA7DD2"/>
    <w:rsid w:val="00AA7DEA"/>
    <w:rsid w:val="00AA7E7C"/>
    <w:rsid w:val="00AB01C5"/>
    <w:rsid w:val="00AB0615"/>
    <w:rsid w:val="00AB0AA0"/>
    <w:rsid w:val="00AB0F38"/>
    <w:rsid w:val="00AB101A"/>
    <w:rsid w:val="00AB13B3"/>
    <w:rsid w:val="00AB13EF"/>
    <w:rsid w:val="00AB1623"/>
    <w:rsid w:val="00AB1639"/>
    <w:rsid w:val="00AB1863"/>
    <w:rsid w:val="00AB1898"/>
    <w:rsid w:val="00AB1949"/>
    <w:rsid w:val="00AB1CA0"/>
    <w:rsid w:val="00AB1CEF"/>
    <w:rsid w:val="00AB1F5A"/>
    <w:rsid w:val="00AB24A2"/>
    <w:rsid w:val="00AB281A"/>
    <w:rsid w:val="00AB2A42"/>
    <w:rsid w:val="00AB2B21"/>
    <w:rsid w:val="00AB2B39"/>
    <w:rsid w:val="00AB33F2"/>
    <w:rsid w:val="00AB3516"/>
    <w:rsid w:val="00AB35C3"/>
    <w:rsid w:val="00AB3A6D"/>
    <w:rsid w:val="00AB3C73"/>
    <w:rsid w:val="00AB3F71"/>
    <w:rsid w:val="00AB4083"/>
    <w:rsid w:val="00AB431E"/>
    <w:rsid w:val="00AB439A"/>
    <w:rsid w:val="00AB445B"/>
    <w:rsid w:val="00AB4568"/>
    <w:rsid w:val="00AB49BA"/>
    <w:rsid w:val="00AB4AE0"/>
    <w:rsid w:val="00AB4BBD"/>
    <w:rsid w:val="00AB4E87"/>
    <w:rsid w:val="00AB516D"/>
    <w:rsid w:val="00AB5369"/>
    <w:rsid w:val="00AB541E"/>
    <w:rsid w:val="00AB5567"/>
    <w:rsid w:val="00AB5657"/>
    <w:rsid w:val="00AB58CD"/>
    <w:rsid w:val="00AB61ED"/>
    <w:rsid w:val="00AB65A0"/>
    <w:rsid w:val="00AB6760"/>
    <w:rsid w:val="00AB6887"/>
    <w:rsid w:val="00AB6A9D"/>
    <w:rsid w:val="00AB6ACA"/>
    <w:rsid w:val="00AB6B61"/>
    <w:rsid w:val="00AB6B96"/>
    <w:rsid w:val="00AB6C14"/>
    <w:rsid w:val="00AB6C40"/>
    <w:rsid w:val="00AB7555"/>
    <w:rsid w:val="00AB7A98"/>
    <w:rsid w:val="00AB7ADB"/>
    <w:rsid w:val="00AB7C11"/>
    <w:rsid w:val="00AB7D30"/>
    <w:rsid w:val="00AC024F"/>
    <w:rsid w:val="00AC0AE6"/>
    <w:rsid w:val="00AC0E75"/>
    <w:rsid w:val="00AC12F8"/>
    <w:rsid w:val="00AC168E"/>
    <w:rsid w:val="00AC1B0E"/>
    <w:rsid w:val="00AC1E2D"/>
    <w:rsid w:val="00AC2114"/>
    <w:rsid w:val="00AC21FA"/>
    <w:rsid w:val="00AC2660"/>
    <w:rsid w:val="00AC278A"/>
    <w:rsid w:val="00AC2B65"/>
    <w:rsid w:val="00AC2C87"/>
    <w:rsid w:val="00AC2DD2"/>
    <w:rsid w:val="00AC2FF6"/>
    <w:rsid w:val="00AC343B"/>
    <w:rsid w:val="00AC3605"/>
    <w:rsid w:val="00AC388F"/>
    <w:rsid w:val="00AC3959"/>
    <w:rsid w:val="00AC39E7"/>
    <w:rsid w:val="00AC3C2F"/>
    <w:rsid w:val="00AC3C3C"/>
    <w:rsid w:val="00AC3C5B"/>
    <w:rsid w:val="00AC3D28"/>
    <w:rsid w:val="00AC3DD0"/>
    <w:rsid w:val="00AC420A"/>
    <w:rsid w:val="00AC4323"/>
    <w:rsid w:val="00AC432F"/>
    <w:rsid w:val="00AC4910"/>
    <w:rsid w:val="00AC4A72"/>
    <w:rsid w:val="00AC4AC8"/>
    <w:rsid w:val="00AC4C97"/>
    <w:rsid w:val="00AC4D13"/>
    <w:rsid w:val="00AC4D87"/>
    <w:rsid w:val="00AC4EA3"/>
    <w:rsid w:val="00AC4EF3"/>
    <w:rsid w:val="00AC4FC4"/>
    <w:rsid w:val="00AC5916"/>
    <w:rsid w:val="00AC5A3C"/>
    <w:rsid w:val="00AC5B39"/>
    <w:rsid w:val="00AC5C44"/>
    <w:rsid w:val="00AC5E5C"/>
    <w:rsid w:val="00AC6211"/>
    <w:rsid w:val="00AC62D0"/>
    <w:rsid w:val="00AC6378"/>
    <w:rsid w:val="00AC65F8"/>
    <w:rsid w:val="00AC6CA2"/>
    <w:rsid w:val="00AC6DD7"/>
    <w:rsid w:val="00AC701E"/>
    <w:rsid w:val="00AC71CD"/>
    <w:rsid w:val="00AC740C"/>
    <w:rsid w:val="00AC7505"/>
    <w:rsid w:val="00AC7BB2"/>
    <w:rsid w:val="00AD018E"/>
    <w:rsid w:val="00AD0670"/>
    <w:rsid w:val="00AD0688"/>
    <w:rsid w:val="00AD0A74"/>
    <w:rsid w:val="00AD0AB3"/>
    <w:rsid w:val="00AD0D90"/>
    <w:rsid w:val="00AD0FB8"/>
    <w:rsid w:val="00AD113F"/>
    <w:rsid w:val="00AD14DA"/>
    <w:rsid w:val="00AD15AB"/>
    <w:rsid w:val="00AD1ACB"/>
    <w:rsid w:val="00AD1C3F"/>
    <w:rsid w:val="00AD1D73"/>
    <w:rsid w:val="00AD1F4C"/>
    <w:rsid w:val="00AD20AB"/>
    <w:rsid w:val="00AD228E"/>
    <w:rsid w:val="00AD22D4"/>
    <w:rsid w:val="00AD2908"/>
    <w:rsid w:val="00AD298E"/>
    <w:rsid w:val="00AD3025"/>
    <w:rsid w:val="00AD338B"/>
    <w:rsid w:val="00AD33DA"/>
    <w:rsid w:val="00AD38B6"/>
    <w:rsid w:val="00AD3A76"/>
    <w:rsid w:val="00AD4115"/>
    <w:rsid w:val="00AD4255"/>
    <w:rsid w:val="00AD4343"/>
    <w:rsid w:val="00AD468C"/>
    <w:rsid w:val="00AD4994"/>
    <w:rsid w:val="00AD4A49"/>
    <w:rsid w:val="00AD4C71"/>
    <w:rsid w:val="00AD50CD"/>
    <w:rsid w:val="00AD5330"/>
    <w:rsid w:val="00AD568F"/>
    <w:rsid w:val="00AD56F1"/>
    <w:rsid w:val="00AD63F9"/>
    <w:rsid w:val="00AD6488"/>
    <w:rsid w:val="00AD68C0"/>
    <w:rsid w:val="00AD6E20"/>
    <w:rsid w:val="00AD6EAC"/>
    <w:rsid w:val="00AD75DF"/>
    <w:rsid w:val="00AD76A7"/>
    <w:rsid w:val="00AD798E"/>
    <w:rsid w:val="00AD7A01"/>
    <w:rsid w:val="00AD7AD5"/>
    <w:rsid w:val="00AE0058"/>
    <w:rsid w:val="00AE06D2"/>
    <w:rsid w:val="00AE0758"/>
    <w:rsid w:val="00AE08BD"/>
    <w:rsid w:val="00AE08F2"/>
    <w:rsid w:val="00AE0D15"/>
    <w:rsid w:val="00AE0E1F"/>
    <w:rsid w:val="00AE0E50"/>
    <w:rsid w:val="00AE106E"/>
    <w:rsid w:val="00AE12A2"/>
    <w:rsid w:val="00AE13AE"/>
    <w:rsid w:val="00AE13D1"/>
    <w:rsid w:val="00AE14EA"/>
    <w:rsid w:val="00AE1B78"/>
    <w:rsid w:val="00AE1DE9"/>
    <w:rsid w:val="00AE2071"/>
    <w:rsid w:val="00AE20DB"/>
    <w:rsid w:val="00AE2360"/>
    <w:rsid w:val="00AE246F"/>
    <w:rsid w:val="00AE2D9D"/>
    <w:rsid w:val="00AE2F8D"/>
    <w:rsid w:val="00AE2FD3"/>
    <w:rsid w:val="00AE3068"/>
    <w:rsid w:val="00AE3428"/>
    <w:rsid w:val="00AE34C0"/>
    <w:rsid w:val="00AE35FF"/>
    <w:rsid w:val="00AE38FF"/>
    <w:rsid w:val="00AE3AB5"/>
    <w:rsid w:val="00AE3BD8"/>
    <w:rsid w:val="00AE3D89"/>
    <w:rsid w:val="00AE3E23"/>
    <w:rsid w:val="00AE44B1"/>
    <w:rsid w:val="00AE4575"/>
    <w:rsid w:val="00AE46F1"/>
    <w:rsid w:val="00AE4993"/>
    <w:rsid w:val="00AE56FE"/>
    <w:rsid w:val="00AE578F"/>
    <w:rsid w:val="00AE57A3"/>
    <w:rsid w:val="00AE5926"/>
    <w:rsid w:val="00AE5967"/>
    <w:rsid w:val="00AE5E77"/>
    <w:rsid w:val="00AE5FA7"/>
    <w:rsid w:val="00AE5FDE"/>
    <w:rsid w:val="00AE60B5"/>
    <w:rsid w:val="00AE6347"/>
    <w:rsid w:val="00AE6431"/>
    <w:rsid w:val="00AE6609"/>
    <w:rsid w:val="00AE660D"/>
    <w:rsid w:val="00AE6CC2"/>
    <w:rsid w:val="00AE6E4C"/>
    <w:rsid w:val="00AE6EA0"/>
    <w:rsid w:val="00AE7120"/>
    <w:rsid w:val="00AE7232"/>
    <w:rsid w:val="00AE732F"/>
    <w:rsid w:val="00AE777A"/>
    <w:rsid w:val="00AE797D"/>
    <w:rsid w:val="00AE79F0"/>
    <w:rsid w:val="00AE7A6C"/>
    <w:rsid w:val="00AE7EB3"/>
    <w:rsid w:val="00AF025A"/>
    <w:rsid w:val="00AF02CE"/>
    <w:rsid w:val="00AF0799"/>
    <w:rsid w:val="00AF083C"/>
    <w:rsid w:val="00AF0A3F"/>
    <w:rsid w:val="00AF0A98"/>
    <w:rsid w:val="00AF0D67"/>
    <w:rsid w:val="00AF109B"/>
    <w:rsid w:val="00AF115A"/>
    <w:rsid w:val="00AF12DE"/>
    <w:rsid w:val="00AF1693"/>
    <w:rsid w:val="00AF1859"/>
    <w:rsid w:val="00AF1B68"/>
    <w:rsid w:val="00AF1D8A"/>
    <w:rsid w:val="00AF1DD8"/>
    <w:rsid w:val="00AF2483"/>
    <w:rsid w:val="00AF25B6"/>
    <w:rsid w:val="00AF2971"/>
    <w:rsid w:val="00AF2BEC"/>
    <w:rsid w:val="00AF2C8A"/>
    <w:rsid w:val="00AF32B2"/>
    <w:rsid w:val="00AF3A1C"/>
    <w:rsid w:val="00AF3ACC"/>
    <w:rsid w:val="00AF3CC0"/>
    <w:rsid w:val="00AF3D94"/>
    <w:rsid w:val="00AF3F25"/>
    <w:rsid w:val="00AF4185"/>
    <w:rsid w:val="00AF453D"/>
    <w:rsid w:val="00AF4568"/>
    <w:rsid w:val="00AF456D"/>
    <w:rsid w:val="00AF48D7"/>
    <w:rsid w:val="00AF4D30"/>
    <w:rsid w:val="00AF4E7D"/>
    <w:rsid w:val="00AF59C1"/>
    <w:rsid w:val="00AF5EFB"/>
    <w:rsid w:val="00AF5FFD"/>
    <w:rsid w:val="00AF641E"/>
    <w:rsid w:val="00AF65E6"/>
    <w:rsid w:val="00AF69CA"/>
    <w:rsid w:val="00AF69E2"/>
    <w:rsid w:val="00AF6F4F"/>
    <w:rsid w:val="00AF7102"/>
    <w:rsid w:val="00AF75CA"/>
    <w:rsid w:val="00AF7646"/>
    <w:rsid w:val="00AF7800"/>
    <w:rsid w:val="00AF7AC3"/>
    <w:rsid w:val="00AF7E5E"/>
    <w:rsid w:val="00B00027"/>
    <w:rsid w:val="00B0018B"/>
    <w:rsid w:val="00B001E0"/>
    <w:rsid w:val="00B003ED"/>
    <w:rsid w:val="00B00C40"/>
    <w:rsid w:val="00B00CE5"/>
    <w:rsid w:val="00B00E47"/>
    <w:rsid w:val="00B01716"/>
    <w:rsid w:val="00B01A26"/>
    <w:rsid w:val="00B01B99"/>
    <w:rsid w:val="00B01BFB"/>
    <w:rsid w:val="00B01D89"/>
    <w:rsid w:val="00B02536"/>
    <w:rsid w:val="00B0261F"/>
    <w:rsid w:val="00B026D7"/>
    <w:rsid w:val="00B02884"/>
    <w:rsid w:val="00B028C3"/>
    <w:rsid w:val="00B02A60"/>
    <w:rsid w:val="00B02E2A"/>
    <w:rsid w:val="00B02F94"/>
    <w:rsid w:val="00B02FED"/>
    <w:rsid w:val="00B03125"/>
    <w:rsid w:val="00B031ED"/>
    <w:rsid w:val="00B03499"/>
    <w:rsid w:val="00B03706"/>
    <w:rsid w:val="00B03835"/>
    <w:rsid w:val="00B03A9F"/>
    <w:rsid w:val="00B03C98"/>
    <w:rsid w:val="00B03F5B"/>
    <w:rsid w:val="00B03F5C"/>
    <w:rsid w:val="00B04021"/>
    <w:rsid w:val="00B042BC"/>
    <w:rsid w:val="00B049FE"/>
    <w:rsid w:val="00B04B16"/>
    <w:rsid w:val="00B04C1A"/>
    <w:rsid w:val="00B04D2B"/>
    <w:rsid w:val="00B050CB"/>
    <w:rsid w:val="00B053A4"/>
    <w:rsid w:val="00B055DD"/>
    <w:rsid w:val="00B05738"/>
    <w:rsid w:val="00B05985"/>
    <w:rsid w:val="00B05ACC"/>
    <w:rsid w:val="00B05AD4"/>
    <w:rsid w:val="00B05B35"/>
    <w:rsid w:val="00B05D6C"/>
    <w:rsid w:val="00B06461"/>
    <w:rsid w:val="00B06532"/>
    <w:rsid w:val="00B0657B"/>
    <w:rsid w:val="00B06808"/>
    <w:rsid w:val="00B06906"/>
    <w:rsid w:val="00B06B89"/>
    <w:rsid w:val="00B07057"/>
    <w:rsid w:val="00B07230"/>
    <w:rsid w:val="00B075BE"/>
    <w:rsid w:val="00B075E9"/>
    <w:rsid w:val="00B07860"/>
    <w:rsid w:val="00B07866"/>
    <w:rsid w:val="00B07B2B"/>
    <w:rsid w:val="00B07CE0"/>
    <w:rsid w:val="00B10089"/>
    <w:rsid w:val="00B10802"/>
    <w:rsid w:val="00B11100"/>
    <w:rsid w:val="00B11132"/>
    <w:rsid w:val="00B11270"/>
    <w:rsid w:val="00B11622"/>
    <w:rsid w:val="00B11832"/>
    <w:rsid w:val="00B11836"/>
    <w:rsid w:val="00B11A80"/>
    <w:rsid w:val="00B11F65"/>
    <w:rsid w:val="00B11F9E"/>
    <w:rsid w:val="00B11FF4"/>
    <w:rsid w:val="00B122EA"/>
    <w:rsid w:val="00B1230C"/>
    <w:rsid w:val="00B12460"/>
    <w:rsid w:val="00B12827"/>
    <w:rsid w:val="00B12D14"/>
    <w:rsid w:val="00B12D8A"/>
    <w:rsid w:val="00B12E3F"/>
    <w:rsid w:val="00B12FFE"/>
    <w:rsid w:val="00B13224"/>
    <w:rsid w:val="00B13759"/>
    <w:rsid w:val="00B137CB"/>
    <w:rsid w:val="00B13BE9"/>
    <w:rsid w:val="00B13D59"/>
    <w:rsid w:val="00B13FF4"/>
    <w:rsid w:val="00B1431A"/>
    <w:rsid w:val="00B1499D"/>
    <w:rsid w:val="00B15195"/>
    <w:rsid w:val="00B1566C"/>
    <w:rsid w:val="00B1576E"/>
    <w:rsid w:val="00B15878"/>
    <w:rsid w:val="00B158D7"/>
    <w:rsid w:val="00B159D3"/>
    <w:rsid w:val="00B15C1B"/>
    <w:rsid w:val="00B15D43"/>
    <w:rsid w:val="00B16288"/>
    <w:rsid w:val="00B166AA"/>
    <w:rsid w:val="00B16831"/>
    <w:rsid w:val="00B16841"/>
    <w:rsid w:val="00B16C4A"/>
    <w:rsid w:val="00B16D0E"/>
    <w:rsid w:val="00B16D94"/>
    <w:rsid w:val="00B1738A"/>
    <w:rsid w:val="00B1739F"/>
    <w:rsid w:val="00B17704"/>
    <w:rsid w:val="00B20002"/>
    <w:rsid w:val="00B20485"/>
    <w:rsid w:val="00B2060A"/>
    <w:rsid w:val="00B20A0C"/>
    <w:rsid w:val="00B20ADC"/>
    <w:rsid w:val="00B20CB2"/>
    <w:rsid w:val="00B20F43"/>
    <w:rsid w:val="00B21055"/>
    <w:rsid w:val="00B21250"/>
    <w:rsid w:val="00B2136C"/>
    <w:rsid w:val="00B21ADB"/>
    <w:rsid w:val="00B22700"/>
    <w:rsid w:val="00B22A5C"/>
    <w:rsid w:val="00B22BBF"/>
    <w:rsid w:val="00B22F15"/>
    <w:rsid w:val="00B22F8E"/>
    <w:rsid w:val="00B2311A"/>
    <w:rsid w:val="00B23260"/>
    <w:rsid w:val="00B232EC"/>
    <w:rsid w:val="00B23398"/>
    <w:rsid w:val="00B234F4"/>
    <w:rsid w:val="00B23ED6"/>
    <w:rsid w:val="00B23F34"/>
    <w:rsid w:val="00B24109"/>
    <w:rsid w:val="00B243A4"/>
    <w:rsid w:val="00B245E6"/>
    <w:rsid w:val="00B245F9"/>
    <w:rsid w:val="00B24A25"/>
    <w:rsid w:val="00B24D22"/>
    <w:rsid w:val="00B24DC2"/>
    <w:rsid w:val="00B24F07"/>
    <w:rsid w:val="00B2530D"/>
    <w:rsid w:val="00B25C92"/>
    <w:rsid w:val="00B25E43"/>
    <w:rsid w:val="00B25EA9"/>
    <w:rsid w:val="00B25F60"/>
    <w:rsid w:val="00B263F4"/>
    <w:rsid w:val="00B2643D"/>
    <w:rsid w:val="00B26519"/>
    <w:rsid w:val="00B26643"/>
    <w:rsid w:val="00B26773"/>
    <w:rsid w:val="00B267D1"/>
    <w:rsid w:val="00B26F4F"/>
    <w:rsid w:val="00B26F58"/>
    <w:rsid w:val="00B27375"/>
    <w:rsid w:val="00B27482"/>
    <w:rsid w:val="00B27C3F"/>
    <w:rsid w:val="00B27CE5"/>
    <w:rsid w:val="00B27ED9"/>
    <w:rsid w:val="00B3062E"/>
    <w:rsid w:val="00B306FA"/>
    <w:rsid w:val="00B30775"/>
    <w:rsid w:val="00B30785"/>
    <w:rsid w:val="00B3094C"/>
    <w:rsid w:val="00B30A24"/>
    <w:rsid w:val="00B30BA5"/>
    <w:rsid w:val="00B30C3C"/>
    <w:rsid w:val="00B30C96"/>
    <w:rsid w:val="00B30FDF"/>
    <w:rsid w:val="00B31086"/>
    <w:rsid w:val="00B31159"/>
    <w:rsid w:val="00B31321"/>
    <w:rsid w:val="00B31360"/>
    <w:rsid w:val="00B3166A"/>
    <w:rsid w:val="00B317C1"/>
    <w:rsid w:val="00B31FA3"/>
    <w:rsid w:val="00B32230"/>
    <w:rsid w:val="00B322D3"/>
    <w:rsid w:val="00B32595"/>
    <w:rsid w:val="00B32B50"/>
    <w:rsid w:val="00B32B8C"/>
    <w:rsid w:val="00B32D79"/>
    <w:rsid w:val="00B32DC2"/>
    <w:rsid w:val="00B3311B"/>
    <w:rsid w:val="00B33609"/>
    <w:rsid w:val="00B33618"/>
    <w:rsid w:val="00B33972"/>
    <w:rsid w:val="00B33C7C"/>
    <w:rsid w:val="00B345C3"/>
    <w:rsid w:val="00B346A5"/>
    <w:rsid w:val="00B34B36"/>
    <w:rsid w:val="00B34B98"/>
    <w:rsid w:val="00B34E09"/>
    <w:rsid w:val="00B34FEE"/>
    <w:rsid w:val="00B3572E"/>
    <w:rsid w:val="00B357D5"/>
    <w:rsid w:val="00B358ED"/>
    <w:rsid w:val="00B35A0C"/>
    <w:rsid w:val="00B35A86"/>
    <w:rsid w:val="00B35BEA"/>
    <w:rsid w:val="00B35D11"/>
    <w:rsid w:val="00B36167"/>
    <w:rsid w:val="00B36813"/>
    <w:rsid w:val="00B36F06"/>
    <w:rsid w:val="00B3709F"/>
    <w:rsid w:val="00B3710E"/>
    <w:rsid w:val="00B37164"/>
    <w:rsid w:val="00B372AC"/>
    <w:rsid w:val="00B3748B"/>
    <w:rsid w:val="00B3769D"/>
    <w:rsid w:val="00B376E8"/>
    <w:rsid w:val="00B377D1"/>
    <w:rsid w:val="00B37B9F"/>
    <w:rsid w:val="00B37FB2"/>
    <w:rsid w:val="00B4022D"/>
    <w:rsid w:val="00B40437"/>
    <w:rsid w:val="00B40581"/>
    <w:rsid w:val="00B40633"/>
    <w:rsid w:val="00B4075F"/>
    <w:rsid w:val="00B408D9"/>
    <w:rsid w:val="00B40B66"/>
    <w:rsid w:val="00B40D05"/>
    <w:rsid w:val="00B40DD2"/>
    <w:rsid w:val="00B40FD1"/>
    <w:rsid w:val="00B410E5"/>
    <w:rsid w:val="00B4118F"/>
    <w:rsid w:val="00B412C4"/>
    <w:rsid w:val="00B4136E"/>
    <w:rsid w:val="00B413D6"/>
    <w:rsid w:val="00B414F0"/>
    <w:rsid w:val="00B41537"/>
    <w:rsid w:val="00B4156D"/>
    <w:rsid w:val="00B415AD"/>
    <w:rsid w:val="00B4168B"/>
    <w:rsid w:val="00B41832"/>
    <w:rsid w:val="00B418A4"/>
    <w:rsid w:val="00B41A71"/>
    <w:rsid w:val="00B41E7A"/>
    <w:rsid w:val="00B42077"/>
    <w:rsid w:val="00B42242"/>
    <w:rsid w:val="00B4229C"/>
    <w:rsid w:val="00B42375"/>
    <w:rsid w:val="00B4238F"/>
    <w:rsid w:val="00B423DF"/>
    <w:rsid w:val="00B42520"/>
    <w:rsid w:val="00B42762"/>
    <w:rsid w:val="00B42974"/>
    <w:rsid w:val="00B42BF4"/>
    <w:rsid w:val="00B42FAD"/>
    <w:rsid w:val="00B4327B"/>
    <w:rsid w:val="00B4344C"/>
    <w:rsid w:val="00B436C1"/>
    <w:rsid w:val="00B438B4"/>
    <w:rsid w:val="00B43974"/>
    <w:rsid w:val="00B43B19"/>
    <w:rsid w:val="00B43C1F"/>
    <w:rsid w:val="00B43DD3"/>
    <w:rsid w:val="00B43DDE"/>
    <w:rsid w:val="00B43E42"/>
    <w:rsid w:val="00B4414A"/>
    <w:rsid w:val="00B4424E"/>
    <w:rsid w:val="00B44934"/>
    <w:rsid w:val="00B44AF4"/>
    <w:rsid w:val="00B44B13"/>
    <w:rsid w:val="00B44B81"/>
    <w:rsid w:val="00B4512B"/>
    <w:rsid w:val="00B451AE"/>
    <w:rsid w:val="00B45477"/>
    <w:rsid w:val="00B4574F"/>
    <w:rsid w:val="00B45879"/>
    <w:rsid w:val="00B45ACB"/>
    <w:rsid w:val="00B45F20"/>
    <w:rsid w:val="00B46366"/>
    <w:rsid w:val="00B464AE"/>
    <w:rsid w:val="00B464DD"/>
    <w:rsid w:val="00B46509"/>
    <w:rsid w:val="00B46C96"/>
    <w:rsid w:val="00B4771E"/>
    <w:rsid w:val="00B47B61"/>
    <w:rsid w:val="00B47B9D"/>
    <w:rsid w:val="00B50092"/>
    <w:rsid w:val="00B50144"/>
    <w:rsid w:val="00B505F5"/>
    <w:rsid w:val="00B50991"/>
    <w:rsid w:val="00B509E8"/>
    <w:rsid w:val="00B50CAE"/>
    <w:rsid w:val="00B51337"/>
    <w:rsid w:val="00B51543"/>
    <w:rsid w:val="00B51AE6"/>
    <w:rsid w:val="00B51B8A"/>
    <w:rsid w:val="00B51CEB"/>
    <w:rsid w:val="00B51D57"/>
    <w:rsid w:val="00B51E14"/>
    <w:rsid w:val="00B51F44"/>
    <w:rsid w:val="00B51FD7"/>
    <w:rsid w:val="00B52146"/>
    <w:rsid w:val="00B5259B"/>
    <w:rsid w:val="00B5270D"/>
    <w:rsid w:val="00B52935"/>
    <w:rsid w:val="00B5296F"/>
    <w:rsid w:val="00B52B5E"/>
    <w:rsid w:val="00B52B87"/>
    <w:rsid w:val="00B52BA4"/>
    <w:rsid w:val="00B52EAF"/>
    <w:rsid w:val="00B52EE1"/>
    <w:rsid w:val="00B52FA2"/>
    <w:rsid w:val="00B53210"/>
    <w:rsid w:val="00B5357D"/>
    <w:rsid w:val="00B535CB"/>
    <w:rsid w:val="00B539B1"/>
    <w:rsid w:val="00B539D9"/>
    <w:rsid w:val="00B53A3A"/>
    <w:rsid w:val="00B53F0E"/>
    <w:rsid w:val="00B53F2B"/>
    <w:rsid w:val="00B54577"/>
    <w:rsid w:val="00B54B27"/>
    <w:rsid w:val="00B54BAD"/>
    <w:rsid w:val="00B550B3"/>
    <w:rsid w:val="00B550CC"/>
    <w:rsid w:val="00B55122"/>
    <w:rsid w:val="00B55139"/>
    <w:rsid w:val="00B55D6E"/>
    <w:rsid w:val="00B5631B"/>
    <w:rsid w:val="00B566BB"/>
    <w:rsid w:val="00B56C7E"/>
    <w:rsid w:val="00B56CD1"/>
    <w:rsid w:val="00B56EE0"/>
    <w:rsid w:val="00B5707E"/>
    <w:rsid w:val="00B5708F"/>
    <w:rsid w:val="00B573C1"/>
    <w:rsid w:val="00B574D2"/>
    <w:rsid w:val="00B57605"/>
    <w:rsid w:val="00B5760A"/>
    <w:rsid w:val="00B576B6"/>
    <w:rsid w:val="00B57AED"/>
    <w:rsid w:val="00B57BF4"/>
    <w:rsid w:val="00B57D22"/>
    <w:rsid w:val="00B57F81"/>
    <w:rsid w:val="00B604A4"/>
    <w:rsid w:val="00B60883"/>
    <w:rsid w:val="00B60D08"/>
    <w:rsid w:val="00B60DDA"/>
    <w:rsid w:val="00B60EC6"/>
    <w:rsid w:val="00B61236"/>
    <w:rsid w:val="00B6128F"/>
    <w:rsid w:val="00B6148C"/>
    <w:rsid w:val="00B616FE"/>
    <w:rsid w:val="00B617A2"/>
    <w:rsid w:val="00B617B6"/>
    <w:rsid w:val="00B619E3"/>
    <w:rsid w:val="00B62206"/>
    <w:rsid w:val="00B62514"/>
    <w:rsid w:val="00B625EC"/>
    <w:rsid w:val="00B62875"/>
    <w:rsid w:val="00B628F6"/>
    <w:rsid w:val="00B62B61"/>
    <w:rsid w:val="00B62C80"/>
    <w:rsid w:val="00B62C8D"/>
    <w:rsid w:val="00B62EBD"/>
    <w:rsid w:val="00B62F73"/>
    <w:rsid w:val="00B6336C"/>
    <w:rsid w:val="00B63823"/>
    <w:rsid w:val="00B63927"/>
    <w:rsid w:val="00B64006"/>
    <w:rsid w:val="00B6412F"/>
    <w:rsid w:val="00B6426B"/>
    <w:rsid w:val="00B64367"/>
    <w:rsid w:val="00B643C8"/>
    <w:rsid w:val="00B6487C"/>
    <w:rsid w:val="00B64BBA"/>
    <w:rsid w:val="00B64D35"/>
    <w:rsid w:val="00B65281"/>
    <w:rsid w:val="00B65469"/>
    <w:rsid w:val="00B655DA"/>
    <w:rsid w:val="00B65830"/>
    <w:rsid w:val="00B659A6"/>
    <w:rsid w:val="00B659CB"/>
    <w:rsid w:val="00B65C23"/>
    <w:rsid w:val="00B65D3A"/>
    <w:rsid w:val="00B65E8A"/>
    <w:rsid w:val="00B664FA"/>
    <w:rsid w:val="00B66637"/>
    <w:rsid w:val="00B666D9"/>
    <w:rsid w:val="00B66807"/>
    <w:rsid w:val="00B66A32"/>
    <w:rsid w:val="00B66BBA"/>
    <w:rsid w:val="00B66FE7"/>
    <w:rsid w:val="00B670B6"/>
    <w:rsid w:val="00B671CD"/>
    <w:rsid w:val="00B67330"/>
    <w:rsid w:val="00B674EF"/>
    <w:rsid w:val="00B67681"/>
    <w:rsid w:val="00B6768E"/>
    <w:rsid w:val="00B67848"/>
    <w:rsid w:val="00B67B64"/>
    <w:rsid w:val="00B67BDA"/>
    <w:rsid w:val="00B67C44"/>
    <w:rsid w:val="00B67DF8"/>
    <w:rsid w:val="00B67E9C"/>
    <w:rsid w:val="00B67F07"/>
    <w:rsid w:val="00B67F13"/>
    <w:rsid w:val="00B67FE7"/>
    <w:rsid w:val="00B7057D"/>
    <w:rsid w:val="00B70CE9"/>
    <w:rsid w:val="00B7147F"/>
    <w:rsid w:val="00B7149B"/>
    <w:rsid w:val="00B716BB"/>
    <w:rsid w:val="00B71AEB"/>
    <w:rsid w:val="00B71B00"/>
    <w:rsid w:val="00B71D6F"/>
    <w:rsid w:val="00B71FA4"/>
    <w:rsid w:val="00B72081"/>
    <w:rsid w:val="00B7232F"/>
    <w:rsid w:val="00B72378"/>
    <w:rsid w:val="00B727E4"/>
    <w:rsid w:val="00B72B6D"/>
    <w:rsid w:val="00B73023"/>
    <w:rsid w:val="00B73399"/>
    <w:rsid w:val="00B7358D"/>
    <w:rsid w:val="00B73B8E"/>
    <w:rsid w:val="00B73C04"/>
    <w:rsid w:val="00B73EEB"/>
    <w:rsid w:val="00B73F4A"/>
    <w:rsid w:val="00B73F8E"/>
    <w:rsid w:val="00B7410C"/>
    <w:rsid w:val="00B7439E"/>
    <w:rsid w:val="00B74621"/>
    <w:rsid w:val="00B74800"/>
    <w:rsid w:val="00B748E9"/>
    <w:rsid w:val="00B74C92"/>
    <w:rsid w:val="00B74EFC"/>
    <w:rsid w:val="00B75058"/>
    <w:rsid w:val="00B756D0"/>
    <w:rsid w:val="00B758DF"/>
    <w:rsid w:val="00B75953"/>
    <w:rsid w:val="00B75C96"/>
    <w:rsid w:val="00B76105"/>
    <w:rsid w:val="00B764CF"/>
    <w:rsid w:val="00B76586"/>
    <w:rsid w:val="00B76900"/>
    <w:rsid w:val="00B76E24"/>
    <w:rsid w:val="00B76F66"/>
    <w:rsid w:val="00B774E7"/>
    <w:rsid w:val="00B775CF"/>
    <w:rsid w:val="00B7765C"/>
    <w:rsid w:val="00B778A5"/>
    <w:rsid w:val="00B77E8E"/>
    <w:rsid w:val="00B8005A"/>
    <w:rsid w:val="00B800FC"/>
    <w:rsid w:val="00B802B9"/>
    <w:rsid w:val="00B8071C"/>
    <w:rsid w:val="00B8079D"/>
    <w:rsid w:val="00B80AF5"/>
    <w:rsid w:val="00B80DBC"/>
    <w:rsid w:val="00B80F0E"/>
    <w:rsid w:val="00B80F21"/>
    <w:rsid w:val="00B80F23"/>
    <w:rsid w:val="00B81149"/>
    <w:rsid w:val="00B81361"/>
    <w:rsid w:val="00B81364"/>
    <w:rsid w:val="00B81403"/>
    <w:rsid w:val="00B81B6D"/>
    <w:rsid w:val="00B81C65"/>
    <w:rsid w:val="00B81FA7"/>
    <w:rsid w:val="00B822A0"/>
    <w:rsid w:val="00B82385"/>
    <w:rsid w:val="00B8250F"/>
    <w:rsid w:val="00B82C58"/>
    <w:rsid w:val="00B82C68"/>
    <w:rsid w:val="00B82F90"/>
    <w:rsid w:val="00B82F91"/>
    <w:rsid w:val="00B82FB3"/>
    <w:rsid w:val="00B831B2"/>
    <w:rsid w:val="00B837D4"/>
    <w:rsid w:val="00B83909"/>
    <w:rsid w:val="00B83942"/>
    <w:rsid w:val="00B83B7B"/>
    <w:rsid w:val="00B83C9B"/>
    <w:rsid w:val="00B83CB5"/>
    <w:rsid w:val="00B83D31"/>
    <w:rsid w:val="00B83D84"/>
    <w:rsid w:val="00B83F95"/>
    <w:rsid w:val="00B8442F"/>
    <w:rsid w:val="00B8489B"/>
    <w:rsid w:val="00B848FF"/>
    <w:rsid w:val="00B84994"/>
    <w:rsid w:val="00B84AE3"/>
    <w:rsid w:val="00B84EB6"/>
    <w:rsid w:val="00B8505E"/>
    <w:rsid w:val="00B854CC"/>
    <w:rsid w:val="00B85523"/>
    <w:rsid w:val="00B86661"/>
    <w:rsid w:val="00B86D42"/>
    <w:rsid w:val="00B86E28"/>
    <w:rsid w:val="00B86FE3"/>
    <w:rsid w:val="00B87007"/>
    <w:rsid w:val="00B87531"/>
    <w:rsid w:val="00B87782"/>
    <w:rsid w:val="00B87ADD"/>
    <w:rsid w:val="00B87DCD"/>
    <w:rsid w:val="00B87F47"/>
    <w:rsid w:val="00B90018"/>
    <w:rsid w:val="00B9015F"/>
    <w:rsid w:val="00B9019E"/>
    <w:rsid w:val="00B901C7"/>
    <w:rsid w:val="00B904C3"/>
    <w:rsid w:val="00B9058B"/>
    <w:rsid w:val="00B9094E"/>
    <w:rsid w:val="00B90E96"/>
    <w:rsid w:val="00B90F4E"/>
    <w:rsid w:val="00B915F3"/>
    <w:rsid w:val="00B91972"/>
    <w:rsid w:val="00B919DE"/>
    <w:rsid w:val="00B91D7A"/>
    <w:rsid w:val="00B91E69"/>
    <w:rsid w:val="00B91EAC"/>
    <w:rsid w:val="00B92087"/>
    <w:rsid w:val="00B92171"/>
    <w:rsid w:val="00B922F8"/>
    <w:rsid w:val="00B928A8"/>
    <w:rsid w:val="00B9293F"/>
    <w:rsid w:val="00B9297F"/>
    <w:rsid w:val="00B92A26"/>
    <w:rsid w:val="00B92E37"/>
    <w:rsid w:val="00B92E84"/>
    <w:rsid w:val="00B92EDD"/>
    <w:rsid w:val="00B930E4"/>
    <w:rsid w:val="00B93533"/>
    <w:rsid w:val="00B93599"/>
    <w:rsid w:val="00B93749"/>
    <w:rsid w:val="00B9374A"/>
    <w:rsid w:val="00B9383B"/>
    <w:rsid w:val="00B93A6B"/>
    <w:rsid w:val="00B93AF2"/>
    <w:rsid w:val="00B93C26"/>
    <w:rsid w:val="00B93F32"/>
    <w:rsid w:val="00B94087"/>
    <w:rsid w:val="00B945E4"/>
    <w:rsid w:val="00B9469A"/>
    <w:rsid w:val="00B94BEE"/>
    <w:rsid w:val="00B94D41"/>
    <w:rsid w:val="00B95220"/>
    <w:rsid w:val="00B95427"/>
    <w:rsid w:val="00B9553E"/>
    <w:rsid w:val="00B9555A"/>
    <w:rsid w:val="00B9615B"/>
    <w:rsid w:val="00B9693F"/>
    <w:rsid w:val="00B96C54"/>
    <w:rsid w:val="00B96D67"/>
    <w:rsid w:val="00B96FA8"/>
    <w:rsid w:val="00B9700F"/>
    <w:rsid w:val="00B970BD"/>
    <w:rsid w:val="00B971EB"/>
    <w:rsid w:val="00BA02B1"/>
    <w:rsid w:val="00BA02F2"/>
    <w:rsid w:val="00BA0604"/>
    <w:rsid w:val="00BA0CA6"/>
    <w:rsid w:val="00BA10F3"/>
    <w:rsid w:val="00BA14AF"/>
    <w:rsid w:val="00BA16CF"/>
    <w:rsid w:val="00BA16D9"/>
    <w:rsid w:val="00BA1904"/>
    <w:rsid w:val="00BA1BF4"/>
    <w:rsid w:val="00BA1F2B"/>
    <w:rsid w:val="00BA1F65"/>
    <w:rsid w:val="00BA1FC2"/>
    <w:rsid w:val="00BA205A"/>
    <w:rsid w:val="00BA2141"/>
    <w:rsid w:val="00BA231B"/>
    <w:rsid w:val="00BA23F9"/>
    <w:rsid w:val="00BA26CF"/>
    <w:rsid w:val="00BA27D2"/>
    <w:rsid w:val="00BA2AB9"/>
    <w:rsid w:val="00BA2C69"/>
    <w:rsid w:val="00BA3126"/>
    <w:rsid w:val="00BA325B"/>
    <w:rsid w:val="00BA32FC"/>
    <w:rsid w:val="00BA33F8"/>
    <w:rsid w:val="00BA37FE"/>
    <w:rsid w:val="00BA38F2"/>
    <w:rsid w:val="00BA3A55"/>
    <w:rsid w:val="00BA3C13"/>
    <w:rsid w:val="00BA3D36"/>
    <w:rsid w:val="00BA444E"/>
    <w:rsid w:val="00BA4466"/>
    <w:rsid w:val="00BA4A2E"/>
    <w:rsid w:val="00BA5512"/>
    <w:rsid w:val="00BA559A"/>
    <w:rsid w:val="00BA5A6F"/>
    <w:rsid w:val="00BA5AC5"/>
    <w:rsid w:val="00BA5B75"/>
    <w:rsid w:val="00BA5C16"/>
    <w:rsid w:val="00BA5C17"/>
    <w:rsid w:val="00BA60C7"/>
    <w:rsid w:val="00BA6256"/>
    <w:rsid w:val="00BA676D"/>
    <w:rsid w:val="00BA68AD"/>
    <w:rsid w:val="00BA68DD"/>
    <w:rsid w:val="00BA6B91"/>
    <w:rsid w:val="00BA6C1B"/>
    <w:rsid w:val="00BA6EEC"/>
    <w:rsid w:val="00BA6F1B"/>
    <w:rsid w:val="00BA6F3C"/>
    <w:rsid w:val="00BA6F6B"/>
    <w:rsid w:val="00BA72A4"/>
    <w:rsid w:val="00BA75AF"/>
    <w:rsid w:val="00BA76F1"/>
    <w:rsid w:val="00BA78B3"/>
    <w:rsid w:val="00BA7994"/>
    <w:rsid w:val="00BA7A29"/>
    <w:rsid w:val="00BB014D"/>
    <w:rsid w:val="00BB015F"/>
    <w:rsid w:val="00BB0765"/>
    <w:rsid w:val="00BB08F2"/>
    <w:rsid w:val="00BB0A93"/>
    <w:rsid w:val="00BB0D94"/>
    <w:rsid w:val="00BB0D9F"/>
    <w:rsid w:val="00BB0E61"/>
    <w:rsid w:val="00BB0ED9"/>
    <w:rsid w:val="00BB0EE0"/>
    <w:rsid w:val="00BB107D"/>
    <w:rsid w:val="00BB115C"/>
    <w:rsid w:val="00BB11B9"/>
    <w:rsid w:val="00BB164D"/>
    <w:rsid w:val="00BB17C1"/>
    <w:rsid w:val="00BB1999"/>
    <w:rsid w:val="00BB19EE"/>
    <w:rsid w:val="00BB1AFD"/>
    <w:rsid w:val="00BB1DF0"/>
    <w:rsid w:val="00BB1E4C"/>
    <w:rsid w:val="00BB201A"/>
    <w:rsid w:val="00BB2030"/>
    <w:rsid w:val="00BB20D3"/>
    <w:rsid w:val="00BB217D"/>
    <w:rsid w:val="00BB241D"/>
    <w:rsid w:val="00BB2805"/>
    <w:rsid w:val="00BB282F"/>
    <w:rsid w:val="00BB2AE3"/>
    <w:rsid w:val="00BB2B30"/>
    <w:rsid w:val="00BB2CAF"/>
    <w:rsid w:val="00BB2CF8"/>
    <w:rsid w:val="00BB303F"/>
    <w:rsid w:val="00BB33E0"/>
    <w:rsid w:val="00BB344A"/>
    <w:rsid w:val="00BB3577"/>
    <w:rsid w:val="00BB3863"/>
    <w:rsid w:val="00BB3881"/>
    <w:rsid w:val="00BB38D6"/>
    <w:rsid w:val="00BB3DDB"/>
    <w:rsid w:val="00BB4028"/>
    <w:rsid w:val="00BB4260"/>
    <w:rsid w:val="00BB42D0"/>
    <w:rsid w:val="00BB4511"/>
    <w:rsid w:val="00BB473D"/>
    <w:rsid w:val="00BB4E21"/>
    <w:rsid w:val="00BB4E57"/>
    <w:rsid w:val="00BB4EF2"/>
    <w:rsid w:val="00BB526E"/>
    <w:rsid w:val="00BB535D"/>
    <w:rsid w:val="00BB53E7"/>
    <w:rsid w:val="00BB581E"/>
    <w:rsid w:val="00BB5A96"/>
    <w:rsid w:val="00BB5CD0"/>
    <w:rsid w:val="00BB63E9"/>
    <w:rsid w:val="00BB6701"/>
    <w:rsid w:val="00BB69F2"/>
    <w:rsid w:val="00BB6E81"/>
    <w:rsid w:val="00BB70A0"/>
    <w:rsid w:val="00BB70C7"/>
    <w:rsid w:val="00BB76D3"/>
    <w:rsid w:val="00BB799E"/>
    <w:rsid w:val="00BB7A6A"/>
    <w:rsid w:val="00BB7B97"/>
    <w:rsid w:val="00BB7FB7"/>
    <w:rsid w:val="00BC0056"/>
    <w:rsid w:val="00BC0068"/>
    <w:rsid w:val="00BC01BF"/>
    <w:rsid w:val="00BC01DA"/>
    <w:rsid w:val="00BC0268"/>
    <w:rsid w:val="00BC0464"/>
    <w:rsid w:val="00BC0890"/>
    <w:rsid w:val="00BC0AB1"/>
    <w:rsid w:val="00BC0AF9"/>
    <w:rsid w:val="00BC0DD0"/>
    <w:rsid w:val="00BC13C3"/>
    <w:rsid w:val="00BC13C5"/>
    <w:rsid w:val="00BC19AF"/>
    <w:rsid w:val="00BC1F33"/>
    <w:rsid w:val="00BC2734"/>
    <w:rsid w:val="00BC28E2"/>
    <w:rsid w:val="00BC294B"/>
    <w:rsid w:val="00BC2C7B"/>
    <w:rsid w:val="00BC2FC3"/>
    <w:rsid w:val="00BC337D"/>
    <w:rsid w:val="00BC34C4"/>
    <w:rsid w:val="00BC36C1"/>
    <w:rsid w:val="00BC3A84"/>
    <w:rsid w:val="00BC3AA9"/>
    <w:rsid w:val="00BC3AAC"/>
    <w:rsid w:val="00BC3C87"/>
    <w:rsid w:val="00BC3E9A"/>
    <w:rsid w:val="00BC400F"/>
    <w:rsid w:val="00BC4143"/>
    <w:rsid w:val="00BC4524"/>
    <w:rsid w:val="00BC45C2"/>
    <w:rsid w:val="00BC45D8"/>
    <w:rsid w:val="00BC464F"/>
    <w:rsid w:val="00BC472A"/>
    <w:rsid w:val="00BC47AF"/>
    <w:rsid w:val="00BC47B0"/>
    <w:rsid w:val="00BC4828"/>
    <w:rsid w:val="00BC489E"/>
    <w:rsid w:val="00BC4906"/>
    <w:rsid w:val="00BC4A86"/>
    <w:rsid w:val="00BC4C4B"/>
    <w:rsid w:val="00BC4E91"/>
    <w:rsid w:val="00BC50A0"/>
    <w:rsid w:val="00BC50DA"/>
    <w:rsid w:val="00BC53ED"/>
    <w:rsid w:val="00BC5984"/>
    <w:rsid w:val="00BC5A76"/>
    <w:rsid w:val="00BC5AF4"/>
    <w:rsid w:val="00BC5BF0"/>
    <w:rsid w:val="00BC5C0C"/>
    <w:rsid w:val="00BC5EC3"/>
    <w:rsid w:val="00BC5ED3"/>
    <w:rsid w:val="00BC5FD0"/>
    <w:rsid w:val="00BC64DE"/>
    <w:rsid w:val="00BC650A"/>
    <w:rsid w:val="00BC6715"/>
    <w:rsid w:val="00BC6786"/>
    <w:rsid w:val="00BC6A96"/>
    <w:rsid w:val="00BC6BEF"/>
    <w:rsid w:val="00BC6C32"/>
    <w:rsid w:val="00BC71AA"/>
    <w:rsid w:val="00BC746C"/>
    <w:rsid w:val="00BC77D8"/>
    <w:rsid w:val="00BC78BE"/>
    <w:rsid w:val="00BC7AF1"/>
    <w:rsid w:val="00BC7EAD"/>
    <w:rsid w:val="00BD03AE"/>
    <w:rsid w:val="00BD08A0"/>
    <w:rsid w:val="00BD0A0E"/>
    <w:rsid w:val="00BD0F6D"/>
    <w:rsid w:val="00BD10B6"/>
    <w:rsid w:val="00BD13E0"/>
    <w:rsid w:val="00BD179E"/>
    <w:rsid w:val="00BD1962"/>
    <w:rsid w:val="00BD1C96"/>
    <w:rsid w:val="00BD1FE0"/>
    <w:rsid w:val="00BD23BE"/>
    <w:rsid w:val="00BD24F2"/>
    <w:rsid w:val="00BD260B"/>
    <w:rsid w:val="00BD26BE"/>
    <w:rsid w:val="00BD29EE"/>
    <w:rsid w:val="00BD32F3"/>
    <w:rsid w:val="00BD3367"/>
    <w:rsid w:val="00BD353E"/>
    <w:rsid w:val="00BD35F5"/>
    <w:rsid w:val="00BD3675"/>
    <w:rsid w:val="00BD39E2"/>
    <w:rsid w:val="00BD3A57"/>
    <w:rsid w:val="00BD3A6B"/>
    <w:rsid w:val="00BD3CFB"/>
    <w:rsid w:val="00BD3D4F"/>
    <w:rsid w:val="00BD4069"/>
    <w:rsid w:val="00BD40D1"/>
    <w:rsid w:val="00BD4372"/>
    <w:rsid w:val="00BD43BE"/>
    <w:rsid w:val="00BD48FD"/>
    <w:rsid w:val="00BD4AE0"/>
    <w:rsid w:val="00BD4B42"/>
    <w:rsid w:val="00BD4DD1"/>
    <w:rsid w:val="00BD4E64"/>
    <w:rsid w:val="00BD4F37"/>
    <w:rsid w:val="00BD5388"/>
    <w:rsid w:val="00BD53F0"/>
    <w:rsid w:val="00BD5501"/>
    <w:rsid w:val="00BD5761"/>
    <w:rsid w:val="00BD57E7"/>
    <w:rsid w:val="00BD582F"/>
    <w:rsid w:val="00BD583C"/>
    <w:rsid w:val="00BD5D1E"/>
    <w:rsid w:val="00BD62A1"/>
    <w:rsid w:val="00BD6738"/>
    <w:rsid w:val="00BD6796"/>
    <w:rsid w:val="00BD67A0"/>
    <w:rsid w:val="00BD6C4F"/>
    <w:rsid w:val="00BD6C77"/>
    <w:rsid w:val="00BD6E68"/>
    <w:rsid w:val="00BD7123"/>
    <w:rsid w:val="00BD7226"/>
    <w:rsid w:val="00BD73E5"/>
    <w:rsid w:val="00BD7429"/>
    <w:rsid w:val="00BD784D"/>
    <w:rsid w:val="00BD79E3"/>
    <w:rsid w:val="00BD7B8C"/>
    <w:rsid w:val="00BD7D1D"/>
    <w:rsid w:val="00BD7DD7"/>
    <w:rsid w:val="00BD7E92"/>
    <w:rsid w:val="00BE013D"/>
    <w:rsid w:val="00BE0171"/>
    <w:rsid w:val="00BE01C9"/>
    <w:rsid w:val="00BE0551"/>
    <w:rsid w:val="00BE0622"/>
    <w:rsid w:val="00BE06B8"/>
    <w:rsid w:val="00BE06CD"/>
    <w:rsid w:val="00BE0AEB"/>
    <w:rsid w:val="00BE123E"/>
    <w:rsid w:val="00BE1462"/>
    <w:rsid w:val="00BE1D04"/>
    <w:rsid w:val="00BE216B"/>
    <w:rsid w:val="00BE22C9"/>
    <w:rsid w:val="00BE2BEE"/>
    <w:rsid w:val="00BE304C"/>
    <w:rsid w:val="00BE342D"/>
    <w:rsid w:val="00BE3540"/>
    <w:rsid w:val="00BE35B9"/>
    <w:rsid w:val="00BE3BC5"/>
    <w:rsid w:val="00BE3E3E"/>
    <w:rsid w:val="00BE412D"/>
    <w:rsid w:val="00BE4268"/>
    <w:rsid w:val="00BE49E8"/>
    <w:rsid w:val="00BE4B52"/>
    <w:rsid w:val="00BE4E37"/>
    <w:rsid w:val="00BE50B5"/>
    <w:rsid w:val="00BE5128"/>
    <w:rsid w:val="00BE55B8"/>
    <w:rsid w:val="00BE55C6"/>
    <w:rsid w:val="00BE564C"/>
    <w:rsid w:val="00BE56E3"/>
    <w:rsid w:val="00BE56F7"/>
    <w:rsid w:val="00BE5BB3"/>
    <w:rsid w:val="00BE5D9B"/>
    <w:rsid w:val="00BE5E9E"/>
    <w:rsid w:val="00BE65E7"/>
    <w:rsid w:val="00BE686C"/>
    <w:rsid w:val="00BE6C54"/>
    <w:rsid w:val="00BE6DC1"/>
    <w:rsid w:val="00BE6FBB"/>
    <w:rsid w:val="00BE717A"/>
    <w:rsid w:val="00BE76E7"/>
    <w:rsid w:val="00BE78C2"/>
    <w:rsid w:val="00BE7CB7"/>
    <w:rsid w:val="00BF0410"/>
    <w:rsid w:val="00BF05B8"/>
    <w:rsid w:val="00BF0C10"/>
    <w:rsid w:val="00BF13FD"/>
    <w:rsid w:val="00BF14D1"/>
    <w:rsid w:val="00BF1553"/>
    <w:rsid w:val="00BF174E"/>
    <w:rsid w:val="00BF1A5E"/>
    <w:rsid w:val="00BF1AC6"/>
    <w:rsid w:val="00BF1FAA"/>
    <w:rsid w:val="00BF246B"/>
    <w:rsid w:val="00BF2828"/>
    <w:rsid w:val="00BF2DDA"/>
    <w:rsid w:val="00BF2E5C"/>
    <w:rsid w:val="00BF3045"/>
    <w:rsid w:val="00BF3196"/>
    <w:rsid w:val="00BF3383"/>
    <w:rsid w:val="00BF348C"/>
    <w:rsid w:val="00BF34D2"/>
    <w:rsid w:val="00BF37B7"/>
    <w:rsid w:val="00BF3A12"/>
    <w:rsid w:val="00BF4CFD"/>
    <w:rsid w:val="00BF50EC"/>
    <w:rsid w:val="00BF532C"/>
    <w:rsid w:val="00BF55F6"/>
    <w:rsid w:val="00BF56D4"/>
    <w:rsid w:val="00BF5728"/>
    <w:rsid w:val="00BF5CEF"/>
    <w:rsid w:val="00BF6404"/>
    <w:rsid w:val="00BF653F"/>
    <w:rsid w:val="00BF65E5"/>
    <w:rsid w:val="00BF6691"/>
    <w:rsid w:val="00BF696F"/>
    <w:rsid w:val="00BF6F62"/>
    <w:rsid w:val="00BF745C"/>
    <w:rsid w:val="00BF77C8"/>
    <w:rsid w:val="00BF7926"/>
    <w:rsid w:val="00BF7AD4"/>
    <w:rsid w:val="00BF7E3B"/>
    <w:rsid w:val="00BF7E99"/>
    <w:rsid w:val="00C001E4"/>
    <w:rsid w:val="00C004A5"/>
    <w:rsid w:val="00C006D4"/>
    <w:rsid w:val="00C006F8"/>
    <w:rsid w:val="00C00A05"/>
    <w:rsid w:val="00C00B53"/>
    <w:rsid w:val="00C00B81"/>
    <w:rsid w:val="00C0144E"/>
    <w:rsid w:val="00C0149F"/>
    <w:rsid w:val="00C01814"/>
    <w:rsid w:val="00C01965"/>
    <w:rsid w:val="00C01BCA"/>
    <w:rsid w:val="00C01D08"/>
    <w:rsid w:val="00C02037"/>
    <w:rsid w:val="00C02209"/>
    <w:rsid w:val="00C022AD"/>
    <w:rsid w:val="00C0238F"/>
    <w:rsid w:val="00C02625"/>
    <w:rsid w:val="00C02951"/>
    <w:rsid w:val="00C02A1E"/>
    <w:rsid w:val="00C02BBF"/>
    <w:rsid w:val="00C02E31"/>
    <w:rsid w:val="00C02F0D"/>
    <w:rsid w:val="00C0302A"/>
    <w:rsid w:val="00C03247"/>
    <w:rsid w:val="00C03358"/>
    <w:rsid w:val="00C033CA"/>
    <w:rsid w:val="00C034E2"/>
    <w:rsid w:val="00C0392A"/>
    <w:rsid w:val="00C039C8"/>
    <w:rsid w:val="00C04155"/>
    <w:rsid w:val="00C04259"/>
    <w:rsid w:val="00C044B4"/>
    <w:rsid w:val="00C047C8"/>
    <w:rsid w:val="00C04909"/>
    <w:rsid w:val="00C04936"/>
    <w:rsid w:val="00C0495A"/>
    <w:rsid w:val="00C04BF2"/>
    <w:rsid w:val="00C04F4A"/>
    <w:rsid w:val="00C04FE0"/>
    <w:rsid w:val="00C05237"/>
    <w:rsid w:val="00C052A1"/>
    <w:rsid w:val="00C0553A"/>
    <w:rsid w:val="00C05677"/>
    <w:rsid w:val="00C056E7"/>
    <w:rsid w:val="00C05ADB"/>
    <w:rsid w:val="00C05B12"/>
    <w:rsid w:val="00C05BDB"/>
    <w:rsid w:val="00C05C4A"/>
    <w:rsid w:val="00C0623A"/>
    <w:rsid w:val="00C0640B"/>
    <w:rsid w:val="00C06438"/>
    <w:rsid w:val="00C0643B"/>
    <w:rsid w:val="00C06527"/>
    <w:rsid w:val="00C0675B"/>
    <w:rsid w:val="00C068EE"/>
    <w:rsid w:val="00C06AD1"/>
    <w:rsid w:val="00C06E14"/>
    <w:rsid w:val="00C072FF"/>
    <w:rsid w:val="00C07553"/>
    <w:rsid w:val="00C0758B"/>
    <w:rsid w:val="00C0758D"/>
    <w:rsid w:val="00C07661"/>
    <w:rsid w:val="00C0771C"/>
    <w:rsid w:val="00C07792"/>
    <w:rsid w:val="00C0786E"/>
    <w:rsid w:val="00C1018D"/>
    <w:rsid w:val="00C10248"/>
    <w:rsid w:val="00C102E8"/>
    <w:rsid w:val="00C1032B"/>
    <w:rsid w:val="00C109D7"/>
    <w:rsid w:val="00C10B70"/>
    <w:rsid w:val="00C10E41"/>
    <w:rsid w:val="00C10FFB"/>
    <w:rsid w:val="00C113FC"/>
    <w:rsid w:val="00C114F2"/>
    <w:rsid w:val="00C1151C"/>
    <w:rsid w:val="00C11771"/>
    <w:rsid w:val="00C11849"/>
    <w:rsid w:val="00C11925"/>
    <w:rsid w:val="00C11E33"/>
    <w:rsid w:val="00C12239"/>
    <w:rsid w:val="00C12242"/>
    <w:rsid w:val="00C1247A"/>
    <w:rsid w:val="00C12952"/>
    <w:rsid w:val="00C129DD"/>
    <w:rsid w:val="00C12A58"/>
    <w:rsid w:val="00C12BC4"/>
    <w:rsid w:val="00C12F01"/>
    <w:rsid w:val="00C1343E"/>
    <w:rsid w:val="00C13742"/>
    <w:rsid w:val="00C13B23"/>
    <w:rsid w:val="00C13B51"/>
    <w:rsid w:val="00C14038"/>
    <w:rsid w:val="00C14177"/>
    <w:rsid w:val="00C1419C"/>
    <w:rsid w:val="00C1434A"/>
    <w:rsid w:val="00C14693"/>
    <w:rsid w:val="00C149B4"/>
    <w:rsid w:val="00C14A9F"/>
    <w:rsid w:val="00C14CCE"/>
    <w:rsid w:val="00C14D37"/>
    <w:rsid w:val="00C14D8E"/>
    <w:rsid w:val="00C14E93"/>
    <w:rsid w:val="00C14F7E"/>
    <w:rsid w:val="00C154B4"/>
    <w:rsid w:val="00C155C0"/>
    <w:rsid w:val="00C15690"/>
    <w:rsid w:val="00C1575A"/>
    <w:rsid w:val="00C1575C"/>
    <w:rsid w:val="00C1588A"/>
    <w:rsid w:val="00C15A18"/>
    <w:rsid w:val="00C15BF6"/>
    <w:rsid w:val="00C15C27"/>
    <w:rsid w:val="00C15D3F"/>
    <w:rsid w:val="00C160A5"/>
    <w:rsid w:val="00C16133"/>
    <w:rsid w:val="00C1656D"/>
    <w:rsid w:val="00C16637"/>
    <w:rsid w:val="00C16684"/>
    <w:rsid w:val="00C16834"/>
    <w:rsid w:val="00C16B88"/>
    <w:rsid w:val="00C16BB9"/>
    <w:rsid w:val="00C16BEB"/>
    <w:rsid w:val="00C16C16"/>
    <w:rsid w:val="00C16D98"/>
    <w:rsid w:val="00C16F5A"/>
    <w:rsid w:val="00C16FEE"/>
    <w:rsid w:val="00C1719A"/>
    <w:rsid w:val="00C172E2"/>
    <w:rsid w:val="00C174BB"/>
    <w:rsid w:val="00C174ED"/>
    <w:rsid w:val="00C1759C"/>
    <w:rsid w:val="00C17789"/>
    <w:rsid w:val="00C1792A"/>
    <w:rsid w:val="00C17B1D"/>
    <w:rsid w:val="00C17F7F"/>
    <w:rsid w:val="00C20312"/>
    <w:rsid w:val="00C2052F"/>
    <w:rsid w:val="00C2059F"/>
    <w:rsid w:val="00C205A0"/>
    <w:rsid w:val="00C205DB"/>
    <w:rsid w:val="00C20749"/>
    <w:rsid w:val="00C20757"/>
    <w:rsid w:val="00C20C81"/>
    <w:rsid w:val="00C20DBE"/>
    <w:rsid w:val="00C2161B"/>
    <w:rsid w:val="00C216BF"/>
    <w:rsid w:val="00C2186E"/>
    <w:rsid w:val="00C2195D"/>
    <w:rsid w:val="00C219C4"/>
    <w:rsid w:val="00C219E7"/>
    <w:rsid w:val="00C21AB2"/>
    <w:rsid w:val="00C21BCF"/>
    <w:rsid w:val="00C21CB0"/>
    <w:rsid w:val="00C2215F"/>
    <w:rsid w:val="00C22309"/>
    <w:rsid w:val="00C2270E"/>
    <w:rsid w:val="00C22732"/>
    <w:rsid w:val="00C22735"/>
    <w:rsid w:val="00C228D5"/>
    <w:rsid w:val="00C22940"/>
    <w:rsid w:val="00C22A28"/>
    <w:rsid w:val="00C23333"/>
    <w:rsid w:val="00C233A0"/>
    <w:rsid w:val="00C234A5"/>
    <w:rsid w:val="00C234B3"/>
    <w:rsid w:val="00C237A0"/>
    <w:rsid w:val="00C23A15"/>
    <w:rsid w:val="00C23B87"/>
    <w:rsid w:val="00C23E9B"/>
    <w:rsid w:val="00C2407C"/>
    <w:rsid w:val="00C24456"/>
    <w:rsid w:val="00C246EB"/>
    <w:rsid w:val="00C24A1F"/>
    <w:rsid w:val="00C24AB3"/>
    <w:rsid w:val="00C24B25"/>
    <w:rsid w:val="00C24DF7"/>
    <w:rsid w:val="00C24F8B"/>
    <w:rsid w:val="00C25146"/>
    <w:rsid w:val="00C2525D"/>
    <w:rsid w:val="00C2545C"/>
    <w:rsid w:val="00C258E4"/>
    <w:rsid w:val="00C25905"/>
    <w:rsid w:val="00C25945"/>
    <w:rsid w:val="00C25B7A"/>
    <w:rsid w:val="00C25ED2"/>
    <w:rsid w:val="00C26A3E"/>
    <w:rsid w:val="00C26CA0"/>
    <w:rsid w:val="00C27134"/>
    <w:rsid w:val="00C2720A"/>
    <w:rsid w:val="00C27310"/>
    <w:rsid w:val="00C274E1"/>
    <w:rsid w:val="00C27AD2"/>
    <w:rsid w:val="00C3002B"/>
    <w:rsid w:val="00C30044"/>
    <w:rsid w:val="00C307EF"/>
    <w:rsid w:val="00C30828"/>
    <w:rsid w:val="00C30A0D"/>
    <w:rsid w:val="00C30AFB"/>
    <w:rsid w:val="00C30C3A"/>
    <w:rsid w:val="00C310CD"/>
    <w:rsid w:val="00C31502"/>
    <w:rsid w:val="00C31540"/>
    <w:rsid w:val="00C31912"/>
    <w:rsid w:val="00C31A51"/>
    <w:rsid w:val="00C31B55"/>
    <w:rsid w:val="00C31D6F"/>
    <w:rsid w:val="00C31DA0"/>
    <w:rsid w:val="00C31E25"/>
    <w:rsid w:val="00C325E4"/>
    <w:rsid w:val="00C3262A"/>
    <w:rsid w:val="00C326BB"/>
    <w:rsid w:val="00C32CE1"/>
    <w:rsid w:val="00C32DA7"/>
    <w:rsid w:val="00C332E0"/>
    <w:rsid w:val="00C33934"/>
    <w:rsid w:val="00C33943"/>
    <w:rsid w:val="00C339A9"/>
    <w:rsid w:val="00C33B09"/>
    <w:rsid w:val="00C33DF4"/>
    <w:rsid w:val="00C33F12"/>
    <w:rsid w:val="00C34311"/>
    <w:rsid w:val="00C343D6"/>
    <w:rsid w:val="00C346A3"/>
    <w:rsid w:val="00C34855"/>
    <w:rsid w:val="00C3497F"/>
    <w:rsid w:val="00C34B8C"/>
    <w:rsid w:val="00C34C9E"/>
    <w:rsid w:val="00C34F5C"/>
    <w:rsid w:val="00C350B7"/>
    <w:rsid w:val="00C3538F"/>
    <w:rsid w:val="00C35CAB"/>
    <w:rsid w:val="00C35F93"/>
    <w:rsid w:val="00C3607A"/>
    <w:rsid w:val="00C36261"/>
    <w:rsid w:val="00C36447"/>
    <w:rsid w:val="00C364EB"/>
    <w:rsid w:val="00C3675E"/>
    <w:rsid w:val="00C367F4"/>
    <w:rsid w:val="00C36872"/>
    <w:rsid w:val="00C3690E"/>
    <w:rsid w:val="00C36EC3"/>
    <w:rsid w:val="00C37104"/>
    <w:rsid w:val="00C371EB"/>
    <w:rsid w:val="00C374DF"/>
    <w:rsid w:val="00C3776E"/>
    <w:rsid w:val="00C377CF"/>
    <w:rsid w:val="00C379C0"/>
    <w:rsid w:val="00C37B14"/>
    <w:rsid w:val="00C37D6C"/>
    <w:rsid w:val="00C400FA"/>
    <w:rsid w:val="00C40181"/>
    <w:rsid w:val="00C4019F"/>
    <w:rsid w:val="00C402F6"/>
    <w:rsid w:val="00C404A3"/>
    <w:rsid w:val="00C4061C"/>
    <w:rsid w:val="00C40701"/>
    <w:rsid w:val="00C40C52"/>
    <w:rsid w:val="00C40D10"/>
    <w:rsid w:val="00C40F72"/>
    <w:rsid w:val="00C41149"/>
    <w:rsid w:val="00C413C5"/>
    <w:rsid w:val="00C4175E"/>
    <w:rsid w:val="00C41F18"/>
    <w:rsid w:val="00C42261"/>
    <w:rsid w:val="00C4280A"/>
    <w:rsid w:val="00C42FF5"/>
    <w:rsid w:val="00C43073"/>
    <w:rsid w:val="00C433FE"/>
    <w:rsid w:val="00C4354D"/>
    <w:rsid w:val="00C4389B"/>
    <w:rsid w:val="00C43B72"/>
    <w:rsid w:val="00C43E4A"/>
    <w:rsid w:val="00C43F46"/>
    <w:rsid w:val="00C43FE9"/>
    <w:rsid w:val="00C44245"/>
    <w:rsid w:val="00C459E8"/>
    <w:rsid w:val="00C45A57"/>
    <w:rsid w:val="00C45C29"/>
    <w:rsid w:val="00C45D76"/>
    <w:rsid w:val="00C45E21"/>
    <w:rsid w:val="00C45FD7"/>
    <w:rsid w:val="00C4616D"/>
    <w:rsid w:val="00C46236"/>
    <w:rsid w:val="00C4624C"/>
    <w:rsid w:val="00C462EA"/>
    <w:rsid w:val="00C4636F"/>
    <w:rsid w:val="00C469F8"/>
    <w:rsid w:val="00C46A15"/>
    <w:rsid w:val="00C46C34"/>
    <w:rsid w:val="00C46D48"/>
    <w:rsid w:val="00C47643"/>
    <w:rsid w:val="00C47655"/>
    <w:rsid w:val="00C4779D"/>
    <w:rsid w:val="00C47DD7"/>
    <w:rsid w:val="00C47EAA"/>
    <w:rsid w:val="00C47F74"/>
    <w:rsid w:val="00C5017E"/>
    <w:rsid w:val="00C502D2"/>
    <w:rsid w:val="00C50554"/>
    <w:rsid w:val="00C5055B"/>
    <w:rsid w:val="00C50FFC"/>
    <w:rsid w:val="00C515EE"/>
    <w:rsid w:val="00C51860"/>
    <w:rsid w:val="00C519CE"/>
    <w:rsid w:val="00C51DA3"/>
    <w:rsid w:val="00C52114"/>
    <w:rsid w:val="00C524F0"/>
    <w:rsid w:val="00C5256B"/>
    <w:rsid w:val="00C52621"/>
    <w:rsid w:val="00C52768"/>
    <w:rsid w:val="00C52862"/>
    <w:rsid w:val="00C5297E"/>
    <w:rsid w:val="00C52982"/>
    <w:rsid w:val="00C52FB5"/>
    <w:rsid w:val="00C5317C"/>
    <w:rsid w:val="00C53982"/>
    <w:rsid w:val="00C539CA"/>
    <w:rsid w:val="00C53B9E"/>
    <w:rsid w:val="00C53BEE"/>
    <w:rsid w:val="00C53CA2"/>
    <w:rsid w:val="00C53DE2"/>
    <w:rsid w:val="00C540C5"/>
    <w:rsid w:val="00C54175"/>
    <w:rsid w:val="00C5474D"/>
    <w:rsid w:val="00C54995"/>
    <w:rsid w:val="00C5506A"/>
    <w:rsid w:val="00C5518D"/>
    <w:rsid w:val="00C553AD"/>
    <w:rsid w:val="00C553B1"/>
    <w:rsid w:val="00C5571C"/>
    <w:rsid w:val="00C55A37"/>
    <w:rsid w:val="00C55CB4"/>
    <w:rsid w:val="00C55E77"/>
    <w:rsid w:val="00C560D7"/>
    <w:rsid w:val="00C56187"/>
    <w:rsid w:val="00C563A2"/>
    <w:rsid w:val="00C5654A"/>
    <w:rsid w:val="00C56A0A"/>
    <w:rsid w:val="00C56A1C"/>
    <w:rsid w:val="00C56BD3"/>
    <w:rsid w:val="00C56E4F"/>
    <w:rsid w:val="00C571A6"/>
    <w:rsid w:val="00C5725A"/>
    <w:rsid w:val="00C57425"/>
    <w:rsid w:val="00C579E7"/>
    <w:rsid w:val="00C57DC1"/>
    <w:rsid w:val="00C57E04"/>
    <w:rsid w:val="00C602AB"/>
    <w:rsid w:val="00C60306"/>
    <w:rsid w:val="00C603EC"/>
    <w:rsid w:val="00C604FE"/>
    <w:rsid w:val="00C60746"/>
    <w:rsid w:val="00C60822"/>
    <w:rsid w:val="00C60C08"/>
    <w:rsid w:val="00C60DDC"/>
    <w:rsid w:val="00C61551"/>
    <w:rsid w:val="00C616E6"/>
    <w:rsid w:val="00C61804"/>
    <w:rsid w:val="00C61A7D"/>
    <w:rsid w:val="00C61B01"/>
    <w:rsid w:val="00C61D73"/>
    <w:rsid w:val="00C61E6D"/>
    <w:rsid w:val="00C61EC0"/>
    <w:rsid w:val="00C61F2A"/>
    <w:rsid w:val="00C62362"/>
    <w:rsid w:val="00C624A0"/>
    <w:rsid w:val="00C6266C"/>
    <w:rsid w:val="00C6272C"/>
    <w:rsid w:val="00C62A86"/>
    <w:rsid w:val="00C62F30"/>
    <w:rsid w:val="00C6329F"/>
    <w:rsid w:val="00C63517"/>
    <w:rsid w:val="00C635BD"/>
    <w:rsid w:val="00C63760"/>
    <w:rsid w:val="00C63770"/>
    <w:rsid w:val="00C637C5"/>
    <w:rsid w:val="00C63A0D"/>
    <w:rsid w:val="00C63B9B"/>
    <w:rsid w:val="00C63BF4"/>
    <w:rsid w:val="00C64167"/>
    <w:rsid w:val="00C64404"/>
    <w:rsid w:val="00C64488"/>
    <w:rsid w:val="00C64500"/>
    <w:rsid w:val="00C64A07"/>
    <w:rsid w:val="00C64ACB"/>
    <w:rsid w:val="00C64BAA"/>
    <w:rsid w:val="00C64E13"/>
    <w:rsid w:val="00C64E91"/>
    <w:rsid w:val="00C65160"/>
    <w:rsid w:val="00C6540D"/>
    <w:rsid w:val="00C655B9"/>
    <w:rsid w:val="00C658D4"/>
    <w:rsid w:val="00C659A1"/>
    <w:rsid w:val="00C65AA7"/>
    <w:rsid w:val="00C65B7F"/>
    <w:rsid w:val="00C65CFA"/>
    <w:rsid w:val="00C65D78"/>
    <w:rsid w:val="00C65FB8"/>
    <w:rsid w:val="00C661E6"/>
    <w:rsid w:val="00C662BE"/>
    <w:rsid w:val="00C66650"/>
    <w:rsid w:val="00C6684D"/>
    <w:rsid w:val="00C668D4"/>
    <w:rsid w:val="00C66AAB"/>
    <w:rsid w:val="00C66B03"/>
    <w:rsid w:val="00C66BDD"/>
    <w:rsid w:val="00C66C01"/>
    <w:rsid w:val="00C66C71"/>
    <w:rsid w:val="00C67032"/>
    <w:rsid w:val="00C67828"/>
    <w:rsid w:val="00C67874"/>
    <w:rsid w:val="00C67AB3"/>
    <w:rsid w:val="00C70244"/>
    <w:rsid w:val="00C70254"/>
    <w:rsid w:val="00C70322"/>
    <w:rsid w:val="00C7034B"/>
    <w:rsid w:val="00C70361"/>
    <w:rsid w:val="00C7042D"/>
    <w:rsid w:val="00C70684"/>
    <w:rsid w:val="00C70F50"/>
    <w:rsid w:val="00C711F3"/>
    <w:rsid w:val="00C71240"/>
    <w:rsid w:val="00C71704"/>
    <w:rsid w:val="00C7178F"/>
    <w:rsid w:val="00C71B12"/>
    <w:rsid w:val="00C71C52"/>
    <w:rsid w:val="00C71F72"/>
    <w:rsid w:val="00C72031"/>
    <w:rsid w:val="00C72107"/>
    <w:rsid w:val="00C722CB"/>
    <w:rsid w:val="00C723FA"/>
    <w:rsid w:val="00C7283B"/>
    <w:rsid w:val="00C72B6F"/>
    <w:rsid w:val="00C72B94"/>
    <w:rsid w:val="00C72BD5"/>
    <w:rsid w:val="00C733C5"/>
    <w:rsid w:val="00C7352E"/>
    <w:rsid w:val="00C73590"/>
    <w:rsid w:val="00C7378D"/>
    <w:rsid w:val="00C73851"/>
    <w:rsid w:val="00C739EA"/>
    <w:rsid w:val="00C73BBE"/>
    <w:rsid w:val="00C74011"/>
    <w:rsid w:val="00C74475"/>
    <w:rsid w:val="00C7459C"/>
    <w:rsid w:val="00C746CA"/>
    <w:rsid w:val="00C747A5"/>
    <w:rsid w:val="00C747BD"/>
    <w:rsid w:val="00C74845"/>
    <w:rsid w:val="00C749FB"/>
    <w:rsid w:val="00C74D94"/>
    <w:rsid w:val="00C75095"/>
    <w:rsid w:val="00C750DC"/>
    <w:rsid w:val="00C75210"/>
    <w:rsid w:val="00C75739"/>
    <w:rsid w:val="00C7576E"/>
    <w:rsid w:val="00C75EFB"/>
    <w:rsid w:val="00C760CE"/>
    <w:rsid w:val="00C76364"/>
    <w:rsid w:val="00C76395"/>
    <w:rsid w:val="00C7641A"/>
    <w:rsid w:val="00C76466"/>
    <w:rsid w:val="00C766A9"/>
    <w:rsid w:val="00C7694F"/>
    <w:rsid w:val="00C76C90"/>
    <w:rsid w:val="00C77363"/>
    <w:rsid w:val="00C7748E"/>
    <w:rsid w:val="00C775FC"/>
    <w:rsid w:val="00C77668"/>
    <w:rsid w:val="00C778DA"/>
    <w:rsid w:val="00C77A1D"/>
    <w:rsid w:val="00C77DC2"/>
    <w:rsid w:val="00C77DDC"/>
    <w:rsid w:val="00C77FC0"/>
    <w:rsid w:val="00C80083"/>
    <w:rsid w:val="00C80169"/>
    <w:rsid w:val="00C80521"/>
    <w:rsid w:val="00C80E45"/>
    <w:rsid w:val="00C80E8C"/>
    <w:rsid w:val="00C80FC0"/>
    <w:rsid w:val="00C80FFE"/>
    <w:rsid w:val="00C81009"/>
    <w:rsid w:val="00C8113F"/>
    <w:rsid w:val="00C81142"/>
    <w:rsid w:val="00C811F6"/>
    <w:rsid w:val="00C81386"/>
    <w:rsid w:val="00C81582"/>
    <w:rsid w:val="00C81A1F"/>
    <w:rsid w:val="00C81B19"/>
    <w:rsid w:val="00C81B56"/>
    <w:rsid w:val="00C81B59"/>
    <w:rsid w:val="00C81C90"/>
    <w:rsid w:val="00C81F7D"/>
    <w:rsid w:val="00C821E7"/>
    <w:rsid w:val="00C822ED"/>
    <w:rsid w:val="00C82443"/>
    <w:rsid w:val="00C8257D"/>
    <w:rsid w:val="00C827C2"/>
    <w:rsid w:val="00C829A0"/>
    <w:rsid w:val="00C82ECB"/>
    <w:rsid w:val="00C831C0"/>
    <w:rsid w:val="00C832F2"/>
    <w:rsid w:val="00C839FC"/>
    <w:rsid w:val="00C83A70"/>
    <w:rsid w:val="00C83E29"/>
    <w:rsid w:val="00C8402C"/>
    <w:rsid w:val="00C843C9"/>
    <w:rsid w:val="00C844B0"/>
    <w:rsid w:val="00C84510"/>
    <w:rsid w:val="00C84AF6"/>
    <w:rsid w:val="00C84B8A"/>
    <w:rsid w:val="00C84C94"/>
    <w:rsid w:val="00C84DB9"/>
    <w:rsid w:val="00C84F49"/>
    <w:rsid w:val="00C8503D"/>
    <w:rsid w:val="00C85287"/>
    <w:rsid w:val="00C85405"/>
    <w:rsid w:val="00C85836"/>
    <w:rsid w:val="00C85925"/>
    <w:rsid w:val="00C85931"/>
    <w:rsid w:val="00C85B0E"/>
    <w:rsid w:val="00C85B2C"/>
    <w:rsid w:val="00C85EC4"/>
    <w:rsid w:val="00C85FB1"/>
    <w:rsid w:val="00C8614E"/>
    <w:rsid w:val="00C8634D"/>
    <w:rsid w:val="00C86469"/>
    <w:rsid w:val="00C86CF0"/>
    <w:rsid w:val="00C87002"/>
    <w:rsid w:val="00C87268"/>
    <w:rsid w:val="00C8731F"/>
    <w:rsid w:val="00C87630"/>
    <w:rsid w:val="00C878A7"/>
    <w:rsid w:val="00C87A8F"/>
    <w:rsid w:val="00C87C64"/>
    <w:rsid w:val="00C87CEB"/>
    <w:rsid w:val="00C87D07"/>
    <w:rsid w:val="00C900ED"/>
    <w:rsid w:val="00C902AC"/>
    <w:rsid w:val="00C90336"/>
    <w:rsid w:val="00C9034E"/>
    <w:rsid w:val="00C9038D"/>
    <w:rsid w:val="00C90619"/>
    <w:rsid w:val="00C909CB"/>
    <w:rsid w:val="00C90B2A"/>
    <w:rsid w:val="00C90BB3"/>
    <w:rsid w:val="00C90C27"/>
    <w:rsid w:val="00C90EC1"/>
    <w:rsid w:val="00C91086"/>
    <w:rsid w:val="00C912DF"/>
    <w:rsid w:val="00C91704"/>
    <w:rsid w:val="00C9191C"/>
    <w:rsid w:val="00C91CC5"/>
    <w:rsid w:val="00C91F1F"/>
    <w:rsid w:val="00C92087"/>
    <w:rsid w:val="00C92248"/>
    <w:rsid w:val="00C92282"/>
    <w:rsid w:val="00C922CD"/>
    <w:rsid w:val="00C9233B"/>
    <w:rsid w:val="00C92530"/>
    <w:rsid w:val="00C926C6"/>
    <w:rsid w:val="00C92783"/>
    <w:rsid w:val="00C92831"/>
    <w:rsid w:val="00C92987"/>
    <w:rsid w:val="00C92AB1"/>
    <w:rsid w:val="00C92CED"/>
    <w:rsid w:val="00C92D70"/>
    <w:rsid w:val="00C92FBD"/>
    <w:rsid w:val="00C92FF6"/>
    <w:rsid w:val="00C932CE"/>
    <w:rsid w:val="00C93614"/>
    <w:rsid w:val="00C93B1F"/>
    <w:rsid w:val="00C93DDC"/>
    <w:rsid w:val="00C940FC"/>
    <w:rsid w:val="00C94279"/>
    <w:rsid w:val="00C94AD5"/>
    <w:rsid w:val="00C94C28"/>
    <w:rsid w:val="00C94C83"/>
    <w:rsid w:val="00C950BE"/>
    <w:rsid w:val="00C954BD"/>
    <w:rsid w:val="00C95620"/>
    <w:rsid w:val="00C95670"/>
    <w:rsid w:val="00C95A22"/>
    <w:rsid w:val="00C95B04"/>
    <w:rsid w:val="00C95BD6"/>
    <w:rsid w:val="00C95BFE"/>
    <w:rsid w:val="00C95C8D"/>
    <w:rsid w:val="00C95E00"/>
    <w:rsid w:val="00C96137"/>
    <w:rsid w:val="00C963D2"/>
    <w:rsid w:val="00C967AD"/>
    <w:rsid w:val="00C967B4"/>
    <w:rsid w:val="00C96A13"/>
    <w:rsid w:val="00C96BA4"/>
    <w:rsid w:val="00C96BD2"/>
    <w:rsid w:val="00C96E82"/>
    <w:rsid w:val="00C96F30"/>
    <w:rsid w:val="00C96F62"/>
    <w:rsid w:val="00C97260"/>
    <w:rsid w:val="00C9733D"/>
    <w:rsid w:val="00C976A3"/>
    <w:rsid w:val="00CA0087"/>
    <w:rsid w:val="00CA00DD"/>
    <w:rsid w:val="00CA02FE"/>
    <w:rsid w:val="00CA03AC"/>
    <w:rsid w:val="00CA0479"/>
    <w:rsid w:val="00CA04CD"/>
    <w:rsid w:val="00CA0808"/>
    <w:rsid w:val="00CA087E"/>
    <w:rsid w:val="00CA0BE2"/>
    <w:rsid w:val="00CA0CF8"/>
    <w:rsid w:val="00CA1418"/>
    <w:rsid w:val="00CA1924"/>
    <w:rsid w:val="00CA1C01"/>
    <w:rsid w:val="00CA1D53"/>
    <w:rsid w:val="00CA1D56"/>
    <w:rsid w:val="00CA1EEE"/>
    <w:rsid w:val="00CA2405"/>
    <w:rsid w:val="00CA24BC"/>
    <w:rsid w:val="00CA298D"/>
    <w:rsid w:val="00CA2ACC"/>
    <w:rsid w:val="00CA2AEC"/>
    <w:rsid w:val="00CA2B69"/>
    <w:rsid w:val="00CA2BC2"/>
    <w:rsid w:val="00CA2C8D"/>
    <w:rsid w:val="00CA2DB8"/>
    <w:rsid w:val="00CA2E54"/>
    <w:rsid w:val="00CA2F19"/>
    <w:rsid w:val="00CA2F70"/>
    <w:rsid w:val="00CA348A"/>
    <w:rsid w:val="00CA34E5"/>
    <w:rsid w:val="00CA37F4"/>
    <w:rsid w:val="00CA381D"/>
    <w:rsid w:val="00CA3967"/>
    <w:rsid w:val="00CA3A2A"/>
    <w:rsid w:val="00CA3D36"/>
    <w:rsid w:val="00CA3EC4"/>
    <w:rsid w:val="00CA3F96"/>
    <w:rsid w:val="00CA424D"/>
    <w:rsid w:val="00CA42C9"/>
    <w:rsid w:val="00CA42DA"/>
    <w:rsid w:val="00CA439E"/>
    <w:rsid w:val="00CA45CB"/>
    <w:rsid w:val="00CA4C4E"/>
    <w:rsid w:val="00CA4E5A"/>
    <w:rsid w:val="00CA4F0E"/>
    <w:rsid w:val="00CA4F9F"/>
    <w:rsid w:val="00CA524D"/>
    <w:rsid w:val="00CA542B"/>
    <w:rsid w:val="00CA5470"/>
    <w:rsid w:val="00CA5845"/>
    <w:rsid w:val="00CA5850"/>
    <w:rsid w:val="00CA6996"/>
    <w:rsid w:val="00CA69C7"/>
    <w:rsid w:val="00CA69FE"/>
    <w:rsid w:val="00CA6F70"/>
    <w:rsid w:val="00CA6FB7"/>
    <w:rsid w:val="00CA7113"/>
    <w:rsid w:val="00CA7337"/>
    <w:rsid w:val="00CA73EE"/>
    <w:rsid w:val="00CA761E"/>
    <w:rsid w:val="00CA769D"/>
    <w:rsid w:val="00CA78F0"/>
    <w:rsid w:val="00CA79F5"/>
    <w:rsid w:val="00CA7A4F"/>
    <w:rsid w:val="00CA7E39"/>
    <w:rsid w:val="00CB0110"/>
    <w:rsid w:val="00CB0111"/>
    <w:rsid w:val="00CB06CB"/>
    <w:rsid w:val="00CB0867"/>
    <w:rsid w:val="00CB0D2B"/>
    <w:rsid w:val="00CB1E2A"/>
    <w:rsid w:val="00CB239F"/>
    <w:rsid w:val="00CB23FB"/>
    <w:rsid w:val="00CB2510"/>
    <w:rsid w:val="00CB2563"/>
    <w:rsid w:val="00CB26E4"/>
    <w:rsid w:val="00CB2878"/>
    <w:rsid w:val="00CB29B8"/>
    <w:rsid w:val="00CB2B34"/>
    <w:rsid w:val="00CB2CDA"/>
    <w:rsid w:val="00CB2E46"/>
    <w:rsid w:val="00CB3024"/>
    <w:rsid w:val="00CB30C1"/>
    <w:rsid w:val="00CB344A"/>
    <w:rsid w:val="00CB377B"/>
    <w:rsid w:val="00CB3B2B"/>
    <w:rsid w:val="00CB422B"/>
    <w:rsid w:val="00CB42E4"/>
    <w:rsid w:val="00CB43A1"/>
    <w:rsid w:val="00CB4405"/>
    <w:rsid w:val="00CB44D9"/>
    <w:rsid w:val="00CB4920"/>
    <w:rsid w:val="00CB4A9B"/>
    <w:rsid w:val="00CB4E7A"/>
    <w:rsid w:val="00CB51C4"/>
    <w:rsid w:val="00CB525E"/>
    <w:rsid w:val="00CB525F"/>
    <w:rsid w:val="00CB53C2"/>
    <w:rsid w:val="00CB56DB"/>
    <w:rsid w:val="00CB57B8"/>
    <w:rsid w:val="00CB5A01"/>
    <w:rsid w:val="00CB5B0A"/>
    <w:rsid w:val="00CB5C8C"/>
    <w:rsid w:val="00CB5C99"/>
    <w:rsid w:val="00CB5D79"/>
    <w:rsid w:val="00CB60AE"/>
    <w:rsid w:val="00CB61E7"/>
    <w:rsid w:val="00CB62E1"/>
    <w:rsid w:val="00CB64D9"/>
    <w:rsid w:val="00CB655B"/>
    <w:rsid w:val="00CB685B"/>
    <w:rsid w:val="00CB6B1B"/>
    <w:rsid w:val="00CB6BA2"/>
    <w:rsid w:val="00CB6CAB"/>
    <w:rsid w:val="00CB6D91"/>
    <w:rsid w:val="00CB6E62"/>
    <w:rsid w:val="00CB72ED"/>
    <w:rsid w:val="00CB7740"/>
    <w:rsid w:val="00CB7751"/>
    <w:rsid w:val="00CB7786"/>
    <w:rsid w:val="00CB790F"/>
    <w:rsid w:val="00CB7992"/>
    <w:rsid w:val="00CB7D6A"/>
    <w:rsid w:val="00CB7DD2"/>
    <w:rsid w:val="00CC03CE"/>
    <w:rsid w:val="00CC0932"/>
    <w:rsid w:val="00CC14B7"/>
    <w:rsid w:val="00CC193D"/>
    <w:rsid w:val="00CC1AFC"/>
    <w:rsid w:val="00CC1D85"/>
    <w:rsid w:val="00CC1F3B"/>
    <w:rsid w:val="00CC1FAC"/>
    <w:rsid w:val="00CC1FF8"/>
    <w:rsid w:val="00CC2221"/>
    <w:rsid w:val="00CC2343"/>
    <w:rsid w:val="00CC23F7"/>
    <w:rsid w:val="00CC25B1"/>
    <w:rsid w:val="00CC2AFE"/>
    <w:rsid w:val="00CC2BEB"/>
    <w:rsid w:val="00CC2CC2"/>
    <w:rsid w:val="00CC2EB3"/>
    <w:rsid w:val="00CC3032"/>
    <w:rsid w:val="00CC3080"/>
    <w:rsid w:val="00CC3102"/>
    <w:rsid w:val="00CC33C6"/>
    <w:rsid w:val="00CC353A"/>
    <w:rsid w:val="00CC36B7"/>
    <w:rsid w:val="00CC37C6"/>
    <w:rsid w:val="00CC3863"/>
    <w:rsid w:val="00CC399A"/>
    <w:rsid w:val="00CC39FC"/>
    <w:rsid w:val="00CC3B58"/>
    <w:rsid w:val="00CC3BD4"/>
    <w:rsid w:val="00CC3EDB"/>
    <w:rsid w:val="00CC4165"/>
    <w:rsid w:val="00CC4194"/>
    <w:rsid w:val="00CC419F"/>
    <w:rsid w:val="00CC44C5"/>
    <w:rsid w:val="00CC44F9"/>
    <w:rsid w:val="00CC4570"/>
    <w:rsid w:val="00CC45D8"/>
    <w:rsid w:val="00CC472F"/>
    <w:rsid w:val="00CC4BF3"/>
    <w:rsid w:val="00CC4DCF"/>
    <w:rsid w:val="00CC50E5"/>
    <w:rsid w:val="00CC531E"/>
    <w:rsid w:val="00CC5536"/>
    <w:rsid w:val="00CC5C68"/>
    <w:rsid w:val="00CC5DD4"/>
    <w:rsid w:val="00CC5ECF"/>
    <w:rsid w:val="00CC62D7"/>
    <w:rsid w:val="00CC639A"/>
    <w:rsid w:val="00CC694C"/>
    <w:rsid w:val="00CC6AD7"/>
    <w:rsid w:val="00CC6C0B"/>
    <w:rsid w:val="00CC6E8F"/>
    <w:rsid w:val="00CC6EA5"/>
    <w:rsid w:val="00CC6FC0"/>
    <w:rsid w:val="00CC7095"/>
    <w:rsid w:val="00CC74CC"/>
    <w:rsid w:val="00CC74D3"/>
    <w:rsid w:val="00CC78BD"/>
    <w:rsid w:val="00CC7993"/>
    <w:rsid w:val="00CC7E5A"/>
    <w:rsid w:val="00CC7F85"/>
    <w:rsid w:val="00CD00F5"/>
    <w:rsid w:val="00CD01DF"/>
    <w:rsid w:val="00CD020E"/>
    <w:rsid w:val="00CD02C2"/>
    <w:rsid w:val="00CD07F0"/>
    <w:rsid w:val="00CD0928"/>
    <w:rsid w:val="00CD0AF5"/>
    <w:rsid w:val="00CD0B23"/>
    <w:rsid w:val="00CD0F36"/>
    <w:rsid w:val="00CD1003"/>
    <w:rsid w:val="00CD1354"/>
    <w:rsid w:val="00CD1726"/>
    <w:rsid w:val="00CD172D"/>
    <w:rsid w:val="00CD18DD"/>
    <w:rsid w:val="00CD1AA7"/>
    <w:rsid w:val="00CD1DD5"/>
    <w:rsid w:val="00CD1ED6"/>
    <w:rsid w:val="00CD1FD5"/>
    <w:rsid w:val="00CD21D2"/>
    <w:rsid w:val="00CD2419"/>
    <w:rsid w:val="00CD252E"/>
    <w:rsid w:val="00CD25C0"/>
    <w:rsid w:val="00CD27A1"/>
    <w:rsid w:val="00CD285A"/>
    <w:rsid w:val="00CD2C80"/>
    <w:rsid w:val="00CD2D28"/>
    <w:rsid w:val="00CD2E3F"/>
    <w:rsid w:val="00CD326E"/>
    <w:rsid w:val="00CD36C1"/>
    <w:rsid w:val="00CD3AD9"/>
    <w:rsid w:val="00CD3CA3"/>
    <w:rsid w:val="00CD3D6D"/>
    <w:rsid w:val="00CD3D9C"/>
    <w:rsid w:val="00CD3EF8"/>
    <w:rsid w:val="00CD4136"/>
    <w:rsid w:val="00CD442A"/>
    <w:rsid w:val="00CD44F9"/>
    <w:rsid w:val="00CD4524"/>
    <w:rsid w:val="00CD4BF7"/>
    <w:rsid w:val="00CD4D8B"/>
    <w:rsid w:val="00CD5114"/>
    <w:rsid w:val="00CD546B"/>
    <w:rsid w:val="00CD5559"/>
    <w:rsid w:val="00CD5580"/>
    <w:rsid w:val="00CD55FD"/>
    <w:rsid w:val="00CD5604"/>
    <w:rsid w:val="00CD5F94"/>
    <w:rsid w:val="00CD610E"/>
    <w:rsid w:val="00CD6356"/>
    <w:rsid w:val="00CD6645"/>
    <w:rsid w:val="00CD664E"/>
    <w:rsid w:val="00CD6701"/>
    <w:rsid w:val="00CD6C53"/>
    <w:rsid w:val="00CD6DB5"/>
    <w:rsid w:val="00CD7049"/>
    <w:rsid w:val="00CD7205"/>
    <w:rsid w:val="00CD7604"/>
    <w:rsid w:val="00CD7914"/>
    <w:rsid w:val="00CE0113"/>
    <w:rsid w:val="00CE0309"/>
    <w:rsid w:val="00CE0380"/>
    <w:rsid w:val="00CE080B"/>
    <w:rsid w:val="00CE08ED"/>
    <w:rsid w:val="00CE095C"/>
    <w:rsid w:val="00CE0C0E"/>
    <w:rsid w:val="00CE0C32"/>
    <w:rsid w:val="00CE0C9C"/>
    <w:rsid w:val="00CE10A9"/>
    <w:rsid w:val="00CE10DC"/>
    <w:rsid w:val="00CE124C"/>
    <w:rsid w:val="00CE126D"/>
    <w:rsid w:val="00CE126E"/>
    <w:rsid w:val="00CE12E8"/>
    <w:rsid w:val="00CE184B"/>
    <w:rsid w:val="00CE18EB"/>
    <w:rsid w:val="00CE1BA4"/>
    <w:rsid w:val="00CE1BA6"/>
    <w:rsid w:val="00CE1DBE"/>
    <w:rsid w:val="00CE21FB"/>
    <w:rsid w:val="00CE290E"/>
    <w:rsid w:val="00CE2C22"/>
    <w:rsid w:val="00CE3023"/>
    <w:rsid w:val="00CE315F"/>
    <w:rsid w:val="00CE33F8"/>
    <w:rsid w:val="00CE340D"/>
    <w:rsid w:val="00CE3507"/>
    <w:rsid w:val="00CE35A7"/>
    <w:rsid w:val="00CE3664"/>
    <w:rsid w:val="00CE3B03"/>
    <w:rsid w:val="00CE3D54"/>
    <w:rsid w:val="00CE3E7D"/>
    <w:rsid w:val="00CE4193"/>
    <w:rsid w:val="00CE45FC"/>
    <w:rsid w:val="00CE47B9"/>
    <w:rsid w:val="00CE485F"/>
    <w:rsid w:val="00CE4D31"/>
    <w:rsid w:val="00CE4E40"/>
    <w:rsid w:val="00CE4E70"/>
    <w:rsid w:val="00CE503B"/>
    <w:rsid w:val="00CE5078"/>
    <w:rsid w:val="00CE51A1"/>
    <w:rsid w:val="00CE52F2"/>
    <w:rsid w:val="00CE5D04"/>
    <w:rsid w:val="00CE5D43"/>
    <w:rsid w:val="00CE5DEF"/>
    <w:rsid w:val="00CE5FC1"/>
    <w:rsid w:val="00CE5FE9"/>
    <w:rsid w:val="00CE604E"/>
    <w:rsid w:val="00CE6051"/>
    <w:rsid w:val="00CE678D"/>
    <w:rsid w:val="00CE67F3"/>
    <w:rsid w:val="00CE6B60"/>
    <w:rsid w:val="00CE6C37"/>
    <w:rsid w:val="00CE6D3A"/>
    <w:rsid w:val="00CE6E6A"/>
    <w:rsid w:val="00CE7058"/>
    <w:rsid w:val="00CE71AB"/>
    <w:rsid w:val="00CE71D3"/>
    <w:rsid w:val="00CE7432"/>
    <w:rsid w:val="00CE75C8"/>
    <w:rsid w:val="00CE799C"/>
    <w:rsid w:val="00CE7EB0"/>
    <w:rsid w:val="00CF03CD"/>
    <w:rsid w:val="00CF04AE"/>
    <w:rsid w:val="00CF0650"/>
    <w:rsid w:val="00CF07F7"/>
    <w:rsid w:val="00CF09A2"/>
    <w:rsid w:val="00CF09D0"/>
    <w:rsid w:val="00CF09FD"/>
    <w:rsid w:val="00CF0A67"/>
    <w:rsid w:val="00CF1064"/>
    <w:rsid w:val="00CF10D3"/>
    <w:rsid w:val="00CF128E"/>
    <w:rsid w:val="00CF1ACE"/>
    <w:rsid w:val="00CF1E9F"/>
    <w:rsid w:val="00CF1EE8"/>
    <w:rsid w:val="00CF20FB"/>
    <w:rsid w:val="00CF227A"/>
    <w:rsid w:val="00CF2D17"/>
    <w:rsid w:val="00CF2F8F"/>
    <w:rsid w:val="00CF312E"/>
    <w:rsid w:val="00CF321F"/>
    <w:rsid w:val="00CF331F"/>
    <w:rsid w:val="00CF334B"/>
    <w:rsid w:val="00CF360A"/>
    <w:rsid w:val="00CF3C83"/>
    <w:rsid w:val="00CF3E8F"/>
    <w:rsid w:val="00CF41F1"/>
    <w:rsid w:val="00CF47E2"/>
    <w:rsid w:val="00CF4B4D"/>
    <w:rsid w:val="00CF4CFE"/>
    <w:rsid w:val="00CF4FF2"/>
    <w:rsid w:val="00CF5045"/>
    <w:rsid w:val="00CF5140"/>
    <w:rsid w:val="00CF55AB"/>
    <w:rsid w:val="00CF5634"/>
    <w:rsid w:val="00CF568B"/>
    <w:rsid w:val="00CF5862"/>
    <w:rsid w:val="00CF5BBF"/>
    <w:rsid w:val="00CF5D1B"/>
    <w:rsid w:val="00CF5E1E"/>
    <w:rsid w:val="00CF5E91"/>
    <w:rsid w:val="00CF5F23"/>
    <w:rsid w:val="00CF5FFD"/>
    <w:rsid w:val="00CF5FFE"/>
    <w:rsid w:val="00CF603D"/>
    <w:rsid w:val="00CF6273"/>
    <w:rsid w:val="00CF62CD"/>
    <w:rsid w:val="00CF63BC"/>
    <w:rsid w:val="00CF64D6"/>
    <w:rsid w:val="00CF6554"/>
    <w:rsid w:val="00CF6594"/>
    <w:rsid w:val="00CF664F"/>
    <w:rsid w:val="00CF6979"/>
    <w:rsid w:val="00CF6A38"/>
    <w:rsid w:val="00CF6A6D"/>
    <w:rsid w:val="00CF6BF6"/>
    <w:rsid w:val="00CF6CB6"/>
    <w:rsid w:val="00CF6D9C"/>
    <w:rsid w:val="00CF6E20"/>
    <w:rsid w:val="00CF6F00"/>
    <w:rsid w:val="00CF746A"/>
    <w:rsid w:val="00CF75CA"/>
    <w:rsid w:val="00CF7B94"/>
    <w:rsid w:val="00CF7CB7"/>
    <w:rsid w:val="00CF7D72"/>
    <w:rsid w:val="00CF7E69"/>
    <w:rsid w:val="00CF7EF8"/>
    <w:rsid w:val="00D00256"/>
    <w:rsid w:val="00D00395"/>
    <w:rsid w:val="00D004BA"/>
    <w:rsid w:val="00D00BA4"/>
    <w:rsid w:val="00D00BF1"/>
    <w:rsid w:val="00D00C3D"/>
    <w:rsid w:val="00D0113D"/>
    <w:rsid w:val="00D012AE"/>
    <w:rsid w:val="00D015E0"/>
    <w:rsid w:val="00D01BDC"/>
    <w:rsid w:val="00D01C6F"/>
    <w:rsid w:val="00D01D69"/>
    <w:rsid w:val="00D02196"/>
    <w:rsid w:val="00D023D3"/>
    <w:rsid w:val="00D02404"/>
    <w:rsid w:val="00D025A7"/>
    <w:rsid w:val="00D02625"/>
    <w:rsid w:val="00D027B7"/>
    <w:rsid w:val="00D02AE1"/>
    <w:rsid w:val="00D02DD2"/>
    <w:rsid w:val="00D03027"/>
    <w:rsid w:val="00D03555"/>
    <w:rsid w:val="00D035B3"/>
    <w:rsid w:val="00D03604"/>
    <w:rsid w:val="00D0395A"/>
    <w:rsid w:val="00D03B6A"/>
    <w:rsid w:val="00D03EB8"/>
    <w:rsid w:val="00D04B51"/>
    <w:rsid w:val="00D04BDE"/>
    <w:rsid w:val="00D04DAB"/>
    <w:rsid w:val="00D05133"/>
    <w:rsid w:val="00D0574E"/>
    <w:rsid w:val="00D057DE"/>
    <w:rsid w:val="00D05862"/>
    <w:rsid w:val="00D05BA9"/>
    <w:rsid w:val="00D06173"/>
    <w:rsid w:val="00D0620E"/>
    <w:rsid w:val="00D06388"/>
    <w:rsid w:val="00D066D2"/>
    <w:rsid w:val="00D067BF"/>
    <w:rsid w:val="00D06B2A"/>
    <w:rsid w:val="00D06DB2"/>
    <w:rsid w:val="00D075B2"/>
    <w:rsid w:val="00D07A93"/>
    <w:rsid w:val="00D100A2"/>
    <w:rsid w:val="00D100FC"/>
    <w:rsid w:val="00D102F7"/>
    <w:rsid w:val="00D10A0C"/>
    <w:rsid w:val="00D10A5C"/>
    <w:rsid w:val="00D10DF7"/>
    <w:rsid w:val="00D10EDF"/>
    <w:rsid w:val="00D11163"/>
    <w:rsid w:val="00D11285"/>
    <w:rsid w:val="00D113A7"/>
    <w:rsid w:val="00D119DE"/>
    <w:rsid w:val="00D11A63"/>
    <w:rsid w:val="00D11F5D"/>
    <w:rsid w:val="00D11FC8"/>
    <w:rsid w:val="00D12081"/>
    <w:rsid w:val="00D12469"/>
    <w:rsid w:val="00D1249E"/>
    <w:rsid w:val="00D1258C"/>
    <w:rsid w:val="00D12AC2"/>
    <w:rsid w:val="00D12D42"/>
    <w:rsid w:val="00D12E1A"/>
    <w:rsid w:val="00D13051"/>
    <w:rsid w:val="00D134BD"/>
    <w:rsid w:val="00D134EB"/>
    <w:rsid w:val="00D13B71"/>
    <w:rsid w:val="00D13F48"/>
    <w:rsid w:val="00D13F95"/>
    <w:rsid w:val="00D14313"/>
    <w:rsid w:val="00D143F4"/>
    <w:rsid w:val="00D14A48"/>
    <w:rsid w:val="00D14AF5"/>
    <w:rsid w:val="00D14B18"/>
    <w:rsid w:val="00D14BB4"/>
    <w:rsid w:val="00D14CE2"/>
    <w:rsid w:val="00D14D36"/>
    <w:rsid w:val="00D14F7E"/>
    <w:rsid w:val="00D15006"/>
    <w:rsid w:val="00D151B0"/>
    <w:rsid w:val="00D1542F"/>
    <w:rsid w:val="00D15757"/>
    <w:rsid w:val="00D1583E"/>
    <w:rsid w:val="00D15AC2"/>
    <w:rsid w:val="00D15DE5"/>
    <w:rsid w:val="00D15E8A"/>
    <w:rsid w:val="00D15FE7"/>
    <w:rsid w:val="00D16174"/>
    <w:rsid w:val="00D165DE"/>
    <w:rsid w:val="00D1677E"/>
    <w:rsid w:val="00D16C16"/>
    <w:rsid w:val="00D16D63"/>
    <w:rsid w:val="00D16E19"/>
    <w:rsid w:val="00D16E86"/>
    <w:rsid w:val="00D16EAB"/>
    <w:rsid w:val="00D16FEC"/>
    <w:rsid w:val="00D170B2"/>
    <w:rsid w:val="00D170F3"/>
    <w:rsid w:val="00D17141"/>
    <w:rsid w:val="00D1741F"/>
    <w:rsid w:val="00D1749D"/>
    <w:rsid w:val="00D1754E"/>
    <w:rsid w:val="00D1766A"/>
    <w:rsid w:val="00D178B0"/>
    <w:rsid w:val="00D17972"/>
    <w:rsid w:val="00D17B29"/>
    <w:rsid w:val="00D17F4C"/>
    <w:rsid w:val="00D2004F"/>
    <w:rsid w:val="00D20611"/>
    <w:rsid w:val="00D208AD"/>
    <w:rsid w:val="00D20C3E"/>
    <w:rsid w:val="00D2118D"/>
    <w:rsid w:val="00D2125E"/>
    <w:rsid w:val="00D2144A"/>
    <w:rsid w:val="00D219DE"/>
    <w:rsid w:val="00D21CD4"/>
    <w:rsid w:val="00D21DB7"/>
    <w:rsid w:val="00D21E80"/>
    <w:rsid w:val="00D21F70"/>
    <w:rsid w:val="00D22014"/>
    <w:rsid w:val="00D22061"/>
    <w:rsid w:val="00D22291"/>
    <w:rsid w:val="00D229A9"/>
    <w:rsid w:val="00D229C7"/>
    <w:rsid w:val="00D22E35"/>
    <w:rsid w:val="00D230AA"/>
    <w:rsid w:val="00D23271"/>
    <w:rsid w:val="00D23A1E"/>
    <w:rsid w:val="00D23DD8"/>
    <w:rsid w:val="00D23E8E"/>
    <w:rsid w:val="00D24BCB"/>
    <w:rsid w:val="00D24E8A"/>
    <w:rsid w:val="00D25037"/>
    <w:rsid w:val="00D250D4"/>
    <w:rsid w:val="00D252E0"/>
    <w:rsid w:val="00D25419"/>
    <w:rsid w:val="00D25465"/>
    <w:rsid w:val="00D25565"/>
    <w:rsid w:val="00D25572"/>
    <w:rsid w:val="00D257FD"/>
    <w:rsid w:val="00D25B23"/>
    <w:rsid w:val="00D25CAD"/>
    <w:rsid w:val="00D25CDA"/>
    <w:rsid w:val="00D25DE4"/>
    <w:rsid w:val="00D25FB6"/>
    <w:rsid w:val="00D26113"/>
    <w:rsid w:val="00D265CC"/>
    <w:rsid w:val="00D26709"/>
    <w:rsid w:val="00D26A65"/>
    <w:rsid w:val="00D26AED"/>
    <w:rsid w:val="00D26E80"/>
    <w:rsid w:val="00D27047"/>
    <w:rsid w:val="00D27218"/>
    <w:rsid w:val="00D2728C"/>
    <w:rsid w:val="00D2749C"/>
    <w:rsid w:val="00D27938"/>
    <w:rsid w:val="00D27E3D"/>
    <w:rsid w:val="00D3026A"/>
    <w:rsid w:val="00D30428"/>
    <w:rsid w:val="00D305AF"/>
    <w:rsid w:val="00D30BC8"/>
    <w:rsid w:val="00D30CCA"/>
    <w:rsid w:val="00D30F28"/>
    <w:rsid w:val="00D31319"/>
    <w:rsid w:val="00D3145C"/>
    <w:rsid w:val="00D31545"/>
    <w:rsid w:val="00D316DB"/>
    <w:rsid w:val="00D31940"/>
    <w:rsid w:val="00D319E4"/>
    <w:rsid w:val="00D31A28"/>
    <w:rsid w:val="00D31CB0"/>
    <w:rsid w:val="00D31CC7"/>
    <w:rsid w:val="00D31DCD"/>
    <w:rsid w:val="00D32618"/>
    <w:rsid w:val="00D32674"/>
    <w:rsid w:val="00D32B73"/>
    <w:rsid w:val="00D32E30"/>
    <w:rsid w:val="00D32E84"/>
    <w:rsid w:val="00D32E96"/>
    <w:rsid w:val="00D33954"/>
    <w:rsid w:val="00D33BE8"/>
    <w:rsid w:val="00D33CC1"/>
    <w:rsid w:val="00D33EAA"/>
    <w:rsid w:val="00D341C8"/>
    <w:rsid w:val="00D34320"/>
    <w:rsid w:val="00D34819"/>
    <w:rsid w:val="00D34994"/>
    <w:rsid w:val="00D34E33"/>
    <w:rsid w:val="00D34E6B"/>
    <w:rsid w:val="00D35037"/>
    <w:rsid w:val="00D3511A"/>
    <w:rsid w:val="00D3521E"/>
    <w:rsid w:val="00D353E1"/>
    <w:rsid w:val="00D354E9"/>
    <w:rsid w:val="00D3550E"/>
    <w:rsid w:val="00D35896"/>
    <w:rsid w:val="00D359B6"/>
    <w:rsid w:val="00D359F8"/>
    <w:rsid w:val="00D35BFF"/>
    <w:rsid w:val="00D35CE2"/>
    <w:rsid w:val="00D35CF5"/>
    <w:rsid w:val="00D35E81"/>
    <w:rsid w:val="00D3640A"/>
    <w:rsid w:val="00D366FC"/>
    <w:rsid w:val="00D3673F"/>
    <w:rsid w:val="00D36A2A"/>
    <w:rsid w:val="00D36F0C"/>
    <w:rsid w:val="00D36F0D"/>
    <w:rsid w:val="00D36FB4"/>
    <w:rsid w:val="00D3709D"/>
    <w:rsid w:val="00D375FC"/>
    <w:rsid w:val="00D377AA"/>
    <w:rsid w:val="00D377F5"/>
    <w:rsid w:val="00D3788A"/>
    <w:rsid w:val="00D37B02"/>
    <w:rsid w:val="00D37C83"/>
    <w:rsid w:val="00D37F2E"/>
    <w:rsid w:val="00D40089"/>
    <w:rsid w:val="00D400A6"/>
    <w:rsid w:val="00D40969"/>
    <w:rsid w:val="00D409BF"/>
    <w:rsid w:val="00D40CD0"/>
    <w:rsid w:val="00D40CFD"/>
    <w:rsid w:val="00D41127"/>
    <w:rsid w:val="00D41205"/>
    <w:rsid w:val="00D4127E"/>
    <w:rsid w:val="00D4151C"/>
    <w:rsid w:val="00D41739"/>
    <w:rsid w:val="00D41B86"/>
    <w:rsid w:val="00D41E7A"/>
    <w:rsid w:val="00D42281"/>
    <w:rsid w:val="00D42482"/>
    <w:rsid w:val="00D4248D"/>
    <w:rsid w:val="00D42702"/>
    <w:rsid w:val="00D42763"/>
    <w:rsid w:val="00D42AB2"/>
    <w:rsid w:val="00D42B9F"/>
    <w:rsid w:val="00D42DF5"/>
    <w:rsid w:val="00D42E3F"/>
    <w:rsid w:val="00D42EFF"/>
    <w:rsid w:val="00D42F09"/>
    <w:rsid w:val="00D42F52"/>
    <w:rsid w:val="00D42FCC"/>
    <w:rsid w:val="00D4308E"/>
    <w:rsid w:val="00D430B9"/>
    <w:rsid w:val="00D43118"/>
    <w:rsid w:val="00D4342D"/>
    <w:rsid w:val="00D4365B"/>
    <w:rsid w:val="00D4379E"/>
    <w:rsid w:val="00D43A0B"/>
    <w:rsid w:val="00D43B16"/>
    <w:rsid w:val="00D4404B"/>
    <w:rsid w:val="00D441FC"/>
    <w:rsid w:val="00D443AF"/>
    <w:rsid w:val="00D4471F"/>
    <w:rsid w:val="00D4472C"/>
    <w:rsid w:val="00D44906"/>
    <w:rsid w:val="00D449EA"/>
    <w:rsid w:val="00D44C21"/>
    <w:rsid w:val="00D44C5B"/>
    <w:rsid w:val="00D44DCA"/>
    <w:rsid w:val="00D44E4C"/>
    <w:rsid w:val="00D45326"/>
    <w:rsid w:val="00D4540D"/>
    <w:rsid w:val="00D45421"/>
    <w:rsid w:val="00D4544C"/>
    <w:rsid w:val="00D45493"/>
    <w:rsid w:val="00D45519"/>
    <w:rsid w:val="00D45809"/>
    <w:rsid w:val="00D4587A"/>
    <w:rsid w:val="00D459E2"/>
    <w:rsid w:val="00D45A46"/>
    <w:rsid w:val="00D46081"/>
    <w:rsid w:val="00D460D2"/>
    <w:rsid w:val="00D46183"/>
    <w:rsid w:val="00D461B3"/>
    <w:rsid w:val="00D461BE"/>
    <w:rsid w:val="00D464C1"/>
    <w:rsid w:val="00D4651D"/>
    <w:rsid w:val="00D4652E"/>
    <w:rsid w:val="00D468EF"/>
    <w:rsid w:val="00D46937"/>
    <w:rsid w:val="00D46A99"/>
    <w:rsid w:val="00D46B61"/>
    <w:rsid w:val="00D46C1F"/>
    <w:rsid w:val="00D46D94"/>
    <w:rsid w:val="00D470F8"/>
    <w:rsid w:val="00D475AC"/>
    <w:rsid w:val="00D4760B"/>
    <w:rsid w:val="00D476E6"/>
    <w:rsid w:val="00D47B8C"/>
    <w:rsid w:val="00D47C6D"/>
    <w:rsid w:val="00D47CEB"/>
    <w:rsid w:val="00D47CF0"/>
    <w:rsid w:val="00D50147"/>
    <w:rsid w:val="00D501BC"/>
    <w:rsid w:val="00D50580"/>
    <w:rsid w:val="00D506B4"/>
    <w:rsid w:val="00D50C2B"/>
    <w:rsid w:val="00D50FA4"/>
    <w:rsid w:val="00D511BF"/>
    <w:rsid w:val="00D51469"/>
    <w:rsid w:val="00D514F9"/>
    <w:rsid w:val="00D514FE"/>
    <w:rsid w:val="00D519C1"/>
    <w:rsid w:val="00D51CA9"/>
    <w:rsid w:val="00D51DF4"/>
    <w:rsid w:val="00D51E46"/>
    <w:rsid w:val="00D52627"/>
    <w:rsid w:val="00D52730"/>
    <w:rsid w:val="00D527AC"/>
    <w:rsid w:val="00D5294E"/>
    <w:rsid w:val="00D5297E"/>
    <w:rsid w:val="00D52A24"/>
    <w:rsid w:val="00D52A69"/>
    <w:rsid w:val="00D52AA2"/>
    <w:rsid w:val="00D52B90"/>
    <w:rsid w:val="00D52F9B"/>
    <w:rsid w:val="00D530D4"/>
    <w:rsid w:val="00D530E0"/>
    <w:rsid w:val="00D532CF"/>
    <w:rsid w:val="00D5357E"/>
    <w:rsid w:val="00D537D1"/>
    <w:rsid w:val="00D53BBB"/>
    <w:rsid w:val="00D53F6D"/>
    <w:rsid w:val="00D54333"/>
    <w:rsid w:val="00D546CA"/>
    <w:rsid w:val="00D547A9"/>
    <w:rsid w:val="00D5488D"/>
    <w:rsid w:val="00D54C45"/>
    <w:rsid w:val="00D553B0"/>
    <w:rsid w:val="00D55657"/>
    <w:rsid w:val="00D55B44"/>
    <w:rsid w:val="00D55DAE"/>
    <w:rsid w:val="00D55E05"/>
    <w:rsid w:val="00D55FE0"/>
    <w:rsid w:val="00D5616F"/>
    <w:rsid w:val="00D56173"/>
    <w:rsid w:val="00D5625F"/>
    <w:rsid w:val="00D564DB"/>
    <w:rsid w:val="00D567BD"/>
    <w:rsid w:val="00D568E9"/>
    <w:rsid w:val="00D570C6"/>
    <w:rsid w:val="00D571AB"/>
    <w:rsid w:val="00D572A4"/>
    <w:rsid w:val="00D573C9"/>
    <w:rsid w:val="00D57535"/>
    <w:rsid w:val="00D5755E"/>
    <w:rsid w:val="00D57AB9"/>
    <w:rsid w:val="00D57B93"/>
    <w:rsid w:val="00D57D13"/>
    <w:rsid w:val="00D57D54"/>
    <w:rsid w:val="00D57E14"/>
    <w:rsid w:val="00D57E87"/>
    <w:rsid w:val="00D57FD7"/>
    <w:rsid w:val="00D57FF8"/>
    <w:rsid w:val="00D60018"/>
    <w:rsid w:val="00D60223"/>
    <w:rsid w:val="00D6067E"/>
    <w:rsid w:val="00D606A1"/>
    <w:rsid w:val="00D608BC"/>
    <w:rsid w:val="00D609B8"/>
    <w:rsid w:val="00D60BD1"/>
    <w:rsid w:val="00D60BD4"/>
    <w:rsid w:val="00D60C42"/>
    <w:rsid w:val="00D60F17"/>
    <w:rsid w:val="00D614DA"/>
    <w:rsid w:val="00D619A6"/>
    <w:rsid w:val="00D61AB5"/>
    <w:rsid w:val="00D61B2C"/>
    <w:rsid w:val="00D61BE1"/>
    <w:rsid w:val="00D61C01"/>
    <w:rsid w:val="00D61E99"/>
    <w:rsid w:val="00D61ECB"/>
    <w:rsid w:val="00D62221"/>
    <w:rsid w:val="00D622BE"/>
    <w:rsid w:val="00D62391"/>
    <w:rsid w:val="00D623E0"/>
    <w:rsid w:val="00D62424"/>
    <w:rsid w:val="00D62F29"/>
    <w:rsid w:val="00D63086"/>
    <w:rsid w:val="00D631A9"/>
    <w:rsid w:val="00D63448"/>
    <w:rsid w:val="00D634E1"/>
    <w:rsid w:val="00D6366F"/>
    <w:rsid w:val="00D637A2"/>
    <w:rsid w:val="00D63852"/>
    <w:rsid w:val="00D63A41"/>
    <w:rsid w:val="00D63D1D"/>
    <w:rsid w:val="00D63DB7"/>
    <w:rsid w:val="00D64098"/>
    <w:rsid w:val="00D64115"/>
    <w:rsid w:val="00D6417A"/>
    <w:rsid w:val="00D642DA"/>
    <w:rsid w:val="00D644A2"/>
    <w:rsid w:val="00D64956"/>
    <w:rsid w:val="00D64D36"/>
    <w:rsid w:val="00D64D99"/>
    <w:rsid w:val="00D64DD0"/>
    <w:rsid w:val="00D64F17"/>
    <w:rsid w:val="00D65120"/>
    <w:rsid w:val="00D65225"/>
    <w:rsid w:val="00D653A3"/>
    <w:rsid w:val="00D6542B"/>
    <w:rsid w:val="00D655A0"/>
    <w:rsid w:val="00D655D9"/>
    <w:rsid w:val="00D655EA"/>
    <w:rsid w:val="00D65F7A"/>
    <w:rsid w:val="00D65FF1"/>
    <w:rsid w:val="00D6617B"/>
    <w:rsid w:val="00D664BE"/>
    <w:rsid w:val="00D66703"/>
    <w:rsid w:val="00D6677C"/>
    <w:rsid w:val="00D66B59"/>
    <w:rsid w:val="00D66B92"/>
    <w:rsid w:val="00D67181"/>
    <w:rsid w:val="00D671CA"/>
    <w:rsid w:val="00D672F7"/>
    <w:rsid w:val="00D674EE"/>
    <w:rsid w:val="00D67516"/>
    <w:rsid w:val="00D6773B"/>
    <w:rsid w:val="00D6789E"/>
    <w:rsid w:val="00D678AC"/>
    <w:rsid w:val="00D67909"/>
    <w:rsid w:val="00D67D16"/>
    <w:rsid w:val="00D67DB9"/>
    <w:rsid w:val="00D7087E"/>
    <w:rsid w:val="00D70885"/>
    <w:rsid w:val="00D7092E"/>
    <w:rsid w:val="00D70A07"/>
    <w:rsid w:val="00D70C8D"/>
    <w:rsid w:val="00D71343"/>
    <w:rsid w:val="00D71636"/>
    <w:rsid w:val="00D71926"/>
    <w:rsid w:val="00D71D13"/>
    <w:rsid w:val="00D7255B"/>
    <w:rsid w:val="00D72B7C"/>
    <w:rsid w:val="00D72F5F"/>
    <w:rsid w:val="00D72F9F"/>
    <w:rsid w:val="00D732D7"/>
    <w:rsid w:val="00D73444"/>
    <w:rsid w:val="00D73817"/>
    <w:rsid w:val="00D73D1E"/>
    <w:rsid w:val="00D73D1F"/>
    <w:rsid w:val="00D73F16"/>
    <w:rsid w:val="00D73F19"/>
    <w:rsid w:val="00D7420C"/>
    <w:rsid w:val="00D7442B"/>
    <w:rsid w:val="00D74601"/>
    <w:rsid w:val="00D74717"/>
    <w:rsid w:val="00D74B19"/>
    <w:rsid w:val="00D74C1A"/>
    <w:rsid w:val="00D74E46"/>
    <w:rsid w:val="00D7503B"/>
    <w:rsid w:val="00D752BC"/>
    <w:rsid w:val="00D75546"/>
    <w:rsid w:val="00D7558C"/>
    <w:rsid w:val="00D757C0"/>
    <w:rsid w:val="00D75FB7"/>
    <w:rsid w:val="00D762D4"/>
    <w:rsid w:val="00D764F1"/>
    <w:rsid w:val="00D76792"/>
    <w:rsid w:val="00D76B1B"/>
    <w:rsid w:val="00D76EB3"/>
    <w:rsid w:val="00D77313"/>
    <w:rsid w:val="00D77C1A"/>
    <w:rsid w:val="00D77C95"/>
    <w:rsid w:val="00D80485"/>
    <w:rsid w:val="00D80879"/>
    <w:rsid w:val="00D80D5D"/>
    <w:rsid w:val="00D80E3C"/>
    <w:rsid w:val="00D80EFB"/>
    <w:rsid w:val="00D810E7"/>
    <w:rsid w:val="00D813A5"/>
    <w:rsid w:val="00D813C3"/>
    <w:rsid w:val="00D81530"/>
    <w:rsid w:val="00D8178E"/>
    <w:rsid w:val="00D81AA7"/>
    <w:rsid w:val="00D81E20"/>
    <w:rsid w:val="00D81F79"/>
    <w:rsid w:val="00D81F91"/>
    <w:rsid w:val="00D82260"/>
    <w:rsid w:val="00D82B74"/>
    <w:rsid w:val="00D82BF9"/>
    <w:rsid w:val="00D82E26"/>
    <w:rsid w:val="00D8302C"/>
    <w:rsid w:val="00D830B7"/>
    <w:rsid w:val="00D8311D"/>
    <w:rsid w:val="00D831DA"/>
    <w:rsid w:val="00D83225"/>
    <w:rsid w:val="00D832F4"/>
    <w:rsid w:val="00D83342"/>
    <w:rsid w:val="00D834B8"/>
    <w:rsid w:val="00D83500"/>
    <w:rsid w:val="00D835B8"/>
    <w:rsid w:val="00D836CE"/>
    <w:rsid w:val="00D83746"/>
    <w:rsid w:val="00D83932"/>
    <w:rsid w:val="00D83B95"/>
    <w:rsid w:val="00D83EAE"/>
    <w:rsid w:val="00D83F44"/>
    <w:rsid w:val="00D8403A"/>
    <w:rsid w:val="00D8419B"/>
    <w:rsid w:val="00D84334"/>
    <w:rsid w:val="00D843EE"/>
    <w:rsid w:val="00D843F7"/>
    <w:rsid w:val="00D8495E"/>
    <w:rsid w:val="00D851BD"/>
    <w:rsid w:val="00D85398"/>
    <w:rsid w:val="00D854A0"/>
    <w:rsid w:val="00D856F8"/>
    <w:rsid w:val="00D8570F"/>
    <w:rsid w:val="00D85804"/>
    <w:rsid w:val="00D85911"/>
    <w:rsid w:val="00D85939"/>
    <w:rsid w:val="00D85AD9"/>
    <w:rsid w:val="00D86205"/>
    <w:rsid w:val="00D86327"/>
    <w:rsid w:val="00D865D4"/>
    <w:rsid w:val="00D86D03"/>
    <w:rsid w:val="00D86D04"/>
    <w:rsid w:val="00D86DA6"/>
    <w:rsid w:val="00D87014"/>
    <w:rsid w:val="00D872F7"/>
    <w:rsid w:val="00D8742A"/>
    <w:rsid w:val="00D875DA"/>
    <w:rsid w:val="00D8786A"/>
    <w:rsid w:val="00D87899"/>
    <w:rsid w:val="00D878A9"/>
    <w:rsid w:val="00D87DBA"/>
    <w:rsid w:val="00D900B0"/>
    <w:rsid w:val="00D9015E"/>
    <w:rsid w:val="00D90595"/>
    <w:rsid w:val="00D90B22"/>
    <w:rsid w:val="00D90E03"/>
    <w:rsid w:val="00D914CF"/>
    <w:rsid w:val="00D915B7"/>
    <w:rsid w:val="00D915D6"/>
    <w:rsid w:val="00D9186F"/>
    <w:rsid w:val="00D91A02"/>
    <w:rsid w:val="00D91A8F"/>
    <w:rsid w:val="00D91BA4"/>
    <w:rsid w:val="00D91C2D"/>
    <w:rsid w:val="00D9242A"/>
    <w:rsid w:val="00D924B4"/>
    <w:rsid w:val="00D925E2"/>
    <w:rsid w:val="00D929B2"/>
    <w:rsid w:val="00D92CB8"/>
    <w:rsid w:val="00D92D39"/>
    <w:rsid w:val="00D93165"/>
    <w:rsid w:val="00D93209"/>
    <w:rsid w:val="00D93234"/>
    <w:rsid w:val="00D93630"/>
    <w:rsid w:val="00D9398D"/>
    <w:rsid w:val="00D939CF"/>
    <w:rsid w:val="00D93DEA"/>
    <w:rsid w:val="00D93EEA"/>
    <w:rsid w:val="00D94589"/>
    <w:rsid w:val="00D9459E"/>
    <w:rsid w:val="00D94748"/>
    <w:rsid w:val="00D94918"/>
    <w:rsid w:val="00D94959"/>
    <w:rsid w:val="00D949CB"/>
    <w:rsid w:val="00D95068"/>
    <w:rsid w:val="00D95240"/>
    <w:rsid w:val="00D956D1"/>
    <w:rsid w:val="00D96301"/>
    <w:rsid w:val="00D96474"/>
    <w:rsid w:val="00D96531"/>
    <w:rsid w:val="00D9658F"/>
    <w:rsid w:val="00D96998"/>
    <w:rsid w:val="00D96E5C"/>
    <w:rsid w:val="00D97002"/>
    <w:rsid w:val="00D9716C"/>
    <w:rsid w:val="00D97AD1"/>
    <w:rsid w:val="00D97DEA"/>
    <w:rsid w:val="00D97E41"/>
    <w:rsid w:val="00DA061A"/>
    <w:rsid w:val="00DA08FA"/>
    <w:rsid w:val="00DA09BB"/>
    <w:rsid w:val="00DA0A3D"/>
    <w:rsid w:val="00DA0AA9"/>
    <w:rsid w:val="00DA0BCF"/>
    <w:rsid w:val="00DA0D5B"/>
    <w:rsid w:val="00DA0D8E"/>
    <w:rsid w:val="00DA13D7"/>
    <w:rsid w:val="00DA167C"/>
    <w:rsid w:val="00DA1A4E"/>
    <w:rsid w:val="00DA26E0"/>
    <w:rsid w:val="00DA2729"/>
    <w:rsid w:val="00DA2855"/>
    <w:rsid w:val="00DA2AF0"/>
    <w:rsid w:val="00DA2E03"/>
    <w:rsid w:val="00DA2F62"/>
    <w:rsid w:val="00DA3220"/>
    <w:rsid w:val="00DA3399"/>
    <w:rsid w:val="00DA3F83"/>
    <w:rsid w:val="00DA40F1"/>
    <w:rsid w:val="00DA4166"/>
    <w:rsid w:val="00DA44EE"/>
    <w:rsid w:val="00DA49F5"/>
    <w:rsid w:val="00DA49FE"/>
    <w:rsid w:val="00DA4D81"/>
    <w:rsid w:val="00DA54A2"/>
    <w:rsid w:val="00DA54CC"/>
    <w:rsid w:val="00DA575F"/>
    <w:rsid w:val="00DA57B4"/>
    <w:rsid w:val="00DA5831"/>
    <w:rsid w:val="00DA5A72"/>
    <w:rsid w:val="00DA5A96"/>
    <w:rsid w:val="00DA5DD3"/>
    <w:rsid w:val="00DA5F07"/>
    <w:rsid w:val="00DA5F77"/>
    <w:rsid w:val="00DA6139"/>
    <w:rsid w:val="00DA6319"/>
    <w:rsid w:val="00DA6326"/>
    <w:rsid w:val="00DA6618"/>
    <w:rsid w:val="00DA6635"/>
    <w:rsid w:val="00DA6690"/>
    <w:rsid w:val="00DA6732"/>
    <w:rsid w:val="00DA6867"/>
    <w:rsid w:val="00DA68DA"/>
    <w:rsid w:val="00DA6CDA"/>
    <w:rsid w:val="00DA6D81"/>
    <w:rsid w:val="00DA77B7"/>
    <w:rsid w:val="00DA79EC"/>
    <w:rsid w:val="00DA79FA"/>
    <w:rsid w:val="00DA7E34"/>
    <w:rsid w:val="00DA7E92"/>
    <w:rsid w:val="00DA7F60"/>
    <w:rsid w:val="00DB01C9"/>
    <w:rsid w:val="00DB0290"/>
    <w:rsid w:val="00DB055B"/>
    <w:rsid w:val="00DB0736"/>
    <w:rsid w:val="00DB0916"/>
    <w:rsid w:val="00DB0949"/>
    <w:rsid w:val="00DB14B9"/>
    <w:rsid w:val="00DB1686"/>
    <w:rsid w:val="00DB171C"/>
    <w:rsid w:val="00DB1ADB"/>
    <w:rsid w:val="00DB1C61"/>
    <w:rsid w:val="00DB1D8F"/>
    <w:rsid w:val="00DB1E15"/>
    <w:rsid w:val="00DB2590"/>
    <w:rsid w:val="00DB2782"/>
    <w:rsid w:val="00DB29C3"/>
    <w:rsid w:val="00DB2A59"/>
    <w:rsid w:val="00DB2C32"/>
    <w:rsid w:val="00DB2CF2"/>
    <w:rsid w:val="00DB2F56"/>
    <w:rsid w:val="00DB3050"/>
    <w:rsid w:val="00DB3533"/>
    <w:rsid w:val="00DB3624"/>
    <w:rsid w:val="00DB373D"/>
    <w:rsid w:val="00DB375B"/>
    <w:rsid w:val="00DB3AEC"/>
    <w:rsid w:val="00DB3EFE"/>
    <w:rsid w:val="00DB40A9"/>
    <w:rsid w:val="00DB40E7"/>
    <w:rsid w:val="00DB4484"/>
    <w:rsid w:val="00DB44CE"/>
    <w:rsid w:val="00DB4A85"/>
    <w:rsid w:val="00DB4B27"/>
    <w:rsid w:val="00DB4D77"/>
    <w:rsid w:val="00DB4EE3"/>
    <w:rsid w:val="00DB5041"/>
    <w:rsid w:val="00DB508E"/>
    <w:rsid w:val="00DB51CD"/>
    <w:rsid w:val="00DB5363"/>
    <w:rsid w:val="00DB544A"/>
    <w:rsid w:val="00DB5518"/>
    <w:rsid w:val="00DB551A"/>
    <w:rsid w:val="00DB5A83"/>
    <w:rsid w:val="00DB5C8B"/>
    <w:rsid w:val="00DB5D3A"/>
    <w:rsid w:val="00DB5DA4"/>
    <w:rsid w:val="00DB5E25"/>
    <w:rsid w:val="00DB60F1"/>
    <w:rsid w:val="00DB62F1"/>
    <w:rsid w:val="00DB6727"/>
    <w:rsid w:val="00DB6D5C"/>
    <w:rsid w:val="00DB7395"/>
    <w:rsid w:val="00DB77BF"/>
    <w:rsid w:val="00DB78B3"/>
    <w:rsid w:val="00DB7DA6"/>
    <w:rsid w:val="00DB7F9A"/>
    <w:rsid w:val="00DC008D"/>
    <w:rsid w:val="00DC030F"/>
    <w:rsid w:val="00DC0B20"/>
    <w:rsid w:val="00DC0BE5"/>
    <w:rsid w:val="00DC0C4A"/>
    <w:rsid w:val="00DC0D04"/>
    <w:rsid w:val="00DC0F72"/>
    <w:rsid w:val="00DC11B4"/>
    <w:rsid w:val="00DC1567"/>
    <w:rsid w:val="00DC161A"/>
    <w:rsid w:val="00DC187F"/>
    <w:rsid w:val="00DC26CD"/>
    <w:rsid w:val="00DC2A16"/>
    <w:rsid w:val="00DC2B67"/>
    <w:rsid w:val="00DC2EB7"/>
    <w:rsid w:val="00DC31AA"/>
    <w:rsid w:val="00DC33AB"/>
    <w:rsid w:val="00DC342A"/>
    <w:rsid w:val="00DC3521"/>
    <w:rsid w:val="00DC363B"/>
    <w:rsid w:val="00DC36DA"/>
    <w:rsid w:val="00DC3C53"/>
    <w:rsid w:val="00DC3F02"/>
    <w:rsid w:val="00DC445A"/>
    <w:rsid w:val="00DC451A"/>
    <w:rsid w:val="00DC45CF"/>
    <w:rsid w:val="00DC4967"/>
    <w:rsid w:val="00DC4E1E"/>
    <w:rsid w:val="00DC5196"/>
    <w:rsid w:val="00DC51DC"/>
    <w:rsid w:val="00DC5220"/>
    <w:rsid w:val="00DC59F4"/>
    <w:rsid w:val="00DC5B20"/>
    <w:rsid w:val="00DC5D0B"/>
    <w:rsid w:val="00DC5E59"/>
    <w:rsid w:val="00DC6072"/>
    <w:rsid w:val="00DC61AC"/>
    <w:rsid w:val="00DC646C"/>
    <w:rsid w:val="00DC67CA"/>
    <w:rsid w:val="00DC6C41"/>
    <w:rsid w:val="00DC6C8C"/>
    <w:rsid w:val="00DC6CFA"/>
    <w:rsid w:val="00DC6D8E"/>
    <w:rsid w:val="00DC720B"/>
    <w:rsid w:val="00DC78D3"/>
    <w:rsid w:val="00DC79AF"/>
    <w:rsid w:val="00DC7B0A"/>
    <w:rsid w:val="00DC7F71"/>
    <w:rsid w:val="00DD035E"/>
    <w:rsid w:val="00DD0490"/>
    <w:rsid w:val="00DD0780"/>
    <w:rsid w:val="00DD09FB"/>
    <w:rsid w:val="00DD0C51"/>
    <w:rsid w:val="00DD0C54"/>
    <w:rsid w:val="00DD0EB4"/>
    <w:rsid w:val="00DD0FA6"/>
    <w:rsid w:val="00DD109E"/>
    <w:rsid w:val="00DD1372"/>
    <w:rsid w:val="00DD14F7"/>
    <w:rsid w:val="00DD1544"/>
    <w:rsid w:val="00DD16F0"/>
    <w:rsid w:val="00DD1747"/>
    <w:rsid w:val="00DD174D"/>
    <w:rsid w:val="00DD17B5"/>
    <w:rsid w:val="00DD17FF"/>
    <w:rsid w:val="00DD199B"/>
    <w:rsid w:val="00DD1C5C"/>
    <w:rsid w:val="00DD1EEC"/>
    <w:rsid w:val="00DD1FA1"/>
    <w:rsid w:val="00DD2016"/>
    <w:rsid w:val="00DD23FC"/>
    <w:rsid w:val="00DD251B"/>
    <w:rsid w:val="00DD25DC"/>
    <w:rsid w:val="00DD2721"/>
    <w:rsid w:val="00DD278B"/>
    <w:rsid w:val="00DD2DC6"/>
    <w:rsid w:val="00DD303F"/>
    <w:rsid w:val="00DD30B4"/>
    <w:rsid w:val="00DD341E"/>
    <w:rsid w:val="00DD3433"/>
    <w:rsid w:val="00DD3657"/>
    <w:rsid w:val="00DD36EF"/>
    <w:rsid w:val="00DD37E9"/>
    <w:rsid w:val="00DD3F32"/>
    <w:rsid w:val="00DD43F3"/>
    <w:rsid w:val="00DD451E"/>
    <w:rsid w:val="00DD45D9"/>
    <w:rsid w:val="00DD490E"/>
    <w:rsid w:val="00DD496C"/>
    <w:rsid w:val="00DD49B7"/>
    <w:rsid w:val="00DD4B33"/>
    <w:rsid w:val="00DD4B39"/>
    <w:rsid w:val="00DD4D5C"/>
    <w:rsid w:val="00DD52A0"/>
    <w:rsid w:val="00DD5529"/>
    <w:rsid w:val="00DD5579"/>
    <w:rsid w:val="00DD562A"/>
    <w:rsid w:val="00DD56D8"/>
    <w:rsid w:val="00DD5956"/>
    <w:rsid w:val="00DD5AA0"/>
    <w:rsid w:val="00DD60B3"/>
    <w:rsid w:val="00DD666F"/>
    <w:rsid w:val="00DD6780"/>
    <w:rsid w:val="00DD687F"/>
    <w:rsid w:val="00DD68BA"/>
    <w:rsid w:val="00DD6C47"/>
    <w:rsid w:val="00DD6CA9"/>
    <w:rsid w:val="00DD6E16"/>
    <w:rsid w:val="00DD6F70"/>
    <w:rsid w:val="00DD75F7"/>
    <w:rsid w:val="00DD7B5D"/>
    <w:rsid w:val="00DD7FB5"/>
    <w:rsid w:val="00DE02EA"/>
    <w:rsid w:val="00DE0437"/>
    <w:rsid w:val="00DE0499"/>
    <w:rsid w:val="00DE0965"/>
    <w:rsid w:val="00DE0B13"/>
    <w:rsid w:val="00DE0DE2"/>
    <w:rsid w:val="00DE0E1E"/>
    <w:rsid w:val="00DE1414"/>
    <w:rsid w:val="00DE1429"/>
    <w:rsid w:val="00DE1647"/>
    <w:rsid w:val="00DE1707"/>
    <w:rsid w:val="00DE17FD"/>
    <w:rsid w:val="00DE1B71"/>
    <w:rsid w:val="00DE1DA2"/>
    <w:rsid w:val="00DE1E00"/>
    <w:rsid w:val="00DE1F9C"/>
    <w:rsid w:val="00DE2CD9"/>
    <w:rsid w:val="00DE3008"/>
    <w:rsid w:val="00DE3349"/>
    <w:rsid w:val="00DE33AE"/>
    <w:rsid w:val="00DE3471"/>
    <w:rsid w:val="00DE349A"/>
    <w:rsid w:val="00DE357E"/>
    <w:rsid w:val="00DE3736"/>
    <w:rsid w:val="00DE39E5"/>
    <w:rsid w:val="00DE3A5F"/>
    <w:rsid w:val="00DE3AEE"/>
    <w:rsid w:val="00DE3DBB"/>
    <w:rsid w:val="00DE3E43"/>
    <w:rsid w:val="00DE416F"/>
    <w:rsid w:val="00DE427C"/>
    <w:rsid w:val="00DE42F0"/>
    <w:rsid w:val="00DE4490"/>
    <w:rsid w:val="00DE49B7"/>
    <w:rsid w:val="00DE49F1"/>
    <w:rsid w:val="00DE4A78"/>
    <w:rsid w:val="00DE4BBF"/>
    <w:rsid w:val="00DE4ECD"/>
    <w:rsid w:val="00DE4F28"/>
    <w:rsid w:val="00DE51C7"/>
    <w:rsid w:val="00DE560A"/>
    <w:rsid w:val="00DE5746"/>
    <w:rsid w:val="00DE57C6"/>
    <w:rsid w:val="00DE58F9"/>
    <w:rsid w:val="00DE5EB5"/>
    <w:rsid w:val="00DE5F10"/>
    <w:rsid w:val="00DE5F7E"/>
    <w:rsid w:val="00DE66C6"/>
    <w:rsid w:val="00DE67C1"/>
    <w:rsid w:val="00DE69DF"/>
    <w:rsid w:val="00DE69FE"/>
    <w:rsid w:val="00DE6AD9"/>
    <w:rsid w:val="00DE6B6A"/>
    <w:rsid w:val="00DE7520"/>
    <w:rsid w:val="00DE7925"/>
    <w:rsid w:val="00DE7BC9"/>
    <w:rsid w:val="00DE7C58"/>
    <w:rsid w:val="00DE7CA6"/>
    <w:rsid w:val="00DE7CEA"/>
    <w:rsid w:val="00DE7D78"/>
    <w:rsid w:val="00DE7E7D"/>
    <w:rsid w:val="00DE7F33"/>
    <w:rsid w:val="00DF049E"/>
    <w:rsid w:val="00DF06B2"/>
    <w:rsid w:val="00DF0A78"/>
    <w:rsid w:val="00DF0B00"/>
    <w:rsid w:val="00DF0E3D"/>
    <w:rsid w:val="00DF1206"/>
    <w:rsid w:val="00DF1415"/>
    <w:rsid w:val="00DF1557"/>
    <w:rsid w:val="00DF17B9"/>
    <w:rsid w:val="00DF1CDB"/>
    <w:rsid w:val="00DF1FA1"/>
    <w:rsid w:val="00DF2612"/>
    <w:rsid w:val="00DF26A2"/>
    <w:rsid w:val="00DF26A9"/>
    <w:rsid w:val="00DF26D7"/>
    <w:rsid w:val="00DF2A07"/>
    <w:rsid w:val="00DF2D8D"/>
    <w:rsid w:val="00DF2E0F"/>
    <w:rsid w:val="00DF2E14"/>
    <w:rsid w:val="00DF3075"/>
    <w:rsid w:val="00DF308C"/>
    <w:rsid w:val="00DF33B3"/>
    <w:rsid w:val="00DF3A3E"/>
    <w:rsid w:val="00DF3FCD"/>
    <w:rsid w:val="00DF47E7"/>
    <w:rsid w:val="00DF4A6B"/>
    <w:rsid w:val="00DF4DB4"/>
    <w:rsid w:val="00DF50DC"/>
    <w:rsid w:val="00DF56D4"/>
    <w:rsid w:val="00DF572C"/>
    <w:rsid w:val="00DF58D8"/>
    <w:rsid w:val="00DF5AFD"/>
    <w:rsid w:val="00DF5B5F"/>
    <w:rsid w:val="00DF628A"/>
    <w:rsid w:val="00DF6295"/>
    <w:rsid w:val="00DF62BC"/>
    <w:rsid w:val="00DF6381"/>
    <w:rsid w:val="00DF654D"/>
    <w:rsid w:val="00DF6796"/>
    <w:rsid w:val="00DF6F57"/>
    <w:rsid w:val="00DF7003"/>
    <w:rsid w:val="00DF708E"/>
    <w:rsid w:val="00DF7234"/>
    <w:rsid w:val="00DF7274"/>
    <w:rsid w:val="00DF73DA"/>
    <w:rsid w:val="00DF76DE"/>
    <w:rsid w:val="00DF78E4"/>
    <w:rsid w:val="00DF7BFA"/>
    <w:rsid w:val="00DF7EA1"/>
    <w:rsid w:val="00DF7F2F"/>
    <w:rsid w:val="00DF7FEA"/>
    <w:rsid w:val="00E002F2"/>
    <w:rsid w:val="00E0044B"/>
    <w:rsid w:val="00E0052C"/>
    <w:rsid w:val="00E00849"/>
    <w:rsid w:val="00E00AE2"/>
    <w:rsid w:val="00E011CA"/>
    <w:rsid w:val="00E01721"/>
    <w:rsid w:val="00E01967"/>
    <w:rsid w:val="00E01ADC"/>
    <w:rsid w:val="00E01F02"/>
    <w:rsid w:val="00E02251"/>
    <w:rsid w:val="00E023EA"/>
    <w:rsid w:val="00E02BB5"/>
    <w:rsid w:val="00E02C73"/>
    <w:rsid w:val="00E02CF3"/>
    <w:rsid w:val="00E02ECE"/>
    <w:rsid w:val="00E0325A"/>
    <w:rsid w:val="00E0341D"/>
    <w:rsid w:val="00E034A5"/>
    <w:rsid w:val="00E034B1"/>
    <w:rsid w:val="00E03604"/>
    <w:rsid w:val="00E03674"/>
    <w:rsid w:val="00E03F5C"/>
    <w:rsid w:val="00E04057"/>
    <w:rsid w:val="00E0430F"/>
    <w:rsid w:val="00E04439"/>
    <w:rsid w:val="00E0444D"/>
    <w:rsid w:val="00E0458F"/>
    <w:rsid w:val="00E0475C"/>
    <w:rsid w:val="00E052A3"/>
    <w:rsid w:val="00E056E9"/>
    <w:rsid w:val="00E05776"/>
    <w:rsid w:val="00E057DA"/>
    <w:rsid w:val="00E058B7"/>
    <w:rsid w:val="00E05B57"/>
    <w:rsid w:val="00E05BC9"/>
    <w:rsid w:val="00E05E11"/>
    <w:rsid w:val="00E06678"/>
    <w:rsid w:val="00E068E5"/>
    <w:rsid w:val="00E06944"/>
    <w:rsid w:val="00E06A8F"/>
    <w:rsid w:val="00E06AC7"/>
    <w:rsid w:val="00E06B21"/>
    <w:rsid w:val="00E06C8D"/>
    <w:rsid w:val="00E070F9"/>
    <w:rsid w:val="00E074DC"/>
    <w:rsid w:val="00E07708"/>
    <w:rsid w:val="00E10198"/>
    <w:rsid w:val="00E102FD"/>
    <w:rsid w:val="00E10813"/>
    <w:rsid w:val="00E10AE0"/>
    <w:rsid w:val="00E10B91"/>
    <w:rsid w:val="00E10BD3"/>
    <w:rsid w:val="00E11162"/>
    <w:rsid w:val="00E11293"/>
    <w:rsid w:val="00E118C4"/>
    <w:rsid w:val="00E11B1F"/>
    <w:rsid w:val="00E11E76"/>
    <w:rsid w:val="00E11F45"/>
    <w:rsid w:val="00E124F1"/>
    <w:rsid w:val="00E12796"/>
    <w:rsid w:val="00E12822"/>
    <w:rsid w:val="00E129C7"/>
    <w:rsid w:val="00E12A3B"/>
    <w:rsid w:val="00E12C3C"/>
    <w:rsid w:val="00E132C1"/>
    <w:rsid w:val="00E132CC"/>
    <w:rsid w:val="00E136D3"/>
    <w:rsid w:val="00E13BE0"/>
    <w:rsid w:val="00E13D20"/>
    <w:rsid w:val="00E140E4"/>
    <w:rsid w:val="00E143F8"/>
    <w:rsid w:val="00E14854"/>
    <w:rsid w:val="00E14959"/>
    <w:rsid w:val="00E14A4D"/>
    <w:rsid w:val="00E14A9C"/>
    <w:rsid w:val="00E14B8A"/>
    <w:rsid w:val="00E14E62"/>
    <w:rsid w:val="00E150ED"/>
    <w:rsid w:val="00E15177"/>
    <w:rsid w:val="00E1518F"/>
    <w:rsid w:val="00E15470"/>
    <w:rsid w:val="00E157C9"/>
    <w:rsid w:val="00E15847"/>
    <w:rsid w:val="00E158EF"/>
    <w:rsid w:val="00E159B7"/>
    <w:rsid w:val="00E15A13"/>
    <w:rsid w:val="00E15BCB"/>
    <w:rsid w:val="00E15FF9"/>
    <w:rsid w:val="00E1629D"/>
    <w:rsid w:val="00E16629"/>
    <w:rsid w:val="00E1694E"/>
    <w:rsid w:val="00E16B0B"/>
    <w:rsid w:val="00E16CE3"/>
    <w:rsid w:val="00E16E30"/>
    <w:rsid w:val="00E16E45"/>
    <w:rsid w:val="00E16FEF"/>
    <w:rsid w:val="00E17962"/>
    <w:rsid w:val="00E17A74"/>
    <w:rsid w:val="00E17DD1"/>
    <w:rsid w:val="00E2010E"/>
    <w:rsid w:val="00E20534"/>
    <w:rsid w:val="00E20A64"/>
    <w:rsid w:val="00E20BDC"/>
    <w:rsid w:val="00E20DBE"/>
    <w:rsid w:val="00E20F60"/>
    <w:rsid w:val="00E20FB6"/>
    <w:rsid w:val="00E20FF0"/>
    <w:rsid w:val="00E21174"/>
    <w:rsid w:val="00E21290"/>
    <w:rsid w:val="00E213A9"/>
    <w:rsid w:val="00E21415"/>
    <w:rsid w:val="00E2161F"/>
    <w:rsid w:val="00E21922"/>
    <w:rsid w:val="00E21B63"/>
    <w:rsid w:val="00E220A1"/>
    <w:rsid w:val="00E22592"/>
    <w:rsid w:val="00E22617"/>
    <w:rsid w:val="00E22928"/>
    <w:rsid w:val="00E22C56"/>
    <w:rsid w:val="00E22EB9"/>
    <w:rsid w:val="00E22FCE"/>
    <w:rsid w:val="00E2323D"/>
    <w:rsid w:val="00E235FF"/>
    <w:rsid w:val="00E23637"/>
    <w:rsid w:val="00E2397D"/>
    <w:rsid w:val="00E23C1F"/>
    <w:rsid w:val="00E2416A"/>
    <w:rsid w:val="00E2429B"/>
    <w:rsid w:val="00E244A9"/>
    <w:rsid w:val="00E24630"/>
    <w:rsid w:val="00E24867"/>
    <w:rsid w:val="00E24E6A"/>
    <w:rsid w:val="00E24E8D"/>
    <w:rsid w:val="00E24E98"/>
    <w:rsid w:val="00E252B3"/>
    <w:rsid w:val="00E25363"/>
    <w:rsid w:val="00E254D6"/>
    <w:rsid w:val="00E2560D"/>
    <w:rsid w:val="00E25C82"/>
    <w:rsid w:val="00E261F2"/>
    <w:rsid w:val="00E262D5"/>
    <w:rsid w:val="00E26473"/>
    <w:rsid w:val="00E264A2"/>
    <w:rsid w:val="00E2692E"/>
    <w:rsid w:val="00E26D80"/>
    <w:rsid w:val="00E26E31"/>
    <w:rsid w:val="00E26EC5"/>
    <w:rsid w:val="00E26F0E"/>
    <w:rsid w:val="00E271C6"/>
    <w:rsid w:val="00E2776F"/>
    <w:rsid w:val="00E27AD9"/>
    <w:rsid w:val="00E27D03"/>
    <w:rsid w:val="00E27FBE"/>
    <w:rsid w:val="00E30161"/>
    <w:rsid w:val="00E30844"/>
    <w:rsid w:val="00E30C0D"/>
    <w:rsid w:val="00E3102E"/>
    <w:rsid w:val="00E310B8"/>
    <w:rsid w:val="00E3183E"/>
    <w:rsid w:val="00E31878"/>
    <w:rsid w:val="00E31AD3"/>
    <w:rsid w:val="00E31F12"/>
    <w:rsid w:val="00E31F1B"/>
    <w:rsid w:val="00E321D1"/>
    <w:rsid w:val="00E32346"/>
    <w:rsid w:val="00E327BE"/>
    <w:rsid w:val="00E32AA1"/>
    <w:rsid w:val="00E32F43"/>
    <w:rsid w:val="00E32FA3"/>
    <w:rsid w:val="00E33174"/>
    <w:rsid w:val="00E33238"/>
    <w:rsid w:val="00E333C2"/>
    <w:rsid w:val="00E333F2"/>
    <w:rsid w:val="00E33C90"/>
    <w:rsid w:val="00E33CAA"/>
    <w:rsid w:val="00E33D43"/>
    <w:rsid w:val="00E33E63"/>
    <w:rsid w:val="00E33EB8"/>
    <w:rsid w:val="00E3415D"/>
    <w:rsid w:val="00E3415E"/>
    <w:rsid w:val="00E34A90"/>
    <w:rsid w:val="00E34B6A"/>
    <w:rsid w:val="00E34D4B"/>
    <w:rsid w:val="00E34DB9"/>
    <w:rsid w:val="00E350E4"/>
    <w:rsid w:val="00E35321"/>
    <w:rsid w:val="00E35518"/>
    <w:rsid w:val="00E356A1"/>
    <w:rsid w:val="00E358A4"/>
    <w:rsid w:val="00E3593C"/>
    <w:rsid w:val="00E35961"/>
    <w:rsid w:val="00E35AF0"/>
    <w:rsid w:val="00E35BC3"/>
    <w:rsid w:val="00E35BD9"/>
    <w:rsid w:val="00E35D12"/>
    <w:rsid w:val="00E36BB2"/>
    <w:rsid w:val="00E36F2C"/>
    <w:rsid w:val="00E37167"/>
    <w:rsid w:val="00E373BA"/>
    <w:rsid w:val="00E375BA"/>
    <w:rsid w:val="00E37724"/>
    <w:rsid w:val="00E3773D"/>
    <w:rsid w:val="00E37934"/>
    <w:rsid w:val="00E379C9"/>
    <w:rsid w:val="00E37EAD"/>
    <w:rsid w:val="00E400B4"/>
    <w:rsid w:val="00E40431"/>
    <w:rsid w:val="00E40472"/>
    <w:rsid w:val="00E406EB"/>
    <w:rsid w:val="00E40712"/>
    <w:rsid w:val="00E409A8"/>
    <w:rsid w:val="00E40FE3"/>
    <w:rsid w:val="00E410FE"/>
    <w:rsid w:val="00E41107"/>
    <w:rsid w:val="00E41150"/>
    <w:rsid w:val="00E41163"/>
    <w:rsid w:val="00E41679"/>
    <w:rsid w:val="00E417B7"/>
    <w:rsid w:val="00E41838"/>
    <w:rsid w:val="00E41D18"/>
    <w:rsid w:val="00E4259C"/>
    <w:rsid w:val="00E42662"/>
    <w:rsid w:val="00E42816"/>
    <w:rsid w:val="00E42861"/>
    <w:rsid w:val="00E42C77"/>
    <w:rsid w:val="00E42E95"/>
    <w:rsid w:val="00E42EA7"/>
    <w:rsid w:val="00E433C8"/>
    <w:rsid w:val="00E438EB"/>
    <w:rsid w:val="00E43A14"/>
    <w:rsid w:val="00E43CBB"/>
    <w:rsid w:val="00E43E88"/>
    <w:rsid w:val="00E43F4B"/>
    <w:rsid w:val="00E4406E"/>
    <w:rsid w:val="00E44158"/>
    <w:rsid w:val="00E444AD"/>
    <w:rsid w:val="00E449E6"/>
    <w:rsid w:val="00E44A6F"/>
    <w:rsid w:val="00E44C7A"/>
    <w:rsid w:val="00E44D52"/>
    <w:rsid w:val="00E44DAA"/>
    <w:rsid w:val="00E44E5D"/>
    <w:rsid w:val="00E44E8E"/>
    <w:rsid w:val="00E45022"/>
    <w:rsid w:val="00E451EE"/>
    <w:rsid w:val="00E453C4"/>
    <w:rsid w:val="00E456D7"/>
    <w:rsid w:val="00E4599D"/>
    <w:rsid w:val="00E45A44"/>
    <w:rsid w:val="00E45A6B"/>
    <w:rsid w:val="00E45A87"/>
    <w:rsid w:val="00E45F36"/>
    <w:rsid w:val="00E45F7C"/>
    <w:rsid w:val="00E46206"/>
    <w:rsid w:val="00E4632E"/>
    <w:rsid w:val="00E46426"/>
    <w:rsid w:val="00E46774"/>
    <w:rsid w:val="00E4693E"/>
    <w:rsid w:val="00E46C78"/>
    <w:rsid w:val="00E46DD0"/>
    <w:rsid w:val="00E470D3"/>
    <w:rsid w:val="00E4725F"/>
    <w:rsid w:val="00E473C6"/>
    <w:rsid w:val="00E475B6"/>
    <w:rsid w:val="00E47616"/>
    <w:rsid w:val="00E47D46"/>
    <w:rsid w:val="00E47E3D"/>
    <w:rsid w:val="00E47EB1"/>
    <w:rsid w:val="00E50554"/>
    <w:rsid w:val="00E50C5E"/>
    <w:rsid w:val="00E50EB0"/>
    <w:rsid w:val="00E51005"/>
    <w:rsid w:val="00E5103D"/>
    <w:rsid w:val="00E513AF"/>
    <w:rsid w:val="00E51AD5"/>
    <w:rsid w:val="00E51D0C"/>
    <w:rsid w:val="00E51DC3"/>
    <w:rsid w:val="00E51DCA"/>
    <w:rsid w:val="00E51E5C"/>
    <w:rsid w:val="00E51E6E"/>
    <w:rsid w:val="00E51EDD"/>
    <w:rsid w:val="00E52276"/>
    <w:rsid w:val="00E52401"/>
    <w:rsid w:val="00E52563"/>
    <w:rsid w:val="00E52779"/>
    <w:rsid w:val="00E52971"/>
    <w:rsid w:val="00E52CED"/>
    <w:rsid w:val="00E531F5"/>
    <w:rsid w:val="00E53451"/>
    <w:rsid w:val="00E53E7B"/>
    <w:rsid w:val="00E548DB"/>
    <w:rsid w:val="00E54B0F"/>
    <w:rsid w:val="00E54D10"/>
    <w:rsid w:val="00E54E4C"/>
    <w:rsid w:val="00E5508E"/>
    <w:rsid w:val="00E5573B"/>
    <w:rsid w:val="00E55F24"/>
    <w:rsid w:val="00E55FF4"/>
    <w:rsid w:val="00E56071"/>
    <w:rsid w:val="00E56A63"/>
    <w:rsid w:val="00E56FC3"/>
    <w:rsid w:val="00E574C6"/>
    <w:rsid w:val="00E57607"/>
    <w:rsid w:val="00E579D1"/>
    <w:rsid w:val="00E60095"/>
    <w:rsid w:val="00E600EA"/>
    <w:rsid w:val="00E603D9"/>
    <w:rsid w:val="00E6067A"/>
    <w:rsid w:val="00E6092D"/>
    <w:rsid w:val="00E60D84"/>
    <w:rsid w:val="00E60EBF"/>
    <w:rsid w:val="00E61201"/>
    <w:rsid w:val="00E61239"/>
    <w:rsid w:val="00E61329"/>
    <w:rsid w:val="00E61380"/>
    <w:rsid w:val="00E613E7"/>
    <w:rsid w:val="00E61ABD"/>
    <w:rsid w:val="00E61CF0"/>
    <w:rsid w:val="00E61EBC"/>
    <w:rsid w:val="00E61EEC"/>
    <w:rsid w:val="00E6224F"/>
    <w:rsid w:val="00E62677"/>
    <w:rsid w:val="00E627B5"/>
    <w:rsid w:val="00E62893"/>
    <w:rsid w:val="00E628A1"/>
    <w:rsid w:val="00E62A92"/>
    <w:rsid w:val="00E62C7A"/>
    <w:rsid w:val="00E62DB0"/>
    <w:rsid w:val="00E632A4"/>
    <w:rsid w:val="00E63443"/>
    <w:rsid w:val="00E6381C"/>
    <w:rsid w:val="00E63A59"/>
    <w:rsid w:val="00E63CC1"/>
    <w:rsid w:val="00E63DC8"/>
    <w:rsid w:val="00E641F9"/>
    <w:rsid w:val="00E6438E"/>
    <w:rsid w:val="00E64735"/>
    <w:rsid w:val="00E64746"/>
    <w:rsid w:val="00E64ABA"/>
    <w:rsid w:val="00E64F4C"/>
    <w:rsid w:val="00E655A7"/>
    <w:rsid w:val="00E6572B"/>
    <w:rsid w:val="00E65BB0"/>
    <w:rsid w:val="00E65C35"/>
    <w:rsid w:val="00E65FCA"/>
    <w:rsid w:val="00E6631E"/>
    <w:rsid w:val="00E6652F"/>
    <w:rsid w:val="00E66838"/>
    <w:rsid w:val="00E668DC"/>
    <w:rsid w:val="00E669DD"/>
    <w:rsid w:val="00E66CCC"/>
    <w:rsid w:val="00E66F6C"/>
    <w:rsid w:val="00E67177"/>
    <w:rsid w:val="00E67756"/>
    <w:rsid w:val="00E67B34"/>
    <w:rsid w:val="00E70220"/>
    <w:rsid w:val="00E703C9"/>
    <w:rsid w:val="00E7059F"/>
    <w:rsid w:val="00E706A4"/>
    <w:rsid w:val="00E7083E"/>
    <w:rsid w:val="00E70A04"/>
    <w:rsid w:val="00E70C40"/>
    <w:rsid w:val="00E716BF"/>
    <w:rsid w:val="00E71802"/>
    <w:rsid w:val="00E718BE"/>
    <w:rsid w:val="00E71920"/>
    <w:rsid w:val="00E71B3D"/>
    <w:rsid w:val="00E71CCC"/>
    <w:rsid w:val="00E72439"/>
    <w:rsid w:val="00E724CA"/>
    <w:rsid w:val="00E724DC"/>
    <w:rsid w:val="00E72614"/>
    <w:rsid w:val="00E72998"/>
    <w:rsid w:val="00E72E2F"/>
    <w:rsid w:val="00E72F8F"/>
    <w:rsid w:val="00E7321E"/>
    <w:rsid w:val="00E7372B"/>
    <w:rsid w:val="00E7385D"/>
    <w:rsid w:val="00E73CCF"/>
    <w:rsid w:val="00E744F9"/>
    <w:rsid w:val="00E7457A"/>
    <w:rsid w:val="00E74A2F"/>
    <w:rsid w:val="00E74A95"/>
    <w:rsid w:val="00E74B0F"/>
    <w:rsid w:val="00E74D46"/>
    <w:rsid w:val="00E74EFB"/>
    <w:rsid w:val="00E7502F"/>
    <w:rsid w:val="00E75114"/>
    <w:rsid w:val="00E75557"/>
    <w:rsid w:val="00E75754"/>
    <w:rsid w:val="00E759EB"/>
    <w:rsid w:val="00E75B4C"/>
    <w:rsid w:val="00E75BE7"/>
    <w:rsid w:val="00E75E49"/>
    <w:rsid w:val="00E76023"/>
    <w:rsid w:val="00E761A2"/>
    <w:rsid w:val="00E763B5"/>
    <w:rsid w:val="00E763CB"/>
    <w:rsid w:val="00E7664E"/>
    <w:rsid w:val="00E7667D"/>
    <w:rsid w:val="00E76ACC"/>
    <w:rsid w:val="00E76CBF"/>
    <w:rsid w:val="00E7703B"/>
    <w:rsid w:val="00E77210"/>
    <w:rsid w:val="00E7733D"/>
    <w:rsid w:val="00E773E3"/>
    <w:rsid w:val="00E777CF"/>
    <w:rsid w:val="00E77C72"/>
    <w:rsid w:val="00E80663"/>
    <w:rsid w:val="00E80814"/>
    <w:rsid w:val="00E80947"/>
    <w:rsid w:val="00E80AF4"/>
    <w:rsid w:val="00E80E2E"/>
    <w:rsid w:val="00E80E42"/>
    <w:rsid w:val="00E80EF6"/>
    <w:rsid w:val="00E8124C"/>
    <w:rsid w:val="00E813E9"/>
    <w:rsid w:val="00E81562"/>
    <w:rsid w:val="00E8181B"/>
    <w:rsid w:val="00E818F8"/>
    <w:rsid w:val="00E81AD6"/>
    <w:rsid w:val="00E81FD8"/>
    <w:rsid w:val="00E822A8"/>
    <w:rsid w:val="00E824C5"/>
    <w:rsid w:val="00E82502"/>
    <w:rsid w:val="00E829D3"/>
    <w:rsid w:val="00E82D58"/>
    <w:rsid w:val="00E82E28"/>
    <w:rsid w:val="00E836F1"/>
    <w:rsid w:val="00E83AE1"/>
    <w:rsid w:val="00E83BD8"/>
    <w:rsid w:val="00E83DB5"/>
    <w:rsid w:val="00E844A4"/>
    <w:rsid w:val="00E84616"/>
    <w:rsid w:val="00E847BB"/>
    <w:rsid w:val="00E847C1"/>
    <w:rsid w:val="00E84950"/>
    <w:rsid w:val="00E84A8B"/>
    <w:rsid w:val="00E84DD4"/>
    <w:rsid w:val="00E85155"/>
    <w:rsid w:val="00E851B0"/>
    <w:rsid w:val="00E8524B"/>
    <w:rsid w:val="00E85665"/>
    <w:rsid w:val="00E858D9"/>
    <w:rsid w:val="00E85B5B"/>
    <w:rsid w:val="00E85CF9"/>
    <w:rsid w:val="00E861C8"/>
    <w:rsid w:val="00E865EA"/>
    <w:rsid w:val="00E867F3"/>
    <w:rsid w:val="00E86857"/>
    <w:rsid w:val="00E868C7"/>
    <w:rsid w:val="00E86F39"/>
    <w:rsid w:val="00E87316"/>
    <w:rsid w:val="00E87518"/>
    <w:rsid w:val="00E875C4"/>
    <w:rsid w:val="00E877B6"/>
    <w:rsid w:val="00E87805"/>
    <w:rsid w:val="00E87B10"/>
    <w:rsid w:val="00E87DF6"/>
    <w:rsid w:val="00E87F7E"/>
    <w:rsid w:val="00E90077"/>
    <w:rsid w:val="00E901E0"/>
    <w:rsid w:val="00E9022E"/>
    <w:rsid w:val="00E9055A"/>
    <w:rsid w:val="00E9060C"/>
    <w:rsid w:val="00E9092F"/>
    <w:rsid w:val="00E90A01"/>
    <w:rsid w:val="00E90BA3"/>
    <w:rsid w:val="00E90DB7"/>
    <w:rsid w:val="00E90F9F"/>
    <w:rsid w:val="00E912C7"/>
    <w:rsid w:val="00E914EC"/>
    <w:rsid w:val="00E91659"/>
    <w:rsid w:val="00E9184F"/>
    <w:rsid w:val="00E919A7"/>
    <w:rsid w:val="00E91B02"/>
    <w:rsid w:val="00E91EFC"/>
    <w:rsid w:val="00E92146"/>
    <w:rsid w:val="00E921F9"/>
    <w:rsid w:val="00E9253F"/>
    <w:rsid w:val="00E92671"/>
    <w:rsid w:val="00E926D3"/>
    <w:rsid w:val="00E92740"/>
    <w:rsid w:val="00E92BBF"/>
    <w:rsid w:val="00E92EC6"/>
    <w:rsid w:val="00E9313D"/>
    <w:rsid w:val="00E93259"/>
    <w:rsid w:val="00E935A1"/>
    <w:rsid w:val="00E935DF"/>
    <w:rsid w:val="00E9372B"/>
    <w:rsid w:val="00E93885"/>
    <w:rsid w:val="00E93957"/>
    <w:rsid w:val="00E9399E"/>
    <w:rsid w:val="00E93AD4"/>
    <w:rsid w:val="00E93DEC"/>
    <w:rsid w:val="00E942C5"/>
    <w:rsid w:val="00E943BE"/>
    <w:rsid w:val="00E945A1"/>
    <w:rsid w:val="00E94666"/>
    <w:rsid w:val="00E94834"/>
    <w:rsid w:val="00E94902"/>
    <w:rsid w:val="00E94ACD"/>
    <w:rsid w:val="00E95256"/>
    <w:rsid w:val="00E95313"/>
    <w:rsid w:val="00E953E9"/>
    <w:rsid w:val="00E9550E"/>
    <w:rsid w:val="00E955FA"/>
    <w:rsid w:val="00E95638"/>
    <w:rsid w:val="00E9566A"/>
    <w:rsid w:val="00E95728"/>
    <w:rsid w:val="00E9591A"/>
    <w:rsid w:val="00E95A4A"/>
    <w:rsid w:val="00E95CB1"/>
    <w:rsid w:val="00E95F0F"/>
    <w:rsid w:val="00E961F2"/>
    <w:rsid w:val="00E96325"/>
    <w:rsid w:val="00E96514"/>
    <w:rsid w:val="00E967DB"/>
    <w:rsid w:val="00E96B61"/>
    <w:rsid w:val="00E96E86"/>
    <w:rsid w:val="00E973B0"/>
    <w:rsid w:val="00E97464"/>
    <w:rsid w:val="00E9772E"/>
    <w:rsid w:val="00E97761"/>
    <w:rsid w:val="00E97767"/>
    <w:rsid w:val="00E9785F"/>
    <w:rsid w:val="00E979C3"/>
    <w:rsid w:val="00E97ADE"/>
    <w:rsid w:val="00E97CDC"/>
    <w:rsid w:val="00E97F54"/>
    <w:rsid w:val="00EA0101"/>
    <w:rsid w:val="00EA0140"/>
    <w:rsid w:val="00EA02A7"/>
    <w:rsid w:val="00EA02B0"/>
    <w:rsid w:val="00EA03C8"/>
    <w:rsid w:val="00EA042D"/>
    <w:rsid w:val="00EA04DC"/>
    <w:rsid w:val="00EA04DF"/>
    <w:rsid w:val="00EA05D0"/>
    <w:rsid w:val="00EA0667"/>
    <w:rsid w:val="00EA0922"/>
    <w:rsid w:val="00EA0A21"/>
    <w:rsid w:val="00EA0BC5"/>
    <w:rsid w:val="00EA0E44"/>
    <w:rsid w:val="00EA0F96"/>
    <w:rsid w:val="00EA17DE"/>
    <w:rsid w:val="00EA1853"/>
    <w:rsid w:val="00EA1C0D"/>
    <w:rsid w:val="00EA1C5B"/>
    <w:rsid w:val="00EA1F1F"/>
    <w:rsid w:val="00EA2126"/>
    <w:rsid w:val="00EA22EC"/>
    <w:rsid w:val="00EA246C"/>
    <w:rsid w:val="00EA26FC"/>
    <w:rsid w:val="00EA2844"/>
    <w:rsid w:val="00EA2A50"/>
    <w:rsid w:val="00EA2B60"/>
    <w:rsid w:val="00EA2E45"/>
    <w:rsid w:val="00EA348D"/>
    <w:rsid w:val="00EA350A"/>
    <w:rsid w:val="00EA35C8"/>
    <w:rsid w:val="00EA373D"/>
    <w:rsid w:val="00EA39F5"/>
    <w:rsid w:val="00EA3D19"/>
    <w:rsid w:val="00EA3D44"/>
    <w:rsid w:val="00EA414B"/>
    <w:rsid w:val="00EA42E5"/>
    <w:rsid w:val="00EA4552"/>
    <w:rsid w:val="00EA4788"/>
    <w:rsid w:val="00EA4926"/>
    <w:rsid w:val="00EA4A10"/>
    <w:rsid w:val="00EA4D7F"/>
    <w:rsid w:val="00EA4DCC"/>
    <w:rsid w:val="00EA4DF4"/>
    <w:rsid w:val="00EA5020"/>
    <w:rsid w:val="00EA54A8"/>
    <w:rsid w:val="00EA580E"/>
    <w:rsid w:val="00EA59D7"/>
    <w:rsid w:val="00EA5AC4"/>
    <w:rsid w:val="00EA5ED7"/>
    <w:rsid w:val="00EA5F45"/>
    <w:rsid w:val="00EA62B8"/>
    <w:rsid w:val="00EA6604"/>
    <w:rsid w:val="00EA664E"/>
    <w:rsid w:val="00EA6CA5"/>
    <w:rsid w:val="00EA6CD1"/>
    <w:rsid w:val="00EA6F45"/>
    <w:rsid w:val="00EA6F8B"/>
    <w:rsid w:val="00EA70E1"/>
    <w:rsid w:val="00EA71FA"/>
    <w:rsid w:val="00EA7A3E"/>
    <w:rsid w:val="00EA7E50"/>
    <w:rsid w:val="00EA7FE3"/>
    <w:rsid w:val="00EB0152"/>
    <w:rsid w:val="00EB028F"/>
    <w:rsid w:val="00EB029D"/>
    <w:rsid w:val="00EB038E"/>
    <w:rsid w:val="00EB05B3"/>
    <w:rsid w:val="00EB0847"/>
    <w:rsid w:val="00EB09B8"/>
    <w:rsid w:val="00EB0AAC"/>
    <w:rsid w:val="00EB0C92"/>
    <w:rsid w:val="00EB0DD6"/>
    <w:rsid w:val="00EB1CDF"/>
    <w:rsid w:val="00EB1EFF"/>
    <w:rsid w:val="00EB2382"/>
    <w:rsid w:val="00EB265F"/>
    <w:rsid w:val="00EB26B9"/>
    <w:rsid w:val="00EB27BE"/>
    <w:rsid w:val="00EB2817"/>
    <w:rsid w:val="00EB297A"/>
    <w:rsid w:val="00EB29C0"/>
    <w:rsid w:val="00EB2EED"/>
    <w:rsid w:val="00EB32DE"/>
    <w:rsid w:val="00EB3304"/>
    <w:rsid w:val="00EB34A2"/>
    <w:rsid w:val="00EB3A18"/>
    <w:rsid w:val="00EB3B4A"/>
    <w:rsid w:val="00EB3D85"/>
    <w:rsid w:val="00EB3EBC"/>
    <w:rsid w:val="00EB405C"/>
    <w:rsid w:val="00EB420E"/>
    <w:rsid w:val="00EB4698"/>
    <w:rsid w:val="00EB46B0"/>
    <w:rsid w:val="00EB4E12"/>
    <w:rsid w:val="00EB51CE"/>
    <w:rsid w:val="00EB529A"/>
    <w:rsid w:val="00EB588C"/>
    <w:rsid w:val="00EB596D"/>
    <w:rsid w:val="00EB599B"/>
    <w:rsid w:val="00EB5B91"/>
    <w:rsid w:val="00EB60A1"/>
    <w:rsid w:val="00EB610B"/>
    <w:rsid w:val="00EB61D2"/>
    <w:rsid w:val="00EB6271"/>
    <w:rsid w:val="00EB6276"/>
    <w:rsid w:val="00EB6301"/>
    <w:rsid w:val="00EB6449"/>
    <w:rsid w:val="00EB6748"/>
    <w:rsid w:val="00EB685A"/>
    <w:rsid w:val="00EB6AE7"/>
    <w:rsid w:val="00EB70E1"/>
    <w:rsid w:val="00EB735C"/>
    <w:rsid w:val="00EB7B15"/>
    <w:rsid w:val="00EB7DD7"/>
    <w:rsid w:val="00EB7E4A"/>
    <w:rsid w:val="00EC0129"/>
    <w:rsid w:val="00EC0140"/>
    <w:rsid w:val="00EC021E"/>
    <w:rsid w:val="00EC02BF"/>
    <w:rsid w:val="00EC0429"/>
    <w:rsid w:val="00EC0533"/>
    <w:rsid w:val="00EC0776"/>
    <w:rsid w:val="00EC08F4"/>
    <w:rsid w:val="00EC0AFA"/>
    <w:rsid w:val="00EC0C73"/>
    <w:rsid w:val="00EC0F7F"/>
    <w:rsid w:val="00EC147B"/>
    <w:rsid w:val="00EC1BC9"/>
    <w:rsid w:val="00EC21D3"/>
    <w:rsid w:val="00EC22DE"/>
    <w:rsid w:val="00EC22E8"/>
    <w:rsid w:val="00EC232F"/>
    <w:rsid w:val="00EC23B4"/>
    <w:rsid w:val="00EC23CE"/>
    <w:rsid w:val="00EC2608"/>
    <w:rsid w:val="00EC281C"/>
    <w:rsid w:val="00EC2A8E"/>
    <w:rsid w:val="00EC2A9C"/>
    <w:rsid w:val="00EC2B19"/>
    <w:rsid w:val="00EC2C82"/>
    <w:rsid w:val="00EC31CD"/>
    <w:rsid w:val="00EC37E7"/>
    <w:rsid w:val="00EC3A16"/>
    <w:rsid w:val="00EC3BFE"/>
    <w:rsid w:val="00EC44E2"/>
    <w:rsid w:val="00EC4603"/>
    <w:rsid w:val="00EC4738"/>
    <w:rsid w:val="00EC4744"/>
    <w:rsid w:val="00EC4EEA"/>
    <w:rsid w:val="00EC4F64"/>
    <w:rsid w:val="00EC520B"/>
    <w:rsid w:val="00EC52B0"/>
    <w:rsid w:val="00EC53C8"/>
    <w:rsid w:val="00EC55DE"/>
    <w:rsid w:val="00EC5C4A"/>
    <w:rsid w:val="00EC5DBD"/>
    <w:rsid w:val="00EC5DF1"/>
    <w:rsid w:val="00EC5F22"/>
    <w:rsid w:val="00EC6193"/>
    <w:rsid w:val="00EC6284"/>
    <w:rsid w:val="00EC62A1"/>
    <w:rsid w:val="00EC62CA"/>
    <w:rsid w:val="00EC64D7"/>
    <w:rsid w:val="00EC6672"/>
    <w:rsid w:val="00EC6799"/>
    <w:rsid w:val="00EC6B75"/>
    <w:rsid w:val="00EC6E3B"/>
    <w:rsid w:val="00EC6EF8"/>
    <w:rsid w:val="00EC7337"/>
    <w:rsid w:val="00EC740E"/>
    <w:rsid w:val="00EC783A"/>
    <w:rsid w:val="00EC7C2C"/>
    <w:rsid w:val="00ED026D"/>
    <w:rsid w:val="00ED0423"/>
    <w:rsid w:val="00ED06C8"/>
    <w:rsid w:val="00ED08A5"/>
    <w:rsid w:val="00ED0EEB"/>
    <w:rsid w:val="00ED0F27"/>
    <w:rsid w:val="00ED1061"/>
    <w:rsid w:val="00ED131F"/>
    <w:rsid w:val="00ED194B"/>
    <w:rsid w:val="00ED2089"/>
    <w:rsid w:val="00ED217C"/>
    <w:rsid w:val="00ED28C3"/>
    <w:rsid w:val="00ED2C1D"/>
    <w:rsid w:val="00ED2DE4"/>
    <w:rsid w:val="00ED3340"/>
    <w:rsid w:val="00ED38A0"/>
    <w:rsid w:val="00ED38F1"/>
    <w:rsid w:val="00ED3A10"/>
    <w:rsid w:val="00ED3B2F"/>
    <w:rsid w:val="00ED3B91"/>
    <w:rsid w:val="00ED3C95"/>
    <w:rsid w:val="00ED3F02"/>
    <w:rsid w:val="00ED401C"/>
    <w:rsid w:val="00ED438A"/>
    <w:rsid w:val="00ED43CB"/>
    <w:rsid w:val="00ED455B"/>
    <w:rsid w:val="00ED459A"/>
    <w:rsid w:val="00ED46BE"/>
    <w:rsid w:val="00ED47D1"/>
    <w:rsid w:val="00ED4916"/>
    <w:rsid w:val="00ED4EFA"/>
    <w:rsid w:val="00ED4F8D"/>
    <w:rsid w:val="00ED505E"/>
    <w:rsid w:val="00ED577B"/>
    <w:rsid w:val="00ED5885"/>
    <w:rsid w:val="00ED5E41"/>
    <w:rsid w:val="00ED5F14"/>
    <w:rsid w:val="00ED6175"/>
    <w:rsid w:val="00ED61B6"/>
    <w:rsid w:val="00ED64A0"/>
    <w:rsid w:val="00ED666F"/>
    <w:rsid w:val="00ED669D"/>
    <w:rsid w:val="00ED6D6A"/>
    <w:rsid w:val="00ED6E17"/>
    <w:rsid w:val="00ED6E3C"/>
    <w:rsid w:val="00ED6FB3"/>
    <w:rsid w:val="00ED71FA"/>
    <w:rsid w:val="00ED74E6"/>
    <w:rsid w:val="00ED7AA4"/>
    <w:rsid w:val="00ED7BF3"/>
    <w:rsid w:val="00ED7C4B"/>
    <w:rsid w:val="00ED7C9A"/>
    <w:rsid w:val="00ED7F4D"/>
    <w:rsid w:val="00EE015D"/>
    <w:rsid w:val="00EE02F3"/>
    <w:rsid w:val="00EE08A6"/>
    <w:rsid w:val="00EE09A3"/>
    <w:rsid w:val="00EE0B59"/>
    <w:rsid w:val="00EE0D15"/>
    <w:rsid w:val="00EE0E93"/>
    <w:rsid w:val="00EE10BB"/>
    <w:rsid w:val="00EE1332"/>
    <w:rsid w:val="00EE19B0"/>
    <w:rsid w:val="00EE1C9D"/>
    <w:rsid w:val="00EE1F02"/>
    <w:rsid w:val="00EE20A8"/>
    <w:rsid w:val="00EE244F"/>
    <w:rsid w:val="00EE26FE"/>
    <w:rsid w:val="00EE2892"/>
    <w:rsid w:val="00EE2AD6"/>
    <w:rsid w:val="00EE2EBE"/>
    <w:rsid w:val="00EE2F13"/>
    <w:rsid w:val="00EE3351"/>
    <w:rsid w:val="00EE35B5"/>
    <w:rsid w:val="00EE3788"/>
    <w:rsid w:val="00EE3791"/>
    <w:rsid w:val="00EE3B65"/>
    <w:rsid w:val="00EE404D"/>
    <w:rsid w:val="00EE47B4"/>
    <w:rsid w:val="00EE487D"/>
    <w:rsid w:val="00EE4B75"/>
    <w:rsid w:val="00EE4CDA"/>
    <w:rsid w:val="00EE4E43"/>
    <w:rsid w:val="00EE4EE5"/>
    <w:rsid w:val="00EE4F93"/>
    <w:rsid w:val="00EE505E"/>
    <w:rsid w:val="00EE5458"/>
    <w:rsid w:val="00EE54DC"/>
    <w:rsid w:val="00EE55AF"/>
    <w:rsid w:val="00EE5670"/>
    <w:rsid w:val="00EE56DF"/>
    <w:rsid w:val="00EE59C0"/>
    <w:rsid w:val="00EE5AB7"/>
    <w:rsid w:val="00EE5D1E"/>
    <w:rsid w:val="00EE5F46"/>
    <w:rsid w:val="00EE62F2"/>
    <w:rsid w:val="00EE66FE"/>
    <w:rsid w:val="00EE683D"/>
    <w:rsid w:val="00EE694B"/>
    <w:rsid w:val="00EE6A76"/>
    <w:rsid w:val="00EE6A91"/>
    <w:rsid w:val="00EE6C2D"/>
    <w:rsid w:val="00EE6FA8"/>
    <w:rsid w:val="00EE710D"/>
    <w:rsid w:val="00EE7204"/>
    <w:rsid w:val="00EE75A6"/>
    <w:rsid w:val="00EE7705"/>
    <w:rsid w:val="00EE7D8B"/>
    <w:rsid w:val="00EE7EF9"/>
    <w:rsid w:val="00EF03FA"/>
    <w:rsid w:val="00EF05B8"/>
    <w:rsid w:val="00EF0673"/>
    <w:rsid w:val="00EF099C"/>
    <w:rsid w:val="00EF0B69"/>
    <w:rsid w:val="00EF0F12"/>
    <w:rsid w:val="00EF1011"/>
    <w:rsid w:val="00EF121A"/>
    <w:rsid w:val="00EF14B9"/>
    <w:rsid w:val="00EF1622"/>
    <w:rsid w:val="00EF1D84"/>
    <w:rsid w:val="00EF1ECB"/>
    <w:rsid w:val="00EF2101"/>
    <w:rsid w:val="00EF231E"/>
    <w:rsid w:val="00EF2357"/>
    <w:rsid w:val="00EF2447"/>
    <w:rsid w:val="00EF26C2"/>
    <w:rsid w:val="00EF28DF"/>
    <w:rsid w:val="00EF29B0"/>
    <w:rsid w:val="00EF29C1"/>
    <w:rsid w:val="00EF2A8D"/>
    <w:rsid w:val="00EF2C08"/>
    <w:rsid w:val="00EF2C1E"/>
    <w:rsid w:val="00EF2C9D"/>
    <w:rsid w:val="00EF2CCE"/>
    <w:rsid w:val="00EF2E2D"/>
    <w:rsid w:val="00EF2F27"/>
    <w:rsid w:val="00EF3158"/>
    <w:rsid w:val="00EF347B"/>
    <w:rsid w:val="00EF36A7"/>
    <w:rsid w:val="00EF37D7"/>
    <w:rsid w:val="00EF39A4"/>
    <w:rsid w:val="00EF3A17"/>
    <w:rsid w:val="00EF3B3E"/>
    <w:rsid w:val="00EF3C6F"/>
    <w:rsid w:val="00EF41B0"/>
    <w:rsid w:val="00EF43DF"/>
    <w:rsid w:val="00EF4510"/>
    <w:rsid w:val="00EF45BD"/>
    <w:rsid w:val="00EF49F2"/>
    <w:rsid w:val="00EF4C13"/>
    <w:rsid w:val="00EF4C79"/>
    <w:rsid w:val="00EF4DA5"/>
    <w:rsid w:val="00EF4DF3"/>
    <w:rsid w:val="00EF4ED0"/>
    <w:rsid w:val="00EF525F"/>
    <w:rsid w:val="00EF58EF"/>
    <w:rsid w:val="00EF5B1E"/>
    <w:rsid w:val="00EF5BCE"/>
    <w:rsid w:val="00EF5C81"/>
    <w:rsid w:val="00EF5DB5"/>
    <w:rsid w:val="00EF5EC4"/>
    <w:rsid w:val="00EF5F43"/>
    <w:rsid w:val="00EF5F8C"/>
    <w:rsid w:val="00EF61BA"/>
    <w:rsid w:val="00EF6235"/>
    <w:rsid w:val="00EF6335"/>
    <w:rsid w:val="00EF639E"/>
    <w:rsid w:val="00EF6401"/>
    <w:rsid w:val="00EF647E"/>
    <w:rsid w:val="00EF6813"/>
    <w:rsid w:val="00EF692F"/>
    <w:rsid w:val="00EF6A92"/>
    <w:rsid w:val="00EF6CBF"/>
    <w:rsid w:val="00EF6D78"/>
    <w:rsid w:val="00EF73D9"/>
    <w:rsid w:val="00EF777C"/>
    <w:rsid w:val="00EF7944"/>
    <w:rsid w:val="00EF79EC"/>
    <w:rsid w:val="00EF7ADA"/>
    <w:rsid w:val="00EF7C78"/>
    <w:rsid w:val="00EF7FC8"/>
    <w:rsid w:val="00F00401"/>
    <w:rsid w:val="00F004A3"/>
    <w:rsid w:val="00F00908"/>
    <w:rsid w:val="00F00BE9"/>
    <w:rsid w:val="00F00C29"/>
    <w:rsid w:val="00F00C83"/>
    <w:rsid w:val="00F00F06"/>
    <w:rsid w:val="00F01788"/>
    <w:rsid w:val="00F0189F"/>
    <w:rsid w:val="00F018D6"/>
    <w:rsid w:val="00F01983"/>
    <w:rsid w:val="00F01CB3"/>
    <w:rsid w:val="00F01E1D"/>
    <w:rsid w:val="00F01EC0"/>
    <w:rsid w:val="00F02222"/>
    <w:rsid w:val="00F02238"/>
    <w:rsid w:val="00F023D3"/>
    <w:rsid w:val="00F025E3"/>
    <w:rsid w:val="00F02A62"/>
    <w:rsid w:val="00F02C5B"/>
    <w:rsid w:val="00F03A8A"/>
    <w:rsid w:val="00F03AE5"/>
    <w:rsid w:val="00F03E7E"/>
    <w:rsid w:val="00F04104"/>
    <w:rsid w:val="00F04553"/>
    <w:rsid w:val="00F04614"/>
    <w:rsid w:val="00F04616"/>
    <w:rsid w:val="00F0486C"/>
    <w:rsid w:val="00F04C44"/>
    <w:rsid w:val="00F0513E"/>
    <w:rsid w:val="00F05251"/>
    <w:rsid w:val="00F05596"/>
    <w:rsid w:val="00F05756"/>
    <w:rsid w:val="00F05776"/>
    <w:rsid w:val="00F058EE"/>
    <w:rsid w:val="00F0599C"/>
    <w:rsid w:val="00F05AD0"/>
    <w:rsid w:val="00F05BA0"/>
    <w:rsid w:val="00F05D46"/>
    <w:rsid w:val="00F05E98"/>
    <w:rsid w:val="00F06210"/>
    <w:rsid w:val="00F06266"/>
    <w:rsid w:val="00F062A8"/>
    <w:rsid w:val="00F065A3"/>
    <w:rsid w:val="00F066FD"/>
    <w:rsid w:val="00F06703"/>
    <w:rsid w:val="00F0670D"/>
    <w:rsid w:val="00F06A78"/>
    <w:rsid w:val="00F06AF0"/>
    <w:rsid w:val="00F06C2F"/>
    <w:rsid w:val="00F06E5B"/>
    <w:rsid w:val="00F07338"/>
    <w:rsid w:val="00F0741A"/>
    <w:rsid w:val="00F075E3"/>
    <w:rsid w:val="00F07A1F"/>
    <w:rsid w:val="00F07D11"/>
    <w:rsid w:val="00F07E9E"/>
    <w:rsid w:val="00F10107"/>
    <w:rsid w:val="00F101B7"/>
    <w:rsid w:val="00F1048E"/>
    <w:rsid w:val="00F107E4"/>
    <w:rsid w:val="00F10965"/>
    <w:rsid w:val="00F10ABC"/>
    <w:rsid w:val="00F10BFC"/>
    <w:rsid w:val="00F10C70"/>
    <w:rsid w:val="00F10F89"/>
    <w:rsid w:val="00F111A0"/>
    <w:rsid w:val="00F11334"/>
    <w:rsid w:val="00F113EE"/>
    <w:rsid w:val="00F117F9"/>
    <w:rsid w:val="00F1180A"/>
    <w:rsid w:val="00F11B65"/>
    <w:rsid w:val="00F11C33"/>
    <w:rsid w:val="00F11E3B"/>
    <w:rsid w:val="00F11E75"/>
    <w:rsid w:val="00F121B4"/>
    <w:rsid w:val="00F121C4"/>
    <w:rsid w:val="00F12209"/>
    <w:rsid w:val="00F1253F"/>
    <w:rsid w:val="00F1266A"/>
    <w:rsid w:val="00F12677"/>
    <w:rsid w:val="00F1283F"/>
    <w:rsid w:val="00F12926"/>
    <w:rsid w:val="00F12C17"/>
    <w:rsid w:val="00F12CF1"/>
    <w:rsid w:val="00F12E06"/>
    <w:rsid w:val="00F131BD"/>
    <w:rsid w:val="00F13241"/>
    <w:rsid w:val="00F13406"/>
    <w:rsid w:val="00F13DB2"/>
    <w:rsid w:val="00F13E24"/>
    <w:rsid w:val="00F13F51"/>
    <w:rsid w:val="00F1408E"/>
    <w:rsid w:val="00F14257"/>
    <w:rsid w:val="00F14E5B"/>
    <w:rsid w:val="00F14ED0"/>
    <w:rsid w:val="00F1509C"/>
    <w:rsid w:val="00F15168"/>
    <w:rsid w:val="00F15271"/>
    <w:rsid w:val="00F154DB"/>
    <w:rsid w:val="00F15508"/>
    <w:rsid w:val="00F15B2A"/>
    <w:rsid w:val="00F15CC8"/>
    <w:rsid w:val="00F16139"/>
    <w:rsid w:val="00F164A3"/>
    <w:rsid w:val="00F16622"/>
    <w:rsid w:val="00F16767"/>
    <w:rsid w:val="00F16906"/>
    <w:rsid w:val="00F16BC2"/>
    <w:rsid w:val="00F16EE3"/>
    <w:rsid w:val="00F1720D"/>
    <w:rsid w:val="00F1729B"/>
    <w:rsid w:val="00F17378"/>
    <w:rsid w:val="00F17468"/>
    <w:rsid w:val="00F17AE2"/>
    <w:rsid w:val="00F17E79"/>
    <w:rsid w:val="00F20443"/>
    <w:rsid w:val="00F20D51"/>
    <w:rsid w:val="00F20D5C"/>
    <w:rsid w:val="00F20E91"/>
    <w:rsid w:val="00F21072"/>
    <w:rsid w:val="00F21190"/>
    <w:rsid w:val="00F21CCF"/>
    <w:rsid w:val="00F21DDD"/>
    <w:rsid w:val="00F21FDD"/>
    <w:rsid w:val="00F22391"/>
    <w:rsid w:val="00F22510"/>
    <w:rsid w:val="00F228D8"/>
    <w:rsid w:val="00F22A5B"/>
    <w:rsid w:val="00F22AB1"/>
    <w:rsid w:val="00F22B83"/>
    <w:rsid w:val="00F22CEE"/>
    <w:rsid w:val="00F234AC"/>
    <w:rsid w:val="00F234B5"/>
    <w:rsid w:val="00F2398D"/>
    <w:rsid w:val="00F23996"/>
    <w:rsid w:val="00F239C0"/>
    <w:rsid w:val="00F23AA3"/>
    <w:rsid w:val="00F23C48"/>
    <w:rsid w:val="00F23CA3"/>
    <w:rsid w:val="00F23DBE"/>
    <w:rsid w:val="00F23EDD"/>
    <w:rsid w:val="00F24040"/>
    <w:rsid w:val="00F240AA"/>
    <w:rsid w:val="00F24281"/>
    <w:rsid w:val="00F24486"/>
    <w:rsid w:val="00F244CC"/>
    <w:rsid w:val="00F24B94"/>
    <w:rsid w:val="00F252A4"/>
    <w:rsid w:val="00F25469"/>
    <w:rsid w:val="00F254AE"/>
    <w:rsid w:val="00F25588"/>
    <w:rsid w:val="00F257D8"/>
    <w:rsid w:val="00F25C8E"/>
    <w:rsid w:val="00F25F6E"/>
    <w:rsid w:val="00F260BB"/>
    <w:rsid w:val="00F264FA"/>
    <w:rsid w:val="00F26513"/>
    <w:rsid w:val="00F267CC"/>
    <w:rsid w:val="00F268F6"/>
    <w:rsid w:val="00F26ADD"/>
    <w:rsid w:val="00F26F47"/>
    <w:rsid w:val="00F272A8"/>
    <w:rsid w:val="00F27321"/>
    <w:rsid w:val="00F27410"/>
    <w:rsid w:val="00F2754C"/>
    <w:rsid w:val="00F27565"/>
    <w:rsid w:val="00F2756F"/>
    <w:rsid w:val="00F276B6"/>
    <w:rsid w:val="00F27707"/>
    <w:rsid w:val="00F277DB"/>
    <w:rsid w:val="00F278B5"/>
    <w:rsid w:val="00F27C32"/>
    <w:rsid w:val="00F27E71"/>
    <w:rsid w:val="00F301BC"/>
    <w:rsid w:val="00F3070E"/>
    <w:rsid w:val="00F307C1"/>
    <w:rsid w:val="00F30829"/>
    <w:rsid w:val="00F308BC"/>
    <w:rsid w:val="00F308E0"/>
    <w:rsid w:val="00F30A56"/>
    <w:rsid w:val="00F30BB6"/>
    <w:rsid w:val="00F30BD8"/>
    <w:rsid w:val="00F311D4"/>
    <w:rsid w:val="00F31419"/>
    <w:rsid w:val="00F31791"/>
    <w:rsid w:val="00F31B2F"/>
    <w:rsid w:val="00F31D1C"/>
    <w:rsid w:val="00F32093"/>
    <w:rsid w:val="00F3212B"/>
    <w:rsid w:val="00F3222D"/>
    <w:rsid w:val="00F32236"/>
    <w:rsid w:val="00F322D4"/>
    <w:rsid w:val="00F3236C"/>
    <w:rsid w:val="00F328FA"/>
    <w:rsid w:val="00F32B4E"/>
    <w:rsid w:val="00F32CBD"/>
    <w:rsid w:val="00F32CD9"/>
    <w:rsid w:val="00F32D27"/>
    <w:rsid w:val="00F32DCD"/>
    <w:rsid w:val="00F3310E"/>
    <w:rsid w:val="00F33152"/>
    <w:rsid w:val="00F3355D"/>
    <w:rsid w:val="00F3359F"/>
    <w:rsid w:val="00F336FB"/>
    <w:rsid w:val="00F3370C"/>
    <w:rsid w:val="00F33AC3"/>
    <w:rsid w:val="00F33BB8"/>
    <w:rsid w:val="00F33D9D"/>
    <w:rsid w:val="00F33F63"/>
    <w:rsid w:val="00F33FAD"/>
    <w:rsid w:val="00F34252"/>
    <w:rsid w:val="00F34302"/>
    <w:rsid w:val="00F3445B"/>
    <w:rsid w:val="00F34493"/>
    <w:rsid w:val="00F34627"/>
    <w:rsid w:val="00F34BAB"/>
    <w:rsid w:val="00F34FF2"/>
    <w:rsid w:val="00F35410"/>
    <w:rsid w:val="00F3545F"/>
    <w:rsid w:val="00F3558D"/>
    <w:rsid w:val="00F35D47"/>
    <w:rsid w:val="00F35F75"/>
    <w:rsid w:val="00F3604F"/>
    <w:rsid w:val="00F3614C"/>
    <w:rsid w:val="00F36445"/>
    <w:rsid w:val="00F36494"/>
    <w:rsid w:val="00F3694E"/>
    <w:rsid w:val="00F36AA2"/>
    <w:rsid w:val="00F36E11"/>
    <w:rsid w:val="00F36E95"/>
    <w:rsid w:val="00F37138"/>
    <w:rsid w:val="00F371FC"/>
    <w:rsid w:val="00F372A2"/>
    <w:rsid w:val="00F373C5"/>
    <w:rsid w:val="00F375AE"/>
    <w:rsid w:val="00F376DA"/>
    <w:rsid w:val="00F37AAE"/>
    <w:rsid w:val="00F37D66"/>
    <w:rsid w:val="00F37F00"/>
    <w:rsid w:val="00F4005E"/>
    <w:rsid w:val="00F401EF"/>
    <w:rsid w:val="00F40264"/>
    <w:rsid w:val="00F40347"/>
    <w:rsid w:val="00F408BF"/>
    <w:rsid w:val="00F40C02"/>
    <w:rsid w:val="00F40CBE"/>
    <w:rsid w:val="00F40F26"/>
    <w:rsid w:val="00F41227"/>
    <w:rsid w:val="00F4165C"/>
    <w:rsid w:val="00F41B9A"/>
    <w:rsid w:val="00F41C33"/>
    <w:rsid w:val="00F421A2"/>
    <w:rsid w:val="00F4245E"/>
    <w:rsid w:val="00F426F0"/>
    <w:rsid w:val="00F42AB7"/>
    <w:rsid w:val="00F42AF2"/>
    <w:rsid w:val="00F42B9E"/>
    <w:rsid w:val="00F42D1A"/>
    <w:rsid w:val="00F42D56"/>
    <w:rsid w:val="00F43063"/>
    <w:rsid w:val="00F431E2"/>
    <w:rsid w:val="00F43327"/>
    <w:rsid w:val="00F4338A"/>
    <w:rsid w:val="00F436D1"/>
    <w:rsid w:val="00F43930"/>
    <w:rsid w:val="00F439B8"/>
    <w:rsid w:val="00F43A1C"/>
    <w:rsid w:val="00F43B7E"/>
    <w:rsid w:val="00F43C36"/>
    <w:rsid w:val="00F4430D"/>
    <w:rsid w:val="00F44357"/>
    <w:rsid w:val="00F444F0"/>
    <w:rsid w:val="00F44694"/>
    <w:rsid w:val="00F4478D"/>
    <w:rsid w:val="00F44833"/>
    <w:rsid w:val="00F44A46"/>
    <w:rsid w:val="00F44ADD"/>
    <w:rsid w:val="00F44B58"/>
    <w:rsid w:val="00F44BF1"/>
    <w:rsid w:val="00F44DCA"/>
    <w:rsid w:val="00F44E35"/>
    <w:rsid w:val="00F44EE5"/>
    <w:rsid w:val="00F44F9C"/>
    <w:rsid w:val="00F450E3"/>
    <w:rsid w:val="00F4525A"/>
    <w:rsid w:val="00F4527E"/>
    <w:rsid w:val="00F45385"/>
    <w:rsid w:val="00F4559B"/>
    <w:rsid w:val="00F45681"/>
    <w:rsid w:val="00F45864"/>
    <w:rsid w:val="00F4597F"/>
    <w:rsid w:val="00F45C93"/>
    <w:rsid w:val="00F45E35"/>
    <w:rsid w:val="00F465CB"/>
    <w:rsid w:val="00F46618"/>
    <w:rsid w:val="00F46817"/>
    <w:rsid w:val="00F4689E"/>
    <w:rsid w:val="00F4691B"/>
    <w:rsid w:val="00F46AFB"/>
    <w:rsid w:val="00F46C38"/>
    <w:rsid w:val="00F46C6B"/>
    <w:rsid w:val="00F47264"/>
    <w:rsid w:val="00F4737D"/>
    <w:rsid w:val="00F47380"/>
    <w:rsid w:val="00F476E3"/>
    <w:rsid w:val="00F47783"/>
    <w:rsid w:val="00F477C4"/>
    <w:rsid w:val="00F47928"/>
    <w:rsid w:val="00F479E8"/>
    <w:rsid w:val="00F47BB6"/>
    <w:rsid w:val="00F47EA7"/>
    <w:rsid w:val="00F47EDF"/>
    <w:rsid w:val="00F47FB1"/>
    <w:rsid w:val="00F50140"/>
    <w:rsid w:val="00F50186"/>
    <w:rsid w:val="00F50FD8"/>
    <w:rsid w:val="00F51CDF"/>
    <w:rsid w:val="00F51F12"/>
    <w:rsid w:val="00F51FD2"/>
    <w:rsid w:val="00F522BD"/>
    <w:rsid w:val="00F523DD"/>
    <w:rsid w:val="00F52405"/>
    <w:rsid w:val="00F52A6B"/>
    <w:rsid w:val="00F53244"/>
    <w:rsid w:val="00F5329A"/>
    <w:rsid w:val="00F5333A"/>
    <w:rsid w:val="00F53540"/>
    <w:rsid w:val="00F53563"/>
    <w:rsid w:val="00F5358F"/>
    <w:rsid w:val="00F535B1"/>
    <w:rsid w:val="00F53677"/>
    <w:rsid w:val="00F5381C"/>
    <w:rsid w:val="00F54308"/>
    <w:rsid w:val="00F543B6"/>
    <w:rsid w:val="00F54411"/>
    <w:rsid w:val="00F54550"/>
    <w:rsid w:val="00F54FE0"/>
    <w:rsid w:val="00F553B5"/>
    <w:rsid w:val="00F55504"/>
    <w:rsid w:val="00F555E2"/>
    <w:rsid w:val="00F558B6"/>
    <w:rsid w:val="00F55A1C"/>
    <w:rsid w:val="00F55B3F"/>
    <w:rsid w:val="00F55F14"/>
    <w:rsid w:val="00F55F90"/>
    <w:rsid w:val="00F55F98"/>
    <w:rsid w:val="00F560DF"/>
    <w:rsid w:val="00F5616B"/>
    <w:rsid w:val="00F561EA"/>
    <w:rsid w:val="00F5661F"/>
    <w:rsid w:val="00F566E0"/>
    <w:rsid w:val="00F5682B"/>
    <w:rsid w:val="00F57353"/>
    <w:rsid w:val="00F57607"/>
    <w:rsid w:val="00F57968"/>
    <w:rsid w:val="00F57D1B"/>
    <w:rsid w:val="00F57D7B"/>
    <w:rsid w:val="00F60055"/>
    <w:rsid w:val="00F601EE"/>
    <w:rsid w:val="00F603DD"/>
    <w:rsid w:val="00F60502"/>
    <w:rsid w:val="00F60858"/>
    <w:rsid w:val="00F60B6A"/>
    <w:rsid w:val="00F61448"/>
    <w:rsid w:val="00F619AC"/>
    <w:rsid w:val="00F61C92"/>
    <w:rsid w:val="00F61EA1"/>
    <w:rsid w:val="00F61ED1"/>
    <w:rsid w:val="00F6225D"/>
    <w:rsid w:val="00F62548"/>
    <w:rsid w:val="00F630D3"/>
    <w:rsid w:val="00F63252"/>
    <w:rsid w:val="00F6341E"/>
    <w:rsid w:val="00F634C8"/>
    <w:rsid w:val="00F634D4"/>
    <w:rsid w:val="00F634F9"/>
    <w:rsid w:val="00F6354E"/>
    <w:rsid w:val="00F6380A"/>
    <w:rsid w:val="00F63B87"/>
    <w:rsid w:val="00F63C2F"/>
    <w:rsid w:val="00F63C70"/>
    <w:rsid w:val="00F63CD8"/>
    <w:rsid w:val="00F63E0B"/>
    <w:rsid w:val="00F642ED"/>
    <w:rsid w:val="00F6446D"/>
    <w:rsid w:val="00F6467B"/>
    <w:rsid w:val="00F6488F"/>
    <w:rsid w:val="00F648C3"/>
    <w:rsid w:val="00F64BA3"/>
    <w:rsid w:val="00F65121"/>
    <w:rsid w:val="00F652EC"/>
    <w:rsid w:val="00F6561F"/>
    <w:rsid w:val="00F65865"/>
    <w:rsid w:val="00F65D26"/>
    <w:rsid w:val="00F65DE8"/>
    <w:rsid w:val="00F6625E"/>
    <w:rsid w:val="00F665BC"/>
    <w:rsid w:val="00F6692A"/>
    <w:rsid w:val="00F67106"/>
    <w:rsid w:val="00F671F2"/>
    <w:rsid w:val="00F673E4"/>
    <w:rsid w:val="00F67421"/>
    <w:rsid w:val="00F675E1"/>
    <w:rsid w:val="00F67820"/>
    <w:rsid w:val="00F67A4C"/>
    <w:rsid w:val="00F67BB4"/>
    <w:rsid w:val="00F67D22"/>
    <w:rsid w:val="00F67DD5"/>
    <w:rsid w:val="00F67E7A"/>
    <w:rsid w:val="00F67F4C"/>
    <w:rsid w:val="00F70107"/>
    <w:rsid w:val="00F703ED"/>
    <w:rsid w:val="00F7079D"/>
    <w:rsid w:val="00F709C5"/>
    <w:rsid w:val="00F70A32"/>
    <w:rsid w:val="00F70A62"/>
    <w:rsid w:val="00F70D41"/>
    <w:rsid w:val="00F70FDA"/>
    <w:rsid w:val="00F71024"/>
    <w:rsid w:val="00F711A7"/>
    <w:rsid w:val="00F71222"/>
    <w:rsid w:val="00F712E9"/>
    <w:rsid w:val="00F715F9"/>
    <w:rsid w:val="00F71969"/>
    <w:rsid w:val="00F71B6F"/>
    <w:rsid w:val="00F71CA2"/>
    <w:rsid w:val="00F71E3C"/>
    <w:rsid w:val="00F71FA3"/>
    <w:rsid w:val="00F720AB"/>
    <w:rsid w:val="00F72150"/>
    <w:rsid w:val="00F721B2"/>
    <w:rsid w:val="00F722B3"/>
    <w:rsid w:val="00F728FC"/>
    <w:rsid w:val="00F72B8E"/>
    <w:rsid w:val="00F72CAC"/>
    <w:rsid w:val="00F72FAB"/>
    <w:rsid w:val="00F72FED"/>
    <w:rsid w:val="00F73236"/>
    <w:rsid w:val="00F735E5"/>
    <w:rsid w:val="00F7394E"/>
    <w:rsid w:val="00F73AC3"/>
    <w:rsid w:val="00F73EA0"/>
    <w:rsid w:val="00F7456E"/>
    <w:rsid w:val="00F74639"/>
    <w:rsid w:val="00F7487F"/>
    <w:rsid w:val="00F74969"/>
    <w:rsid w:val="00F74DA7"/>
    <w:rsid w:val="00F74EF3"/>
    <w:rsid w:val="00F74FBB"/>
    <w:rsid w:val="00F751FE"/>
    <w:rsid w:val="00F75219"/>
    <w:rsid w:val="00F7528E"/>
    <w:rsid w:val="00F752B0"/>
    <w:rsid w:val="00F7532F"/>
    <w:rsid w:val="00F754D7"/>
    <w:rsid w:val="00F75952"/>
    <w:rsid w:val="00F75A6F"/>
    <w:rsid w:val="00F75A81"/>
    <w:rsid w:val="00F75B4C"/>
    <w:rsid w:val="00F75D6C"/>
    <w:rsid w:val="00F75D85"/>
    <w:rsid w:val="00F7600C"/>
    <w:rsid w:val="00F764E0"/>
    <w:rsid w:val="00F76767"/>
    <w:rsid w:val="00F76D7D"/>
    <w:rsid w:val="00F770A4"/>
    <w:rsid w:val="00F770FC"/>
    <w:rsid w:val="00F77381"/>
    <w:rsid w:val="00F774AD"/>
    <w:rsid w:val="00F77BD7"/>
    <w:rsid w:val="00F80373"/>
    <w:rsid w:val="00F80498"/>
    <w:rsid w:val="00F804C9"/>
    <w:rsid w:val="00F80509"/>
    <w:rsid w:val="00F80825"/>
    <w:rsid w:val="00F8096A"/>
    <w:rsid w:val="00F80DE6"/>
    <w:rsid w:val="00F81010"/>
    <w:rsid w:val="00F8102B"/>
    <w:rsid w:val="00F810C7"/>
    <w:rsid w:val="00F81133"/>
    <w:rsid w:val="00F81752"/>
    <w:rsid w:val="00F81759"/>
    <w:rsid w:val="00F81BCF"/>
    <w:rsid w:val="00F81D9B"/>
    <w:rsid w:val="00F81DDE"/>
    <w:rsid w:val="00F825C8"/>
    <w:rsid w:val="00F82762"/>
    <w:rsid w:val="00F82795"/>
    <w:rsid w:val="00F827C0"/>
    <w:rsid w:val="00F829F0"/>
    <w:rsid w:val="00F82B8C"/>
    <w:rsid w:val="00F82EA5"/>
    <w:rsid w:val="00F82FFC"/>
    <w:rsid w:val="00F83075"/>
    <w:rsid w:val="00F831B8"/>
    <w:rsid w:val="00F831EC"/>
    <w:rsid w:val="00F83216"/>
    <w:rsid w:val="00F83236"/>
    <w:rsid w:val="00F83596"/>
    <w:rsid w:val="00F836C4"/>
    <w:rsid w:val="00F838F5"/>
    <w:rsid w:val="00F8394A"/>
    <w:rsid w:val="00F83D93"/>
    <w:rsid w:val="00F83DC6"/>
    <w:rsid w:val="00F83DF4"/>
    <w:rsid w:val="00F83E5F"/>
    <w:rsid w:val="00F8425B"/>
    <w:rsid w:val="00F84304"/>
    <w:rsid w:val="00F848E5"/>
    <w:rsid w:val="00F84925"/>
    <w:rsid w:val="00F84C12"/>
    <w:rsid w:val="00F84F80"/>
    <w:rsid w:val="00F85042"/>
    <w:rsid w:val="00F852E1"/>
    <w:rsid w:val="00F85596"/>
    <w:rsid w:val="00F85984"/>
    <w:rsid w:val="00F85A2C"/>
    <w:rsid w:val="00F85A7A"/>
    <w:rsid w:val="00F85DAD"/>
    <w:rsid w:val="00F85DE0"/>
    <w:rsid w:val="00F85F1F"/>
    <w:rsid w:val="00F8601C"/>
    <w:rsid w:val="00F8618E"/>
    <w:rsid w:val="00F86518"/>
    <w:rsid w:val="00F866D2"/>
    <w:rsid w:val="00F867C8"/>
    <w:rsid w:val="00F867DC"/>
    <w:rsid w:val="00F86841"/>
    <w:rsid w:val="00F8690F"/>
    <w:rsid w:val="00F87084"/>
    <w:rsid w:val="00F8737B"/>
    <w:rsid w:val="00F873DA"/>
    <w:rsid w:val="00F87614"/>
    <w:rsid w:val="00F87932"/>
    <w:rsid w:val="00F87B4E"/>
    <w:rsid w:val="00F90039"/>
    <w:rsid w:val="00F9025C"/>
    <w:rsid w:val="00F907C7"/>
    <w:rsid w:val="00F9081C"/>
    <w:rsid w:val="00F90A7F"/>
    <w:rsid w:val="00F90AB7"/>
    <w:rsid w:val="00F90F65"/>
    <w:rsid w:val="00F9120C"/>
    <w:rsid w:val="00F9166F"/>
    <w:rsid w:val="00F91701"/>
    <w:rsid w:val="00F919DE"/>
    <w:rsid w:val="00F91C5E"/>
    <w:rsid w:val="00F91C85"/>
    <w:rsid w:val="00F92234"/>
    <w:rsid w:val="00F92465"/>
    <w:rsid w:val="00F9280C"/>
    <w:rsid w:val="00F92858"/>
    <w:rsid w:val="00F9289D"/>
    <w:rsid w:val="00F9292E"/>
    <w:rsid w:val="00F929DB"/>
    <w:rsid w:val="00F92BC7"/>
    <w:rsid w:val="00F92DA6"/>
    <w:rsid w:val="00F92E38"/>
    <w:rsid w:val="00F92F63"/>
    <w:rsid w:val="00F930AD"/>
    <w:rsid w:val="00F9310E"/>
    <w:rsid w:val="00F931E8"/>
    <w:rsid w:val="00F93631"/>
    <w:rsid w:val="00F93920"/>
    <w:rsid w:val="00F93B47"/>
    <w:rsid w:val="00F93DFD"/>
    <w:rsid w:val="00F9429A"/>
    <w:rsid w:val="00F946AD"/>
    <w:rsid w:val="00F94AE7"/>
    <w:rsid w:val="00F94C08"/>
    <w:rsid w:val="00F950DF"/>
    <w:rsid w:val="00F956C8"/>
    <w:rsid w:val="00F95F09"/>
    <w:rsid w:val="00F96567"/>
    <w:rsid w:val="00F96A9F"/>
    <w:rsid w:val="00F96B2F"/>
    <w:rsid w:val="00F96DB2"/>
    <w:rsid w:val="00F96DF2"/>
    <w:rsid w:val="00F96ECD"/>
    <w:rsid w:val="00F9748C"/>
    <w:rsid w:val="00F974BF"/>
    <w:rsid w:val="00F9767B"/>
    <w:rsid w:val="00F97849"/>
    <w:rsid w:val="00F97A4B"/>
    <w:rsid w:val="00F97BEC"/>
    <w:rsid w:val="00F97C56"/>
    <w:rsid w:val="00F97F91"/>
    <w:rsid w:val="00FA00D0"/>
    <w:rsid w:val="00FA02E2"/>
    <w:rsid w:val="00FA050D"/>
    <w:rsid w:val="00FA0522"/>
    <w:rsid w:val="00FA0928"/>
    <w:rsid w:val="00FA0C62"/>
    <w:rsid w:val="00FA0FFD"/>
    <w:rsid w:val="00FA12C3"/>
    <w:rsid w:val="00FA140E"/>
    <w:rsid w:val="00FA15CF"/>
    <w:rsid w:val="00FA1645"/>
    <w:rsid w:val="00FA16C2"/>
    <w:rsid w:val="00FA188E"/>
    <w:rsid w:val="00FA198F"/>
    <w:rsid w:val="00FA1B69"/>
    <w:rsid w:val="00FA2162"/>
    <w:rsid w:val="00FA274C"/>
    <w:rsid w:val="00FA2ABE"/>
    <w:rsid w:val="00FA2B15"/>
    <w:rsid w:val="00FA2B62"/>
    <w:rsid w:val="00FA2D0D"/>
    <w:rsid w:val="00FA2E2D"/>
    <w:rsid w:val="00FA2F30"/>
    <w:rsid w:val="00FA304B"/>
    <w:rsid w:val="00FA330C"/>
    <w:rsid w:val="00FA33F8"/>
    <w:rsid w:val="00FA37B7"/>
    <w:rsid w:val="00FA3D50"/>
    <w:rsid w:val="00FA3D62"/>
    <w:rsid w:val="00FA3E13"/>
    <w:rsid w:val="00FA3EA9"/>
    <w:rsid w:val="00FA43FC"/>
    <w:rsid w:val="00FA459C"/>
    <w:rsid w:val="00FA468E"/>
    <w:rsid w:val="00FA48BD"/>
    <w:rsid w:val="00FA4B23"/>
    <w:rsid w:val="00FA4BCD"/>
    <w:rsid w:val="00FA4C71"/>
    <w:rsid w:val="00FA4C83"/>
    <w:rsid w:val="00FA4DAD"/>
    <w:rsid w:val="00FA4DDF"/>
    <w:rsid w:val="00FA502E"/>
    <w:rsid w:val="00FA5089"/>
    <w:rsid w:val="00FA5357"/>
    <w:rsid w:val="00FA536A"/>
    <w:rsid w:val="00FA53EE"/>
    <w:rsid w:val="00FA6170"/>
    <w:rsid w:val="00FA6577"/>
    <w:rsid w:val="00FA6660"/>
    <w:rsid w:val="00FA667A"/>
    <w:rsid w:val="00FA6704"/>
    <w:rsid w:val="00FA67FC"/>
    <w:rsid w:val="00FA68D4"/>
    <w:rsid w:val="00FA690B"/>
    <w:rsid w:val="00FA6B5F"/>
    <w:rsid w:val="00FA6EC7"/>
    <w:rsid w:val="00FA7169"/>
    <w:rsid w:val="00FA7175"/>
    <w:rsid w:val="00FA7446"/>
    <w:rsid w:val="00FA74B9"/>
    <w:rsid w:val="00FA7D73"/>
    <w:rsid w:val="00FA7D9D"/>
    <w:rsid w:val="00FA7DE7"/>
    <w:rsid w:val="00FB02CB"/>
    <w:rsid w:val="00FB06BE"/>
    <w:rsid w:val="00FB0964"/>
    <w:rsid w:val="00FB0984"/>
    <w:rsid w:val="00FB0B6F"/>
    <w:rsid w:val="00FB0ED4"/>
    <w:rsid w:val="00FB11CB"/>
    <w:rsid w:val="00FB1706"/>
    <w:rsid w:val="00FB1981"/>
    <w:rsid w:val="00FB1FC4"/>
    <w:rsid w:val="00FB2024"/>
    <w:rsid w:val="00FB216A"/>
    <w:rsid w:val="00FB21C8"/>
    <w:rsid w:val="00FB2546"/>
    <w:rsid w:val="00FB25EB"/>
    <w:rsid w:val="00FB261C"/>
    <w:rsid w:val="00FB2753"/>
    <w:rsid w:val="00FB2769"/>
    <w:rsid w:val="00FB27A3"/>
    <w:rsid w:val="00FB2B73"/>
    <w:rsid w:val="00FB2CEE"/>
    <w:rsid w:val="00FB2D09"/>
    <w:rsid w:val="00FB2EB1"/>
    <w:rsid w:val="00FB30A5"/>
    <w:rsid w:val="00FB30F7"/>
    <w:rsid w:val="00FB3349"/>
    <w:rsid w:val="00FB3533"/>
    <w:rsid w:val="00FB356E"/>
    <w:rsid w:val="00FB35A9"/>
    <w:rsid w:val="00FB3F35"/>
    <w:rsid w:val="00FB3FC4"/>
    <w:rsid w:val="00FB450B"/>
    <w:rsid w:val="00FB4559"/>
    <w:rsid w:val="00FB4C54"/>
    <w:rsid w:val="00FB4DBA"/>
    <w:rsid w:val="00FB4DE5"/>
    <w:rsid w:val="00FB4ED3"/>
    <w:rsid w:val="00FB50F9"/>
    <w:rsid w:val="00FB5669"/>
    <w:rsid w:val="00FB5B54"/>
    <w:rsid w:val="00FB60E8"/>
    <w:rsid w:val="00FB61B8"/>
    <w:rsid w:val="00FB6512"/>
    <w:rsid w:val="00FB66F7"/>
    <w:rsid w:val="00FB696F"/>
    <w:rsid w:val="00FB707C"/>
    <w:rsid w:val="00FB710F"/>
    <w:rsid w:val="00FB742D"/>
    <w:rsid w:val="00FB764D"/>
    <w:rsid w:val="00FB76C0"/>
    <w:rsid w:val="00FB76D6"/>
    <w:rsid w:val="00FB77AC"/>
    <w:rsid w:val="00FB7945"/>
    <w:rsid w:val="00FB7ADF"/>
    <w:rsid w:val="00FB7AFC"/>
    <w:rsid w:val="00FB7C05"/>
    <w:rsid w:val="00FB7D24"/>
    <w:rsid w:val="00FB7EDB"/>
    <w:rsid w:val="00FC0047"/>
    <w:rsid w:val="00FC0061"/>
    <w:rsid w:val="00FC0083"/>
    <w:rsid w:val="00FC0335"/>
    <w:rsid w:val="00FC06B1"/>
    <w:rsid w:val="00FC06C7"/>
    <w:rsid w:val="00FC07C5"/>
    <w:rsid w:val="00FC09AE"/>
    <w:rsid w:val="00FC0B60"/>
    <w:rsid w:val="00FC1058"/>
    <w:rsid w:val="00FC17C9"/>
    <w:rsid w:val="00FC18B7"/>
    <w:rsid w:val="00FC1B5F"/>
    <w:rsid w:val="00FC208E"/>
    <w:rsid w:val="00FC2160"/>
    <w:rsid w:val="00FC24CE"/>
    <w:rsid w:val="00FC26FF"/>
    <w:rsid w:val="00FC271E"/>
    <w:rsid w:val="00FC2746"/>
    <w:rsid w:val="00FC27F7"/>
    <w:rsid w:val="00FC28C6"/>
    <w:rsid w:val="00FC2A9C"/>
    <w:rsid w:val="00FC2BE6"/>
    <w:rsid w:val="00FC2E74"/>
    <w:rsid w:val="00FC3231"/>
    <w:rsid w:val="00FC328C"/>
    <w:rsid w:val="00FC346E"/>
    <w:rsid w:val="00FC348C"/>
    <w:rsid w:val="00FC351A"/>
    <w:rsid w:val="00FC3571"/>
    <w:rsid w:val="00FC36D8"/>
    <w:rsid w:val="00FC37BC"/>
    <w:rsid w:val="00FC384F"/>
    <w:rsid w:val="00FC3BA4"/>
    <w:rsid w:val="00FC3BE4"/>
    <w:rsid w:val="00FC3E52"/>
    <w:rsid w:val="00FC4188"/>
    <w:rsid w:val="00FC43C2"/>
    <w:rsid w:val="00FC4421"/>
    <w:rsid w:val="00FC48B9"/>
    <w:rsid w:val="00FC4948"/>
    <w:rsid w:val="00FC4AEF"/>
    <w:rsid w:val="00FC4BDD"/>
    <w:rsid w:val="00FC4CCC"/>
    <w:rsid w:val="00FC4F69"/>
    <w:rsid w:val="00FC5356"/>
    <w:rsid w:val="00FC5525"/>
    <w:rsid w:val="00FC558F"/>
    <w:rsid w:val="00FC59AE"/>
    <w:rsid w:val="00FC5EBD"/>
    <w:rsid w:val="00FC62B6"/>
    <w:rsid w:val="00FC63CD"/>
    <w:rsid w:val="00FC6603"/>
    <w:rsid w:val="00FC6830"/>
    <w:rsid w:val="00FC6917"/>
    <w:rsid w:val="00FC6ACE"/>
    <w:rsid w:val="00FC6FA7"/>
    <w:rsid w:val="00FC7668"/>
    <w:rsid w:val="00FC77B2"/>
    <w:rsid w:val="00FC787C"/>
    <w:rsid w:val="00FC7CD5"/>
    <w:rsid w:val="00FC7F39"/>
    <w:rsid w:val="00FC7FD2"/>
    <w:rsid w:val="00FD017C"/>
    <w:rsid w:val="00FD077D"/>
    <w:rsid w:val="00FD0945"/>
    <w:rsid w:val="00FD0A8C"/>
    <w:rsid w:val="00FD0D6D"/>
    <w:rsid w:val="00FD1031"/>
    <w:rsid w:val="00FD118B"/>
    <w:rsid w:val="00FD14AF"/>
    <w:rsid w:val="00FD150F"/>
    <w:rsid w:val="00FD1584"/>
    <w:rsid w:val="00FD1635"/>
    <w:rsid w:val="00FD1821"/>
    <w:rsid w:val="00FD1BB2"/>
    <w:rsid w:val="00FD1CEB"/>
    <w:rsid w:val="00FD2434"/>
    <w:rsid w:val="00FD26E1"/>
    <w:rsid w:val="00FD2BAD"/>
    <w:rsid w:val="00FD2C71"/>
    <w:rsid w:val="00FD3104"/>
    <w:rsid w:val="00FD3342"/>
    <w:rsid w:val="00FD34F3"/>
    <w:rsid w:val="00FD35BD"/>
    <w:rsid w:val="00FD36ED"/>
    <w:rsid w:val="00FD3787"/>
    <w:rsid w:val="00FD385E"/>
    <w:rsid w:val="00FD3A9C"/>
    <w:rsid w:val="00FD3AD9"/>
    <w:rsid w:val="00FD3BA0"/>
    <w:rsid w:val="00FD3C04"/>
    <w:rsid w:val="00FD3E67"/>
    <w:rsid w:val="00FD4067"/>
    <w:rsid w:val="00FD42B1"/>
    <w:rsid w:val="00FD44A4"/>
    <w:rsid w:val="00FD4807"/>
    <w:rsid w:val="00FD4828"/>
    <w:rsid w:val="00FD4891"/>
    <w:rsid w:val="00FD4DC6"/>
    <w:rsid w:val="00FD553F"/>
    <w:rsid w:val="00FD5584"/>
    <w:rsid w:val="00FD55CA"/>
    <w:rsid w:val="00FD561D"/>
    <w:rsid w:val="00FD577F"/>
    <w:rsid w:val="00FD5808"/>
    <w:rsid w:val="00FD5991"/>
    <w:rsid w:val="00FD5C6C"/>
    <w:rsid w:val="00FD5CA2"/>
    <w:rsid w:val="00FD5F04"/>
    <w:rsid w:val="00FD6042"/>
    <w:rsid w:val="00FD63EA"/>
    <w:rsid w:val="00FD664D"/>
    <w:rsid w:val="00FD6809"/>
    <w:rsid w:val="00FD6810"/>
    <w:rsid w:val="00FD6843"/>
    <w:rsid w:val="00FD695B"/>
    <w:rsid w:val="00FD6CA8"/>
    <w:rsid w:val="00FD6EE6"/>
    <w:rsid w:val="00FD6FBD"/>
    <w:rsid w:val="00FD71A0"/>
    <w:rsid w:val="00FD7538"/>
    <w:rsid w:val="00FD79FB"/>
    <w:rsid w:val="00FD7D89"/>
    <w:rsid w:val="00FD7DA2"/>
    <w:rsid w:val="00FD7E93"/>
    <w:rsid w:val="00FE0054"/>
    <w:rsid w:val="00FE010C"/>
    <w:rsid w:val="00FE0160"/>
    <w:rsid w:val="00FE0260"/>
    <w:rsid w:val="00FE02B5"/>
    <w:rsid w:val="00FE0318"/>
    <w:rsid w:val="00FE04BB"/>
    <w:rsid w:val="00FE0532"/>
    <w:rsid w:val="00FE05FD"/>
    <w:rsid w:val="00FE08C7"/>
    <w:rsid w:val="00FE0D6A"/>
    <w:rsid w:val="00FE0ED1"/>
    <w:rsid w:val="00FE17B5"/>
    <w:rsid w:val="00FE1A34"/>
    <w:rsid w:val="00FE1B16"/>
    <w:rsid w:val="00FE1B6E"/>
    <w:rsid w:val="00FE1CA7"/>
    <w:rsid w:val="00FE1D23"/>
    <w:rsid w:val="00FE1D30"/>
    <w:rsid w:val="00FE1E7B"/>
    <w:rsid w:val="00FE1EC5"/>
    <w:rsid w:val="00FE2181"/>
    <w:rsid w:val="00FE21F5"/>
    <w:rsid w:val="00FE261C"/>
    <w:rsid w:val="00FE2810"/>
    <w:rsid w:val="00FE296A"/>
    <w:rsid w:val="00FE2E2C"/>
    <w:rsid w:val="00FE30EF"/>
    <w:rsid w:val="00FE3431"/>
    <w:rsid w:val="00FE3763"/>
    <w:rsid w:val="00FE395F"/>
    <w:rsid w:val="00FE3C0F"/>
    <w:rsid w:val="00FE3D1B"/>
    <w:rsid w:val="00FE40A9"/>
    <w:rsid w:val="00FE4403"/>
    <w:rsid w:val="00FE4464"/>
    <w:rsid w:val="00FE44A8"/>
    <w:rsid w:val="00FE4AB8"/>
    <w:rsid w:val="00FE5207"/>
    <w:rsid w:val="00FE559F"/>
    <w:rsid w:val="00FE5C3B"/>
    <w:rsid w:val="00FE5D47"/>
    <w:rsid w:val="00FE5FEC"/>
    <w:rsid w:val="00FE60EE"/>
    <w:rsid w:val="00FE6141"/>
    <w:rsid w:val="00FE63EE"/>
    <w:rsid w:val="00FE647B"/>
    <w:rsid w:val="00FE6B69"/>
    <w:rsid w:val="00FE6D27"/>
    <w:rsid w:val="00FE6F60"/>
    <w:rsid w:val="00FE6F75"/>
    <w:rsid w:val="00FE729D"/>
    <w:rsid w:val="00FE74AE"/>
    <w:rsid w:val="00FE758A"/>
    <w:rsid w:val="00FE7720"/>
    <w:rsid w:val="00FE792F"/>
    <w:rsid w:val="00FE7A32"/>
    <w:rsid w:val="00FE7E3A"/>
    <w:rsid w:val="00FE7E54"/>
    <w:rsid w:val="00FF0006"/>
    <w:rsid w:val="00FF000F"/>
    <w:rsid w:val="00FF044B"/>
    <w:rsid w:val="00FF0D21"/>
    <w:rsid w:val="00FF0F9F"/>
    <w:rsid w:val="00FF10A6"/>
    <w:rsid w:val="00FF116F"/>
    <w:rsid w:val="00FF149C"/>
    <w:rsid w:val="00FF14AB"/>
    <w:rsid w:val="00FF1535"/>
    <w:rsid w:val="00FF1682"/>
    <w:rsid w:val="00FF1E8E"/>
    <w:rsid w:val="00FF20E0"/>
    <w:rsid w:val="00FF2544"/>
    <w:rsid w:val="00FF26A7"/>
    <w:rsid w:val="00FF2721"/>
    <w:rsid w:val="00FF2988"/>
    <w:rsid w:val="00FF29CA"/>
    <w:rsid w:val="00FF3150"/>
    <w:rsid w:val="00FF315A"/>
    <w:rsid w:val="00FF31CE"/>
    <w:rsid w:val="00FF34E9"/>
    <w:rsid w:val="00FF3539"/>
    <w:rsid w:val="00FF38C8"/>
    <w:rsid w:val="00FF3B52"/>
    <w:rsid w:val="00FF3D7A"/>
    <w:rsid w:val="00FF3DC8"/>
    <w:rsid w:val="00FF4211"/>
    <w:rsid w:val="00FF436D"/>
    <w:rsid w:val="00FF44DC"/>
    <w:rsid w:val="00FF4826"/>
    <w:rsid w:val="00FF4B91"/>
    <w:rsid w:val="00FF4FDF"/>
    <w:rsid w:val="00FF5030"/>
    <w:rsid w:val="00FF554D"/>
    <w:rsid w:val="00FF5633"/>
    <w:rsid w:val="00FF5653"/>
    <w:rsid w:val="00FF5936"/>
    <w:rsid w:val="00FF62BB"/>
    <w:rsid w:val="00FF669D"/>
    <w:rsid w:val="00FF70D8"/>
    <w:rsid w:val="00FF72C9"/>
    <w:rsid w:val="00FF74B9"/>
    <w:rsid w:val="00FF75A0"/>
    <w:rsid w:val="00FF76FB"/>
    <w:rsid w:val="00FF7D94"/>
    <w:rsid w:val="00FF7EE7"/>
    <w:rsid w:val="00FF7F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colormru v:ext="edit" colors="#004200,#719373,#6b9976,#60a060,#7cb07c"/>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lsdException w:name="heading 6" w:locked="1"/>
    <w:lsdException w:name="heading 7" w:locked="1" w:semiHidden="1" w:unhideWhenUsed="1" w:qFormat="1"/>
    <w:lsdException w:name="heading 8" w:locked="1" w:semiHidden="1" w:unhideWhenUsed="1" w:qFormat="1"/>
    <w:lsdException w:name="heading 9" w:locked="1" w:semiHidden="1" w:unhideWhenUsed="1" w:qFormat="1"/>
    <w:lsdException w:name="toc 1" w:uiPriority="39"/>
    <w:lsdException w:name="toc 2" w:uiPriority="39"/>
    <w:lsdException w:name="header" w:uiPriority="99"/>
    <w:lsdException w:name="footer" w:uiPriority="99"/>
    <w:lsdException w:name="caption" w:locked="1"/>
    <w:lsdException w:name="Title" w:locked="1" w:qFormat="1"/>
    <w:lsdException w:name="Subtitle" w:locked="1" w:qFormat="1"/>
    <w:lsdException w:name="Hyperlink" w:uiPriority="99" w:qFormat="1"/>
    <w:lsdException w:name="Strong" w:locked="1"/>
    <w:lsdException w:name="Emphasis" w:lock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04628B"/>
    <w:rPr>
      <w:rFonts w:ascii="Segoe UI" w:hAnsi="Segoe UI" w:cs="Segoe UI"/>
      <w:sz w:val="18"/>
      <w:szCs w:val="18"/>
    </w:rPr>
  </w:style>
  <w:style w:type="paragraph" w:styleId="Heading1">
    <w:name w:val="heading 1"/>
    <w:basedOn w:val="Normal"/>
    <w:next w:val="Normal"/>
    <w:qFormat/>
    <w:rsid w:val="0004628B"/>
    <w:pPr>
      <w:keepNext/>
      <w:outlineLvl w:val="0"/>
    </w:pPr>
    <w:rPr>
      <w:b/>
      <w:caps/>
      <w:color w:val="005194"/>
      <w:kern w:val="28"/>
      <w:sz w:val="24"/>
      <w:szCs w:val="24"/>
    </w:rPr>
  </w:style>
  <w:style w:type="paragraph" w:styleId="Heading2">
    <w:name w:val="heading 2"/>
    <w:basedOn w:val="Legalese"/>
    <w:next w:val="Normal"/>
    <w:link w:val="Heading2Char"/>
    <w:qFormat/>
    <w:rsid w:val="0004628B"/>
    <w:pPr>
      <w:outlineLvl w:val="1"/>
    </w:pPr>
    <w:rPr>
      <w:rFonts w:ascii="Segoe UI" w:hAnsi="Segoe UI" w:cs="Segoe UI"/>
      <w:b/>
      <w:sz w:val="20"/>
    </w:rPr>
  </w:style>
  <w:style w:type="paragraph" w:styleId="Heading3">
    <w:name w:val="heading 3"/>
    <w:basedOn w:val="Normal"/>
    <w:next w:val="Normal"/>
    <w:link w:val="Heading3Char"/>
    <w:qFormat/>
    <w:rsid w:val="005B16E6"/>
    <w:pPr>
      <w:keepNext/>
      <w:spacing w:before="240" w:after="20"/>
      <w:outlineLvl w:val="2"/>
    </w:pPr>
    <w:rPr>
      <w:b/>
      <w:i/>
    </w:rPr>
  </w:style>
  <w:style w:type="paragraph" w:styleId="Heading4">
    <w:name w:val="heading 4"/>
    <w:basedOn w:val="Normal"/>
    <w:next w:val="Normal"/>
    <w:link w:val="Heading4Char"/>
    <w:qFormat/>
    <w:rsid w:val="004D188C"/>
    <w:pPr>
      <w:keepNext/>
      <w:spacing w:before="240" w:after="20"/>
      <w:outlineLvl w:val="3"/>
    </w:pPr>
    <w:rPr>
      <w:szCs w:val="16"/>
      <w:u w:val="single"/>
    </w:rPr>
  </w:style>
  <w:style w:type="paragraph" w:styleId="Heading5">
    <w:name w:val="heading 5"/>
    <w:basedOn w:val="Normal"/>
    <w:next w:val="Normal"/>
    <w:rsid w:val="00563919"/>
    <w:pPr>
      <w:keepNext/>
      <w:outlineLvl w:val="4"/>
    </w:pPr>
    <w:rPr>
      <w:u w:val="single"/>
    </w:rPr>
  </w:style>
  <w:style w:type="paragraph" w:styleId="Heading6">
    <w:name w:val="heading 6"/>
    <w:basedOn w:val="Normal"/>
    <w:next w:val="Normal"/>
    <w:rsid w:val="0078162C"/>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locked/>
    <w:rsid w:val="0004628B"/>
    <w:rPr>
      <w:rFonts w:ascii="Segoe UI" w:hAnsi="Segoe UI" w:cs="Segoe UI"/>
      <w:b/>
    </w:rPr>
  </w:style>
  <w:style w:type="character" w:customStyle="1" w:styleId="Heading3Char">
    <w:name w:val="Heading 3 Char"/>
    <w:basedOn w:val="DefaultParagraphFont"/>
    <w:link w:val="Heading3"/>
    <w:locked/>
    <w:rsid w:val="005B16E6"/>
    <w:rPr>
      <w:rFonts w:ascii="Arial" w:hAnsi="Arial"/>
      <w:b/>
      <w:i/>
      <w:lang w:val="en-US" w:eastAsia="en-US" w:bidi="ar-SA"/>
    </w:rPr>
  </w:style>
  <w:style w:type="character" w:customStyle="1" w:styleId="Heading4Char">
    <w:name w:val="Heading 4 Char"/>
    <w:basedOn w:val="DefaultParagraphFont"/>
    <w:link w:val="Heading4"/>
    <w:locked/>
    <w:rsid w:val="004D188C"/>
    <w:rPr>
      <w:rFonts w:ascii="Arial" w:hAnsi="Arial"/>
      <w:szCs w:val="16"/>
      <w:u w:val="single"/>
      <w:lang w:val="en-US" w:eastAsia="en-US" w:bidi="ar-SA"/>
    </w:rPr>
  </w:style>
  <w:style w:type="paragraph" w:customStyle="1" w:styleId="Logo">
    <w:name w:val="Logo"/>
    <w:basedOn w:val="Picture1Small"/>
    <w:rsid w:val="00590936"/>
    <w:pPr>
      <w:framePr w:wrap="auto"/>
    </w:pPr>
    <w:rPr>
      <w:noProof/>
    </w:rPr>
  </w:style>
  <w:style w:type="paragraph" w:customStyle="1" w:styleId="Picture1Small">
    <w:name w:val="Picture1 Small"/>
    <w:basedOn w:val="Normal"/>
    <w:next w:val="Caption1Small"/>
    <w:rsid w:val="00590936"/>
    <w:pPr>
      <w:framePr w:w="3336" w:wrap="auto" w:hAnchor="page" w:x="817" w:y="3162"/>
      <w:jc w:val="center"/>
    </w:pPr>
    <w:rPr>
      <w:i/>
      <w:sz w:val="15"/>
    </w:rPr>
  </w:style>
  <w:style w:type="paragraph" w:customStyle="1" w:styleId="Caption1Small">
    <w:name w:val="Caption1 Small"/>
    <w:basedOn w:val="Normal"/>
    <w:rsid w:val="00590936"/>
    <w:pPr>
      <w:framePr w:w="3336" w:wrap="auto" w:hAnchor="page" w:x="817" w:y="3162"/>
      <w:spacing w:before="60" w:after="280" w:line="200" w:lineRule="exact"/>
    </w:pPr>
    <w:rPr>
      <w:i/>
      <w:sz w:val="14"/>
    </w:rPr>
  </w:style>
  <w:style w:type="paragraph" w:customStyle="1" w:styleId="Companyname">
    <w:name w:val="Company name"/>
    <w:basedOn w:val="Title"/>
    <w:rsid w:val="00590936"/>
    <w:pPr>
      <w:spacing w:after="0"/>
    </w:pPr>
    <w:rPr>
      <w:rFonts w:ascii="Arial Narrow" w:hAnsi="Arial Narrow"/>
      <w:b w:val="0"/>
      <w:spacing w:val="-5"/>
      <w:sz w:val="44"/>
    </w:rPr>
  </w:style>
  <w:style w:type="paragraph" w:styleId="Title">
    <w:name w:val="Title"/>
    <w:basedOn w:val="DocumentTitle"/>
    <w:next w:val="Normal"/>
    <w:qFormat/>
    <w:rsid w:val="0004628B"/>
  </w:style>
  <w:style w:type="paragraph" w:customStyle="1" w:styleId="ProductName">
    <w:name w:val="Product Name"/>
    <w:basedOn w:val="Heading2"/>
    <w:rsid w:val="00590936"/>
    <w:pPr>
      <w:spacing w:line="660" w:lineRule="exact"/>
      <w:ind w:firstLine="720"/>
    </w:pPr>
    <w:rPr>
      <w:spacing w:val="-40"/>
      <w:kern w:val="56"/>
      <w:sz w:val="72"/>
    </w:rPr>
  </w:style>
  <w:style w:type="paragraph" w:customStyle="1" w:styleId="ProductDescriptor">
    <w:name w:val="Product Descriptor"/>
    <w:rsid w:val="00590936"/>
    <w:pPr>
      <w:spacing w:after="1040" w:line="200" w:lineRule="exact"/>
      <w:ind w:left="792"/>
    </w:pPr>
    <w:rPr>
      <w:rFonts w:ascii="Arial" w:hAnsi="Arial"/>
      <w:i/>
    </w:rPr>
  </w:style>
  <w:style w:type="paragraph" w:customStyle="1" w:styleId="SubjectTitle">
    <w:name w:val="Subject Title"/>
    <w:basedOn w:val="Normal"/>
    <w:rsid w:val="00862073"/>
    <w:pPr>
      <w:spacing w:before="480"/>
      <w:ind w:right="360"/>
    </w:pPr>
    <w:rPr>
      <w:sz w:val="48"/>
      <w:szCs w:val="48"/>
    </w:rPr>
  </w:style>
  <w:style w:type="paragraph" w:customStyle="1" w:styleId="AbstractTitle">
    <w:name w:val="Abstract Title"/>
    <w:basedOn w:val="Normal"/>
    <w:rsid w:val="00590936"/>
    <w:pPr>
      <w:pBdr>
        <w:top w:val="single" w:sz="4" w:space="1" w:color="auto"/>
      </w:pBdr>
      <w:spacing w:before="40"/>
      <w:ind w:right="144"/>
    </w:pPr>
    <w:rPr>
      <w:b/>
      <w:sz w:val="19"/>
    </w:rPr>
  </w:style>
  <w:style w:type="paragraph" w:customStyle="1" w:styleId="AbstractText">
    <w:name w:val="Abstract Text"/>
    <w:rsid w:val="00590936"/>
    <w:pPr>
      <w:tabs>
        <w:tab w:val="left" w:pos="1680"/>
      </w:tabs>
      <w:spacing w:line="280" w:lineRule="exact"/>
    </w:pPr>
    <w:rPr>
      <w:rFonts w:ascii="Arial" w:hAnsi="Arial"/>
      <w:sz w:val="19"/>
    </w:rPr>
  </w:style>
  <w:style w:type="paragraph" w:customStyle="1" w:styleId="Legalese-Space">
    <w:name w:val="Legalese-Space"/>
    <w:next w:val="Legalese"/>
    <w:rsid w:val="00590936"/>
    <w:pPr>
      <w:spacing w:before="5430" w:after="70" w:line="140" w:lineRule="exact"/>
      <w:ind w:left="3768"/>
    </w:pPr>
    <w:rPr>
      <w:rFonts w:ascii="Arial" w:hAnsi="Arial"/>
      <w:i/>
      <w:sz w:val="13"/>
    </w:rPr>
  </w:style>
  <w:style w:type="paragraph" w:customStyle="1" w:styleId="Legalese">
    <w:name w:val="Legalese"/>
    <w:basedOn w:val="Legalese-Space"/>
    <w:rsid w:val="00881793"/>
    <w:pPr>
      <w:spacing w:before="0" w:after="120" w:line="240" w:lineRule="auto"/>
      <w:ind w:left="0"/>
    </w:pPr>
    <w:rPr>
      <w:i w:val="0"/>
      <w:sz w:val="16"/>
    </w:rPr>
  </w:style>
  <w:style w:type="paragraph" w:customStyle="1" w:styleId="Contents">
    <w:name w:val="Contents"/>
    <w:basedOn w:val="Heading1"/>
    <w:rsid w:val="00590936"/>
    <w:pPr>
      <w:framePr w:wrap="notBeside" w:hAnchor="text"/>
    </w:pPr>
  </w:style>
  <w:style w:type="paragraph" w:styleId="TOC1">
    <w:name w:val="toc 1"/>
    <w:basedOn w:val="Normal"/>
    <w:next w:val="TOC2"/>
    <w:autoRedefine/>
    <w:uiPriority w:val="39"/>
    <w:rsid w:val="00AD14DA"/>
    <w:pPr>
      <w:tabs>
        <w:tab w:val="right" w:leader="dot" w:pos="7920"/>
      </w:tabs>
      <w:spacing w:before="280" w:line="280" w:lineRule="atLeast"/>
    </w:pPr>
    <w:rPr>
      <w:b/>
      <w:noProof/>
    </w:rPr>
  </w:style>
  <w:style w:type="paragraph" w:styleId="TOC2">
    <w:name w:val="toc 2"/>
    <w:basedOn w:val="Normal"/>
    <w:autoRedefine/>
    <w:uiPriority w:val="39"/>
    <w:rsid w:val="00AD14DA"/>
    <w:pPr>
      <w:tabs>
        <w:tab w:val="right" w:leader="dot" w:pos="7920"/>
        <w:tab w:val="right" w:pos="8640"/>
      </w:tabs>
    </w:pPr>
    <w:rPr>
      <w:noProof/>
      <w:sz w:val="19"/>
    </w:rPr>
  </w:style>
  <w:style w:type="paragraph" w:styleId="Header">
    <w:name w:val="header"/>
    <w:basedOn w:val="Normal"/>
    <w:link w:val="HeaderChar"/>
    <w:uiPriority w:val="99"/>
    <w:rsid w:val="00590936"/>
    <w:pPr>
      <w:tabs>
        <w:tab w:val="center" w:pos="4320"/>
        <w:tab w:val="right" w:pos="8640"/>
      </w:tabs>
    </w:pPr>
  </w:style>
  <w:style w:type="character" w:customStyle="1" w:styleId="HeaderChar">
    <w:name w:val="Header Char"/>
    <w:basedOn w:val="DefaultParagraphFont"/>
    <w:link w:val="Header"/>
    <w:uiPriority w:val="99"/>
    <w:rsid w:val="005D4DA1"/>
    <w:rPr>
      <w:rFonts w:ascii="Arial" w:hAnsi="Arial"/>
      <w:lang w:val="en-US" w:eastAsia="en-US" w:bidi="ar-SA"/>
    </w:rPr>
  </w:style>
  <w:style w:type="paragraph" w:styleId="Footer">
    <w:name w:val="footer"/>
    <w:basedOn w:val="Normal"/>
    <w:link w:val="FooterChar"/>
    <w:uiPriority w:val="99"/>
    <w:rsid w:val="00590936"/>
    <w:pPr>
      <w:tabs>
        <w:tab w:val="center" w:pos="4320"/>
        <w:tab w:val="right" w:pos="8640"/>
      </w:tabs>
    </w:pPr>
  </w:style>
  <w:style w:type="character" w:customStyle="1" w:styleId="FooterChar">
    <w:name w:val="Footer Char"/>
    <w:basedOn w:val="DefaultParagraphFont"/>
    <w:link w:val="Footer"/>
    <w:uiPriority w:val="99"/>
    <w:rsid w:val="005D4DA1"/>
    <w:rPr>
      <w:rFonts w:ascii="Arial" w:hAnsi="Arial"/>
      <w:lang w:val="en-US" w:eastAsia="en-US" w:bidi="ar-SA"/>
    </w:rPr>
  </w:style>
  <w:style w:type="paragraph" w:customStyle="1" w:styleId="InWin2Knotes">
    <w:name w:val="InWin2K notes"/>
    <w:basedOn w:val="Videonotes"/>
    <w:rsid w:val="00CF360A"/>
    <w:rPr>
      <w:b/>
      <w:color w:val="800080"/>
    </w:rPr>
  </w:style>
  <w:style w:type="paragraph" w:customStyle="1" w:styleId="Videonotes">
    <w:name w:val="Video notes"/>
    <w:basedOn w:val="Normal"/>
    <w:rsid w:val="00F96DB2"/>
    <w:rPr>
      <w:rFonts w:ascii="Verdana" w:hAnsi="Verdana"/>
      <w:color w:val="008000"/>
      <w:sz w:val="17"/>
      <w:szCs w:val="24"/>
      <w:lang w:bidi="he-IL"/>
    </w:rPr>
  </w:style>
  <w:style w:type="paragraph" w:styleId="BodyText">
    <w:name w:val="Body Text"/>
    <w:basedOn w:val="Normal"/>
    <w:link w:val="BodyTextChar"/>
    <w:rsid w:val="00590936"/>
    <w:pPr>
      <w:spacing w:after="60"/>
    </w:pPr>
    <w:rPr>
      <w:b/>
    </w:rPr>
  </w:style>
  <w:style w:type="paragraph" w:customStyle="1" w:styleId="Bullet10">
    <w:name w:val="Bullet 1"/>
    <w:basedOn w:val="Normal"/>
    <w:link w:val="Bullet1Char"/>
    <w:rsid w:val="00423CDC"/>
    <w:pPr>
      <w:keepLines/>
      <w:widowControl w:val="0"/>
      <w:numPr>
        <w:numId w:val="1"/>
      </w:numPr>
      <w:tabs>
        <w:tab w:val="left" w:pos="7920"/>
      </w:tabs>
    </w:pPr>
  </w:style>
  <w:style w:type="character" w:customStyle="1" w:styleId="Bullet1Char">
    <w:name w:val="Bullet 1 Char"/>
    <w:basedOn w:val="DefaultParagraphFont"/>
    <w:link w:val="Bullet10"/>
    <w:locked/>
    <w:rsid w:val="00423CDC"/>
    <w:rPr>
      <w:rFonts w:ascii="Arial" w:hAnsi="Arial"/>
    </w:rPr>
  </w:style>
  <w:style w:type="paragraph" w:customStyle="1" w:styleId="Bullet2">
    <w:name w:val="Bullet 2"/>
    <w:basedOn w:val="Normal"/>
    <w:autoRedefine/>
    <w:rsid w:val="004C5037"/>
    <w:pPr>
      <w:numPr>
        <w:numId w:val="6"/>
      </w:numPr>
      <w:tabs>
        <w:tab w:val="left" w:pos="810"/>
      </w:tabs>
      <w:ind w:left="806" w:hanging="302"/>
    </w:pPr>
    <w:rPr>
      <w:rFonts w:eastAsia="Batang"/>
    </w:rPr>
  </w:style>
  <w:style w:type="paragraph" w:customStyle="1" w:styleId="Bullet5">
    <w:name w:val="Bullet 5"/>
    <w:basedOn w:val="Normal"/>
    <w:rsid w:val="00CF5FFE"/>
    <w:pPr>
      <w:widowControl w:val="0"/>
      <w:tabs>
        <w:tab w:val="left" w:pos="7920"/>
      </w:tabs>
      <w:spacing w:after="280"/>
      <w:ind w:left="480" w:hanging="240"/>
    </w:pPr>
    <w:rPr>
      <w:sz w:val="19"/>
    </w:rPr>
  </w:style>
  <w:style w:type="paragraph" w:customStyle="1" w:styleId="Bullet-bodyindent">
    <w:name w:val="Bullet-body indent"/>
    <w:basedOn w:val="Bullet10"/>
    <w:rsid w:val="00590936"/>
    <w:pPr>
      <w:numPr>
        <w:numId w:val="2"/>
      </w:numPr>
    </w:pPr>
  </w:style>
  <w:style w:type="paragraph" w:customStyle="1" w:styleId="Callout">
    <w:name w:val="Callout"/>
    <w:basedOn w:val="Normal"/>
    <w:rsid w:val="00590936"/>
    <w:pPr>
      <w:framePr w:w="3336" w:hSpace="180" w:wrap="auto" w:vAnchor="text" w:hAnchor="page" w:x="721" w:y="289"/>
      <w:spacing w:after="280"/>
    </w:pPr>
    <w:rPr>
      <w:rFonts w:ascii="Arial Narrow" w:hAnsi="Arial Narrow"/>
      <w:b/>
      <w:noProof/>
      <w:sz w:val="19"/>
    </w:rPr>
  </w:style>
  <w:style w:type="paragraph" w:customStyle="1" w:styleId="Caption2Med">
    <w:name w:val="Caption2 Med"/>
    <w:basedOn w:val="Normal"/>
    <w:rsid w:val="00590936"/>
    <w:pPr>
      <w:spacing w:before="60" w:after="280" w:line="200" w:lineRule="exact"/>
    </w:pPr>
    <w:rPr>
      <w:i/>
      <w:sz w:val="14"/>
    </w:rPr>
  </w:style>
  <w:style w:type="paragraph" w:customStyle="1" w:styleId="Caption3Large">
    <w:name w:val="Caption3 Large"/>
    <w:basedOn w:val="Normal"/>
    <w:rsid w:val="00590936"/>
    <w:pPr>
      <w:spacing w:before="60" w:after="280" w:line="200" w:lineRule="exact"/>
      <w:ind w:left="-3744"/>
    </w:pPr>
    <w:rPr>
      <w:i/>
      <w:sz w:val="14"/>
    </w:rPr>
  </w:style>
  <w:style w:type="paragraph" w:customStyle="1" w:styleId="CODE">
    <w:name w:val="CODE"/>
    <w:basedOn w:val="Normal"/>
    <w:rsid w:val="00590936"/>
    <w:pPr>
      <w:keepNext/>
      <w:keepLines/>
      <w:spacing w:line="180" w:lineRule="exact"/>
    </w:pPr>
    <w:rPr>
      <w:rFonts w:ascii="Courier New" w:hAnsi="Courier New"/>
      <w:b/>
      <w:sz w:val="16"/>
    </w:rPr>
  </w:style>
  <w:style w:type="paragraph" w:customStyle="1" w:styleId="DOSPrompt">
    <w:name w:val="DOS Prompt"/>
    <w:basedOn w:val="Normal"/>
    <w:rsid w:val="00CF5FFE"/>
    <w:pPr>
      <w:widowControl w:val="0"/>
      <w:spacing w:before="280" w:after="280"/>
      <w:ind w:left="240" w:right="-19"/>
    </w:pPr>
    <w:rPr>
      <w:rFonts w:ascii="Courier New" w:hAnsi="Courier New"/>
    </w:rPr>
  </w:style>
  <w:style w:type="paragraph" w:customStyle="1" w:styleId="Footer-even">
    <w:name w:val="Footer-even"/>
    <w:basedOn w:val="Footer"/>
    <w:rsid w:val="00590936"/>
    <w:pPr>
      <w:pBdr>
        <w:top w:val="single" w:sz="6" w:space="1" w:color="auto"/>
      </w:pBdr>
      <w:tabs>
        <w:tab w:val="clear" w:pos="4320"/>
        <w:tab w:val="clear" w:pos="8640"/>
        <w:tab w:val="center" w:pos="-2016"/>
      </w:tabs>
      <w:ind w:left="-3787"/>
    </w:pPr>
    <w:rPr>
      <w:sz w:val="15"/>
    </w:rPr>
  </w:style>
  <w:style w:type="paragraph" w:customStyle="1" w:styleId="Footer-odd">
    <w:name w:val="Footer-odd"/>
    <w:basedOn w:val="Footer"/>
    <w:rsid w:val="00590936"/>
    <w:pPr>
      <w:pBdr>
        <w:top w:val="single" w:sz="6" w:space="1" w:color="auto"/>
      </w:pBdr>
      <w:tabs>
        <w:tab w:val="clear" w:pos="4320"/>
        <w:tab w:val="clear" w:pos="8640"/>
        <w:tab w:val="left" w:pos="3870"/>
        <w:tab w:val="left" w:pos="7056"/>
      </w:tabs>
      <w:ind w:left="-3787"/>
    </w:pPr>
    <w:rPr>
      <w:sz w:val="15"/>
    </w:rPr>
  </w:style>
  <w:style w:type="paragraph" w:customStyle="1" w:styleId="NoteCaution">
    <w:name w:val="Note/Caution"/>
    <w:basedOn w:val="Normal"/>
    <w:rsid w:val="00CF5FFE"/>
    <w:pPr>
      <w:widowControl w:val="0"/>
      <w:tabs>
        <w:tab w:val="left" w:pos="7920"/>
      </w:tabs>
      <w:spacing w:before="140"/>
      <w:ind w:right="-14"/>
    </w:pPr>
    <w:rPr>
      <w:rFonts w:ascii="Arial Narrow" w:hAnsi="Arial Narrow"/>
      <w:b/>
      <w:sz w:val="19"/>
    </w:rPr>
  </w:style>
  <w:style w:type="paragraph" w:customStyle="1" w:styleId="Number">
    <w:name w:val="Number"/>
    <w:basedOn w:val="Normal"/>
    <w:rsid w:val="00590936"/>
    <w:pPr>
      <w:widowControl w:val="0"/>
      <w:tabs>
        <w:tab w:val="left" w:pos="7920"/>
      </w:tabs>
      <w:ind w:left="216" w:hanging="216"/>
    </w:pPr>
    <w:rPr>
      <w:sz w:val="19"/>
    </w:rPr>
  </w:style>
  <w:style w:type="paragraph" w:customStyle="1" w:styleId="numberindent">
    <w:name w:val="number indent"/>
    <w:basedOn w:val="Number"/>
    <w:rsid w:val="00590936"/>
    <w:pPr>
      <w:ind w:left="605"/>
    </w:pPr>
  </w:style>
  <w:style w:type="character" w:styleId="PageNumber">
    <w:name w:val="page number"/>
    <w:basedOn w:val="DefaultParagraphFont"/>
    <w:rsid w:val="00590936"/>
    <w:rPr>
      <w:rFonts w:cs="Times New Roman"/>
    </w:rPr>
  </w:style>
  <w:style w:type="paragraph" w:customStyle="1" w:styleId="Picture2Med">
    <w:name w:val="Picture2 Med"/>
    <w:basedOn w:val="Normal"/>
    <w:next w:val="Caption2Med"/>
    <w:rsid w:val="00590936"/>
    <w:pPr>
      <w:keepNext/>
      <w:spacing w:before="280"/>
    </w:pPr>
    <w:rPr>
      <w:noProof/>
    </w:rPr>
  </w:style>
  <w:style w:type="paragraph" w:customStyle="1" w:styleId="Picture3Large">
    <w:name w:val="Picture3 Large"/>
    <w:basedOn w:val="Normal"/>
    <w:next w:val="Caption3Large"/>
    <w:rsid w:val="00590936"/>
    <w:pPr>
      <w:keepNext/>
      <w:spacing w:before="280"/>
      <w:ind w:left="-3744"/>
    </w:pPr>
    <w:rPr>
      <w:noProof/>
    </w:rPr>
  </w:style>
  <w:style w:type="paragraph" w:customStyle="1" w:styleId="TableBody">
    <w:name w:val="Table Body"/>
    <w:basedOn w:val="Normal"/>
    <w:rsid w:val="00C039C8"/>
    <w:pPr>
      <w:spacing w:before="60" w:after="20"/>
    </w:pPr>
    <w:rPr>
      <w:sz w:val="16"/>
    </w:rPr>
  </w:style>
  <w:style w:type="paragraph" w:customStyle="1" w:styleId="TableBold2">
    <w:name w:val="Table Bold 2"/>
    <w:basedOn w:val="Normal"/>
    <w:rsid w:val="00590936"/>
    <w:pPr>
      <w:spacing w:after="60"/>
      <w:ind w:left="24" w:right="115"/>
    </w:pPr>
    <w:rPr>
      <w:rFonts w:ascii="Arial Narrow" w:hAnsi="Arial Narrow"/>
      <w:b/>
      <w:sz w:val="19"/>
    </w:rPr>
  </w:style>
  <w:style w:type="paragraph" w:customStyle="1" w:styleId="TableBullet1">
    <w:name w:val="Table Bullet 1"/>
    <w:basedOn w:val="TableBody"/>
    <w:rsid w:val="00590936"/>
    <w:pPr>
      <w:numPr>
        <w:numId w:val="3"/>
      </w:numPr>
      <w:spacing w:after="0"/>
    </w:pPr>
  </w:style>
  <w:style w:type="paragraph" w:customStyle="1" w:styleId="TableBullet2">
    <w:name w:val="Table Bullet 2"/>
    <w:basedOn w:val="TableBullet1"/>
    <w:rsid w:val="00590936"/>
    <w:pPr>
      <w:numPr>
        <w:numId w:val="0"/>
      </w:numPr>
      <w:tabs>
        <w:tab w:val="num" w:pos="360"/>
      </w:tabs>
      <w:spacing w:before="0"/>
      <w:ind w:left="360" w:hanging="360"/>
    </w:pPr>
  </w:style>
  <w:style w:type="paragraph" w:customStyle="1" w:styleId="TableBullet3">
    <w:name w:val="Table Bullet 3"/>
    <w:basedOn w:val="TableBullet1"/>
    <w:rsid w:val="00590936"/>
    <w:pPr>
      <w:numPr>
        <w:numId w:val="4"/>
      </w:numPr>
      <w:spacing w:before="0" w:after="40"/>
      <w:ind w:left="576"/>
    </w:pPr>
  </w:style>
  <w:style w:type="paragraph" w:customStyle="1" w:styleId="TableHead">
    <w:name w:val="Table Head"/>
    <w:basedOn w:val="Normal"/>
    <w:rsid w:val="00590936"/>
    <w:pPr>
      <w:spacing w:after="60"/>
    </w:pPr>
    <w:rPr>
      <w:rFonts w:ascii="Arial Narrow" w:hAnsi="Arial Narrow"/>
      <w:b/>
      <w:sz w:val="19"/>
    </w:rPr>
  </w:style>
  <w:style w:type="paragraph" w:styleId="TOC3">
    <w:name w:val="toc 3"/>
    <w:basedOn w:val="Normal"/>
    <w:autoRedefine/>
    <w:semiHidden/>
    <w:rsid w:val="00590936"/>
    <w:pPr>
      <w:tabs>
        <w:tab w:val="right" w:pos="6480"/>
      </w:tabs>
      <w:ind w:left="240"/>
    </w:pPr>
    <w:rPr>
      <w:noProof/>
      <w:sz w:val="19"/>
    </w:rPr>
  </w:style>
  <w:style w:type="paragraph" w:styleId="TOC4">
    <w:name w:val="toc 4"/>
    <w:basedOn w:val="Normal"/>
    <w:autoRedefine/>
    <w:semiHidden/>
    <w:rsid w:val="00590936"/>
    <w:pPr>
      <w:tabs>
        <w:tab w:val="right" w:pos="7056"/>
      </w:tabs>
      <w:ind w:left="480"/>
    </w:pPr>
    <w:rPr>
      <w:noProof/>
      <w:sz w:val="19"/>
    </w:rPr>
  </w:style>
  <w:style w:type="paragraph" w:styleId="TOC5">
    <w:name w:val="toc 5"/>
    <w:basedOn w:val="Normal"/>
    <w:next w:val="Normal"/>
    <w:autoRedefine/>
    <w:semiHidden/>
    <w:rsid w:val="00590936"/>
    <w:pPr>
      <w:ind w:left="960"/>
    </w:pPr>
  </w:style>
  <w:style w:type="paragraph" w:styleId="TOC6">
    <w:name w:val="toc 6"/>
    <w:basedOn w:val="Normal"/>
    <w:next w:val="Normal"/>
    <w:autoRedefine/>
    <w:semiHidden/>
    <w:rsid w:val="00590936"/>
    <w:pPr>
      <w:ind w:left="1200"/>
    </w:pPr>
  </w:style>
  <w:style w:type="paragraph" w:styleId="TOC7">
    <w:name w:val="toc 7"/>
    <w:basedOn w:val="Normal"/>
    <w:next w:val="Normal"/>
    <w:autoRedefine/>
    <w:semiHidden/>
    <w:rsid w:val="00590936"/>
    <w:pPr>
      <w:ind w:left="1440"/>
    </w:pPr>
  </w:style>
  <w:style w:type="paragraph" w:styleId="TOC8">
    <w:name w:val="toc 8"/>
    <w:basedOn w:val="Normal"/>
    <w:next w:val="Normal"/>
    <w:autoRedefine/>
    <w:semiHidden/>
    <w:rsid w:val="00590936"/>
    <w:pPr>
      <w:ind w:left="1680"/>
    </w:pPr>
  </w:style>
  <w:style w:type="paragraph" w:styleId="TOC9">
    <w:name w:val="toc 9"/>
    <w:basedOn w:val="Normal"/>
    <w:next w:val="Normal"/>
    <w:autoRedefine/>
    <w:semiHidden/>
    <w:rsid w:val="00590936"/>
    <w:pPr>
      <w:ind w:left="1920"/>
    </w:pPr>
  </w:style>
  <w:style w:type="character" w:styleId="CommentReference">
    <w:name w:val="annotation reference"/>
    <w:basedOn w:val="DefaultParagraphFont"/>
    <w:semiHidden/>
    <w:rsid w:val="00590936"/>
    <w:rPr>
      <w:rFonts w:cs="Times New Roman"/>
      <w:sz w:val="16"/>
    </w:rPr>
  </w:style>
  <w:style w:type="paragraph" w:styleId="CommentText">
    <w:name w:val="annotation text"/>
    <w:basedOn w:val="Normal"/>
    <w:semiHidden/>
    <w:rsid w:val="00590936"/>
    <w:rPr>
      <w:rFonts w:cs="Arial"/>
    </w:rPr>
  </w:style>
  <w:style w:type="paragraph" w:styleId="BodyText2">
    <w:name w:val="Body Text 2"/>
    <w:basedOn w:val="Normal"/>
    <w:rsid w:val="00590936"/>
    <w:rPr>
      <w:color w:val="FF0000"/>
    </w:rPr>
  </w:style>
  <w:style w:type="paragraph" w:styleId="BodyText3">
    <w:name w:val="Body Text 3"/>
    <w:basedOn w:val="Normal"/>
    <w:rsid w:val="00590936"/>
    <w:rPr>
      <w:i/>
      <w:color w:val="FF0000"/>
    </w:rPr>
  </w:style>
  <w:style w:type="character" w:styleId="Hyperlink">
    <w:name w:val="Hyperlink"/>
    <w:basedOn w:val="DefaultParagraphFont"/>
    <w:uiPriority w:val="99"/>
    <w:qFormat/>
    <w:rsid w:val="0004628B"/>
    <w:rPr>
      <w:color w:val="0000FF"/>
      <w:u w:val="single"/>
    </w:rPr>
  </w:style>
  <w:style w:type="paragraph" w:customStyle="1" w:styleId="DefinitionList">
    <w:name w:val="Definition List"/>
    <w:basedOn w:val="Normal"/>
    <w:next w:val="Normal"/>
    <w:rsid w:val="00590936"/>
    <w:pPr>
      <w:ind w:left="360"/>
    </w:pPr>
    <w:rPr>
      <w:rFonts w:ascii="Times New Roman" w:hAnsi="Times New Roman"/>
    </w:rPr>
  </w:style>
  <w:style w:type="paragraph" w:styleId="Caption">
    <w:name w:val="caption"/>
    <w:basedOn w:val="Normal"/>
    <w:next w:val="Normal"/>
    <w:rsid w:val="00590936"/>
    <w:pPr>
      <w:spacing w:before="120"/>
    </w:pPr>
    <w:rPr>
      <w:rFonts w:ascii="Times New Roman" w:hAnsi="Times New Roman"/>
      <w:b/>
    </w:rPr>
  </w:style>
  <w:style w:type="paragraph" w:styleId="DocumentMap">
    <w:name w:val="Document Map"/>
    <w:basedOn w:val="Normal"/>
    <w:rsid w:val="00126F45"/>
    <w:pPr>
      <w:shd w:val="clear" w:color="auto" w:fill="000080"/>
    </w:pPr>
    <w:rPr>
      <w:sz w:val="16"/>
    </w:rPr>
  </w:style>
  <w:style w:type="character" w:styleId="FollowedHyperlink">
    <w:name w:val="FollowedHyperlink"/>
    <w:basedOn w:val="DefaultParagraphFont"/>
    <w:rsid w:val="00590936"/>
    <w:rPr>
      <w:rFonts w:cs="Times New Roman"/>
      <w:color w:val="800080"/>
      <w:u w:val="single"/>
    </w:rPr>
  </w:style>
  <w:style w:type="paragraph" w:styleId="BalloonText">
    <w:name w:val="Balloon Text"/>
    <w:basedOn w:val="Normal"/>
    <w:semiHidden/>
    <w:rsid w:val="00590936"/>
    <w:rPr>
      <w:rFonts w:ascii="Tahoma" w:hAnsi="Tahoma" w:cs="Tahoma"/>
      <w:sz w:val="16"/>
      <w:szCs w:val="16"/>
    </w:rPr>
  </w:style>
  <w:style w:type="paragraph" w:styleId="CommentSubject">
    <w:name w:val="annotation subject"/>
    <w:basedOn w:val="CommentText"/>
    <w:next w:val="CommentText"/>
    <w:semiHidden/>
    <w:rsid w:val="00590936"/>
    <w:rPr>
      <w:b/>
      <w:bCs/>
    </w:rPr>
  </w:style>
  <w:style w:type="paragraph" w:customStyle="1" w:styleId="Graphic">
    <w:name w:val="Graphic"/>
    <w:basedOn w:val="Normal"/>
    <w:rsid w:val="00590936"/>
    <w:pPr>
      <w:widowControl w:val="0"/>
      <w:spacing w:before="120"/>
    </w:pPr>
    <w:rPr>
      <w:rFonts w:ascii="Normal" w:hAnsi="Normal"/>
    </w:rPr>
  </w:style>
  <w:style w:type="paragraph" w:customStyle="1" w:styleId="Table">
    <w:name w:val="Table"/>
    <w:basedOn w:val="Normal"/>
    <w:rsid w:val="00590936"/>
    <w:pPr>
      <w:spacing w:before="120" w:after="240"/>
      <w:ind w:left="720"/>
    </w:pPr>
    <w:rPr>
      <w:b/>
      <w:sz w:val="16"/>
      <w:szCs w:val="16"/>
    </w:rPr>
  </w:style>
  <w:style w:type="paragraph" w:customStyle="1" w:styleId="Backgroundinfo">
    <w:name w:val="Background info"/>
    <w:basedOn w:val="Normal"/>
    <w:link w:val="BackgroundinfoChar"/>
    <w:rsid w:val="005B46D2"/>
    <w:rPr>
      <w:rFonts w:ascii="Verdana" w:hAnsi="Verdana"/>
      <w:color w:val="0000FF"/>
      <w:sz w:val="17"/>
    </w:rPr>
  </w:style>
  <w:style w:type="character" w:customStyle="1" w:styleId="BackgroundinfoChar">
    <w:name w:val="Background info Char"/>
    <w:basedOn w:val="DefaultParagraphFont"/>
    <w:link w:val="Backgroundinfo"/>
    <w:locked/>
    <w:rsid w:val="005B46D2"/>
    <w:rPr>
      <w:rFonts w:ascii="Verdana" w:hAnsi="Verdana" w:cs="Times New Roman"/>
      <w:color w:val="0000FF"/>
      <w:sz w:val="17"/>
      <w:lang w:val="en-US" w:eastAsia="en-US" w:bidi="ar-SA"/>
    </w:rPr>
  </w:style>
  <w:style w:type="paragraph" w:styleId="FootnoteText">
    <w:name w:val="footnote text"/>
    <w:basedOn w:val="Normal"/>
    <w:semiHidden/>
    <w:rsid w:val="00590936"/>
    <w:rPr>
      <w:sz w:val="16"/>
    </w:rPr>
  </w:style>
  <w:style w:type="character" w:styleId="FootnoteReference">
    <w:name w:val="footnote reference"/>
    <w:basedOn w:val="DefaultParagraphFont"/>
    <w:semiHidden/>
    <w:rsid w:val="00590936"/>
    <w:rPr>
      <w:rFonts w:cs="Times New Roman"/>
      <w:vertAlign w:val="superscript"/>
    </w:rPr>
  </w:style>
  <w:style w:type="paragraph" w:customStyle="1" w:styleId="Note">
    <w:name w:val="Note"/>
    <w:basedOn w:val="Normal"/>
    <w:next w:val="InWin2Knotes"/>
    <w:rsid w:val="00F96DB2"/>
    <w:rPr>
      <w:rFonts w:ascii="Verdana" w:hAnsi="Verdana"/>
      <w:color w:val="FF0000"/>
      <w:sz w:val="16"/>
      <w:szCs w:val="16"/>
    </w:rPr>
  </w:style>
  <w:style w:type="paragraph" w:customStyle="1" w:styleId="Question">
    <w:name w:val="Question"/>
    <w:basedOn w:val="Backgroundinfo"/>
    <w:next w:val="Backgroundinfo"/>
    <w:link w:val="QuestionChar"/>
    <w:rsid w:val="000744C4"/>
    <w:rPr>
      <w:color w:val="FF0000"/>
    </w:rPr>
  </w:style>
  <w:style w:type="character" w:customStyle="1" w:styleId="QuestionChar">
    <w:name w:val="Question Char"/>
    <w:basedOn w:val="BackgroundinfoChar"/>
    <w:link w:val="Question"/>
    <w:locked/>
    <w:rsid w:val="000744C4"/>
    <w:rPr>
      <w:b/>
      <w:color w:val="FF0000"/>
    </w:rPr>
  </w:style>
  <w:style w:type="character" w:customStyle="1" w:styleId="NoteChar">
    <w:name w:val="Note Char"/>
    <w:basedOn w:val="DefaultParagraphFont"/>
    <w:rsid w:val="005574DD"/>
    <w:rPr>
      <w:rFonts w:ascii="Verdana" w:hAnsi="Verdana" w:cs="Times New Roman"/>
      <w:color w:val="FF0000"/>
      <w:sz w:val="16"/>
      <w:szCs w:val="16"/>
      <w:lang w:val="en-US" w:eastAsia="en-US" w:bidi="ar-SA"/>
    </w:rPr>
  </w:style>
  <w:style w:type="paragraph" w:styleId="NormalWeb">
    <w:name w:val="Normal (Web)"/>
    <w:basedOn w:val="Normal"/>
    <w:rsid w:val="00035908"/>
    <w:pPr>
      <w:spacing w:before="100" w:beforeAutospacing="1" w:after="100" w:afterAutospacing="1"/>
    </w:pPr>
    <w:rPr>
      <w:rFonts w:ascii="Times New Roman" w:eastAsia="MS Mincho" w:hAnsi="Times New Roman"/>
      <w:szCs w:val="24"/>
      <w:lang w:eastAsia="ja-JP"/>
    </w:rPr>
  </w:style>
  <w:style w:type="character" w:styleId="Strong">
    <w:name w:val="Strong"/>
    <w:basedOn w:val="DefaultParagraphFont"/>
    <w:rsid w:val="00035908"/>
    <w:rPr>
      <w:rFonts w:cs="Times New Roman"/>
      <w:b/>
      <w:bCs/>
    </w:rPr>
  </w:style>
  <w:style w:type="character" w:customStyle="1" w:styleId="StyleRed">
    <w:name w:val="Style Red"/>
    <w:basedOn w:val="DefaultParagraphFont"/>
    <w:rsid w:val="001B30D1"/>
    <w:rPr>
      <w:rFonts w:cs="Times New Roman"/>
      <w:b/>
      <w:color w:val="FF0000"/>
    </w:rPr>
  </w:style>
  <w:style w:type="paragraph" w:customStyle="1" w:styleId="VeriTestResults">
    <w:name w:val="VeriTest Results"/>
    <w:basedOn w:val="Videonotes"/>
    <w:rsid w:val="008B231F"/>
    <w:rPr>
      <w:rFonts w:eastAsia="Batang"/>
      <w:color w:val="800080"/>
    </w:rPr>
  </w:style>
  <w:style w:type="paragraph" w:customStyle="1" w:styleId="StyleLegaleseBefore144pt">
    <w:name w:val="Style Legalese + Before:  144 pt"/>
    <w:basedOn w:val="Legalese"/>
    <w:rsid w:val="00630FA6"/>
    <w:pPr>
      <w:spacing w:before="2880"/>
    </w:pPr>
  </w:style>
  <w:style w:type="table" w:styleId="TableGrid">
    <w:name w:val="Table Grid"/>
    <w:basedOn w:val="TableNormal"/>
    <w:rsid w:val="009275D9"/>
    <w:rPr>
      <w:rFonts w:ascii="Arial" w:hAnsi="Arial"/>
      <w:sz w:val="1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F96DB2"/>
    <w:pPr>
      <w:spacing w:before="80" w:after="40"/>
    </w:pPr>
    <w:rPr>
      <w:sz w:val="16"/>
    </w:rPr>
  </w:style>
  <w:style w:type="paragraph" w:customStyle="1" w:styleId="Issue">
    <w:name w:val="Issue"/>
    <w:basedOn w:val="Normal"/>
    <w:link w:val="IssueChar"/>
    <w:rsid w:val="0041443A"/>
    <w:rPr>
      <w:b/>
      <w:color w:val="FF0000"/>
    </w:rPr>
  </w:style>
  <w:style w:type="character" w:customStyle="1" w:styleId="IssueChar">
    <w:name w:val="Issue Char"/>
    <w:basedOn w:val="DefaultParagraphFont"/>
    <w:link w:val="Issue"/>
    <w:locked/>
    <w:rsid w:val="0041443A"/>
    <w:rPr>
      <w:rFonts w:ascii="Arial" w:hAnsi="Arial" w:cs="Times New Roman"/>
      <w:b/>
      <w:color w:val="FF0000"/>
      <w:lang w:val="en-US" w:eastAsia="en-US" w:bidi="ar-SA"/>
    </w:rPr>
  </w:style>
  <w:style w:type="paragraph" w:customStyle="1" w:styleId="Bullet1">
    <w:name w:val="Bullet1"/>
    <w:basedOn w:val="Normal"/>
    <w:rsid w:val="00D73F16"/>
    <w:pPr>
      <w:numPr>
        <w:numId w:val="5"/>
      </w:numPr>
    </w:pPr>
  </w:style>
  <w:style w:type="paragraph" w:styleId="ListBullet">
    <w:name w:val="List Bullet"/>
    <w:basedOn w:val="Normal"/>
    <w:autoRedefine/>
    <w:rsid w:val="00A96758"/>
    <w:pPr>
      <w:tabs>
        <w:tab w:val="num" w:pos="360"/>
      </w:tabs>
      <w:ind w:left="360" w:right="-360" w:hanging="360"/>
    </w:pPr>
    <w:rPr>
      <w:rFonts w:cs="Arial"/>
    </w:rPr>
  </w:style>
  <w:style w:type="paragraph" w:customStyle="1" w:styleId="Research">
    <w:name w:val="Research"/>
    <w:basedOn w:val="Normal"/>
    <w:rsid w:val="00F96DB2"/>
    <w:pPr>
      <w:pBdr>
        <w:top w:val="single" w:sz="4" w:space="1" w:color="auto"/>
        <w:left w:val="single" w:sz="4" w:space="4" w:color="auto"/>
        <w:bottom w:val="single" w:sz="4" w:space="1" w:color="auto"/>
        <w:right w:val="single" w:sz="4" w:space="4" w:color="auto"/>
      </w:pBdr>
      <w:ind w:right="288"/>
    </w:pPr>
    <w:rPr>
      <w:rFonts w:ascii="Times New Roman" w:hAnsi="Times New Roman"/>
      <w:i/>
    </w:rPr>
  </w:style>
  <w:style w:type="paragraph" w:customStyle="1" w:styleId="BulletedList">
    <w:name w:val="Bulleted List"/>
    <w:aliases w:val="bl1,Bulleted List 1"/>
    <w:basedOn w:val="Normal"/>
    <w:rsid w:val="00087029"/>
    <w:pPr>
      <w:keepLines/>
      <w:numPr>
        <w:numId w:val="7"/>
      </w:numPr>
      <w:spacing w:before="20" w:after="100" w:line="240" w:lineRule="exact"/>
      <w:ind w:right="-580"/>
    </w:pPr>
    <w:rPr>
      <w:rFonts w:ascii="Times New Roman" w:hAnsi="Times New Roman"/>
      <w:szCs w:val="24"/>
    </w:rPr>
  </w:style>
  <w:style w:type="paragraph" w:customStyle="1" w:styleId="Label">
    <w:name w:val="Label"/>
    <w:aliases w:val="l"/>
    <w:basedOn w:val="Normal"/>
    <w:next w:val="Normal"/>
    <w:rsid w:val="00087029"/>
    <w:pPr>
      <w:spacing w:before="120" w:after="60" w:line="240" w:lineRule="exact"/>
      <w:ind w:right="-580"/>
    </w:pPr>
    <w:rPr>
      <w:b/>
      <w:szCs w:val="24"/>
    </w:rPr>
  </w:style>
  <w:style w:type="paragraph" w:customStyle="1" w:styleId="TableHeading">
    <w:name w:val="Table Heading"/>
    <w:aliases w:val="th"/>
    <w:basedOn w:val="Normal"/>
    <w:rsid w:val="00087029"/>
    <w:pPr>
      <w:spacing w:before="60" w:after="60" w:line="200" w:lineRule="exact"/>
      <w:jc w:val="center"/>
    </w:pPr>
    <w:rPr>
      <w:b/>
      <w:sz w:val="19"/>
      <w:szCs w:val="24"/>
    </w:rPr>
  </w:style>
  <w:style w:type="paragraph" w:customStyle="1" w:styleId="Tableparagraph">
    <w:name w:val="Table paragraph"/>
    <w:aliases w:val="tp"/>
    <w:basedOn w:val="TableHeading"/>
    <w:rsid w:val="00087029"/>
    <w:pPr>
      <w:spacing w:line="220" w:lineRule="exact"/>
      <w:jc w:val="left"/>
    </w:pPr>
  </w:style>
  <w:style w:type="paragraph" w:customStyle="1" w:styleId="Tablespacing">
    <w:name w:val="Table spacing"/>
    <w:aliases w:val="ts,Table Spacing"/>
    <w:basedOn w:val="Normal"/>
    <w:next w:val="Normal"/>
    <w:rsid w:val="00087029"/>
    <w:pPr>
      <w:spacing w:before="20" w:after="100" w:line="100" w:lineRule="exact"/>
      <w:ind w:right="-580"/>
    </w:pPr>
    <w:rPr>
      <w:rFonts w:ascii="Times New Roman" w:hAnsi="Times New Roman"/>
      <w:sz w:val="10"/>
      <w:szCs w:val="24"/>
    </w:rPr>
  </w:style>
  <w:style w:type="character" w:customStyle="1" w:styleId="Trademark">
    <w:name w:val="Trademark"/>
    <w:basedOn w:val="DefaultParagraphFont"/>
    <w:rsid w:val="00087029"/>
    <w:rPr>
      <w:rFonts w:cs="Times New Roman"/>
      <w:sz w:val="14"/>
    </w:rPr>
  </w:style>
  <w:style w:type="character" w:customStyle="1" w:styleId="Superscript">
    <w:name w:val="Superscript"/>
    <w:aliases w:val="sup"/>
    <w:basedOn w:val="DefaultParagraphFont"/>
    <w:rsid w:val="00494EBD"/>
    <w:rPr>
      <w:rFonts w:cs="Times New Roman"/>
      <w:vertAlign w:val="superscript"/>
    </w:rPr>
  </w:style>
  <w:style w:type="paragraph" w:customStyle="1" w:styleId="TableFootnote">
    <w:name w:val="Table Footnote"/>
    <w:aliases w:val="tf"/>
    <w:basedOn w:val="Normal"/>
    <w:next w:val="Normal"/>
    <w:rsid w:val="00494EBD"/>
    <w:pPr>
      <w:spacing w:before="40" w:line="200" w:lineRule="exact"/>
      <w:ind w:right="-100"/>
    </w:pPr>
    <w:rPr>
      <w:rFonts w:ascii="Franklin Gothic Medium Cond" w:hAnsi="Franklin Gothic Medium Cond"/>
      <w:sz w:val="17"/>
      <w:szCs w:val="24"/>
    </w:rPr>
  </w:style>
  <w:style w:type="character" w:customStyle="1" w:styleId="Italic">
    <w:name w:val="Italic"/>
    <w:aliases w:val="i"/>
    <w:basedOn w:val="DefaultParagraphFont"/>
    <w:rsid w:val="00AB13EF"/>
    <w:rPr>
      <w:rFonts w:cs="Times New Roman"/>
      <w:i/>
      <w:spacing w:val="0"/>
      <w:w w:val="100"/>
      <w:kern w:val="0"/>
      <w:position w:val="0"/>
    </w:rPr>
  </w:style>
  <w:style w:type="paragraph" w:customStyle="1" w:styleId="PageBreak">
    <w:name w:val="Page Break"/>
    <w:aliases w:val="pb"/>
    <w:next w:val="Normal"/>
    <w:rsid w:val="00AB13EF"/>
    <w:pPr>
      <w:pageBreakBefore/>
      <w:widowControl w:val="0"/>
      <w:spacing w:after="20" w:line="14" w:lineRule="exact"/>
      <w:ind w:left="960" w:right="-580"/>
    </w:pPr>
    <w:rPr>
      <w:sz w:val="2"/>
    </w:rPr>
  </w:style>
  <w:style w:type="paragraph" w:customStyle="1" w:styleId="Bodynoindent">
    <w:name w:val="Body no indent"/>
    <w:basedOn w:val="Normal"/>
    <w:link w:val="BodynoindentChar1"/>
    <w:rsid w:val="006D7408"/>
  </w:style>
  <w:style w:type="character" w:customStyle="1" w:styleId="BodynoindentChar1">
    <w:name w:val="Body no indent Char1"/>
    <w:basedOn w:val="DefaultParagraphFont"/>
    <w:link w:val="Bodynoindent"/>
    <w:locked/>
    <w:rsid w:val="0087738E"/>
    <w:rPr>
      <w:rFonts w:ascii="Arial" w:hAnsi="Arial" w:cs="Times New Roman"/>
      <w:lang w:val="en-US" w:eastAsia="en-US" w:bidi="ar-SA"/>
    </w:rPr>
  </w:style>
  <w:style w:type="paragraph" w:customStyle="1" w:styleId="StyleBodyTextIndent11ptBlue">
    <w:name w:val="Style Body Text Indent + 11 pt Blue"/>
    <w:basedOn w:val="Normal"/>
    <w:rsid w:val="00CF5FFE"/>
    <w:pPr>
      <w:spacing w:after="60"/>
      <w:ind w:left="360"/>
    </w:pPr>
    <w:rPr>
      <w:i/>
      <w:color w:val="0000FF"/>
    </w:rPr>
  </w:style>
  <w:style w:type="character" w:customStyle="1" w:styleId="StyleRed1">
    <w:name w:val="Style Red1"/>
    <w:basedOn w:val="DefaultParagraphFont"/>
    <w:rsid w:val="00B65E8A"/>
    <w:rPr>
      <w:rFonts w:cs="Times New Roman"/>
      <w:color w:val="FF0000"/>
    </w:rPr>
  </w:style>
  <w:style w:type="paragraph" w:customStyle="1" w:styleId="Figurecaption">
    <w:name w:val="Figure caption"/>
    <w:basedOn w:val="Normal"/>
    <w:rsid w:val="00785C04"/>
    <w:pPr>
      <w:spacing w:before="240" w:after="360"/>
    </w:pPr>
    <w:rPr>
      <w:b/>
      <w:sz w:val="16"/>
    </w:rPr>
  </w:style>
  <w:style w:type="paragraph" w:customStyle="1" w:styleId="Bodybullet">
    <w:name w:val="Body bullet"/>
    <w:basedOn w:val="Normal"/>
    <w:link w:val="BodybulletChar"/>
    <w:rsid w:val="008B58F3"/>
    <w:pPr>
      <w:tabs>
        <w:tab w:val="num" w:pos="504"/>
      </w:tabs>
      <w:ind w:left="504" w:hanging="288"/>
    </w:pPr>
  </w:style>
  <w:style w:type="character" w:customStyle="1" w:styleId="BodybulletChar">
    <w:name w:val="Body bullet Char"/>
    <w:basedOn w:val="DefaultParagraphFont"/>
    <w:link w:val="Bodybullet"/>
    <w:locked/>
    <w:rsid w:val="008B58F3"/>
    <w:rPr>
      <w:rFonts w:ascii="Arial" w:hAnsi="Arial"/>
      <w:lang w:val="en-US" w:eastAsia="en-US" w:bidi="ar-SA"/>
    </w:rPr>
  </w:style>
  <w:style w:type="paragraph" w:customStyle="1" w:styleId="Normal-Bold">
    <w:name w:val="Normal - Bold"/>
    <w:basedOn w:val="Normal"/>
    <w:next w:val="Normal"/>
    <w:rsid w:val="00E45F7C"/>
    <w:rPr>
      <w:b/>
    </w:rPr>
  </w:style>
  <w:style w:type="character" w:customStyle="1" w:styleId="StyleBold">
    <w:name w:val="Style Bold"/>
    <w:basedOn w:val="DefaultParagraphFont"/>
    <w:rsid w:val="00336283"/>
    <w:rPr>
      <w:rFonts w:cs="Times New Roman"/>
      <w:b/>
      <w:bCs/>
    </w:rPr>
  </w:style>
  <w:style w:type="paragraph" w:customStyle="1" w:styleId="SidebarHeading">
    <w:name w:val="Sidebar Heading"/>
    <w:basedOn w:val="Normal"/>
    <w:rsid w:val="00570294"/>
    <w:pPr>
      <w:spacing w:before="60"/>
    </w:pPr>
    <w:rPr>
      <w:b/>
      <w:sz w:val="22"/>
      <w:szCs w:val="22"/>
      <w:u w:val="thick"/>
    </w:rPr>
  </w:style>
  <w:style w:type="paragraph" w:customStyle="1" w:styleId="Sidebarquestion">
    <w:name w:val="Sidebar question"/>
    <w:basedOn w:val="Normal"/>
    <w:rsid w:val="00E95728"/>
    <w:pPr>
      <w:spacing w:before="180" w:line="200" w:lineRule="exact"/>
    </w:pPr>
    <w:rPr>
      <w:b/>
      <w:sz w:val="16"/>
    </w:rPr>
  </w:style>
  <w:style w:type="paragraph" w:customStyle="1" w:styleId="Sidebaranswer">
    <w:name w:val="Sidebar answer"/>
    <w:basedOn w:val="Normal"/>
    <w:next w:val="Sidebarquestion"/>
    <w:rsid w:val="00C90336"/>
    <w:pPr>
      <w:spacing w:before="60" w:line="200" w:lineRule="exact"/>
    </w:pPr>
    <w:rPr>
      <w:sz w:val="16"/>
    </w:rPr>
  </w:style>
  <w:style w:type="paragraph" w:customStyle="1" w:styleId="Inlinequote">
    <w:name w:val="Inline quote"/>
    <w:basedOn w:val="Normal"/>
    <w:rsid w:val="008247A1"/>
    <w:pPr>
      <w:keepNext/>
      <w:ind w:left="360"/>
    </w:pPr>
    <w:rPr>
      <w:i/>
      <w:iCs/>
    </w:rPr>
  </w:style>
  <w:style w:type="paragraph" w:customStyle="1" w:styleId="InlineQuoteAttribute">
    <w:name w:val="Inline Quote Attribute"/>
    <w:basedOn w:val="Inlinequote"/>
    <w:rsid w:val="00920FE0"/>
  </w:style>
  <w:style w:type="paragraph" w:customStyle="1" w:styleId="Inlinequoteattrubute">
    <w:name w:val="Inline quote attrubute"/>
    <w:basedOn w:val="Inlinequote"/>
    <w:rsid w:val="008247A1"/>
    <w:pPr>
      <w:keepNext w:val="0"/>
    </w:pPr>
  </w:style>
  <w:style w:type="paragraph" w:customStyle="1" w:styleId="Default">
    <w:name w:val="Default"/>
    <w:rsid w:val="004472E7"/>
    <w:pPr>
      <w:autoSpaceDE w:val="0"/>
      <w:autoSpaceDN w:val="0"/>
      <w:adjustRightInd w:val="0"/>
    </w:pPr>
    <w:rPr>
      <w:color w:val="000000"/>
      <w:sz w:val="24"/>
      <w:szCs w:val="24"/>
    </w:rPr>
  </w:style>
  <w:style w:type="paragraph" w:customStyle="1" w:styleId="msolistparagraph0">
    <w:name w:val="msolistparagraph"/>
    <w:basedOn w:val="Normal"/>
    <w:rsid w:val="00714424"/>
    <w:pPr>
      <w:ind w:left="720"/>
    </w:pPr>
    <w:rPr>
      <w:rFonts w:ascii="Times New Roman" w:hAnsi="Times New Roman"/>
      <w:sz w:val="24"/>
      <w:szCs w:val="24"/>
    </w:rPr>
  </w:style>
  <w:style w:type="paragraph" w:styleId="Revision">
    <w:name w:val="Revision"/>
    <w:hidden/>
    <w:semiHidden/>
    <w:rsid w:val="00D165DE"/>
    <w:rPr>
      <w:rFonts w:ascii="Arial" w:hAnsi="Arial"/>
    </w:rPr>
  </w:style>
  <w:style w:type="paragraph" w:customStyle="1" w:styleId="Technicalnote">
    <w:name w:val="Technical note"/>
    <w:basedOn w:val="Normal"/>
    <w:rsid w:val="009C7278"/>
    <w:pPr>
      <w:pBdr>
        <w:top w:val="single" w:sz="4" w:space="1" w:color="auto"/>
        <w:left w:val="single" w:sz="4" w:space="4" w:color="auto"/>
        <w:bottom w:val="single" w:sz="4" w:space="4" w:color="auto"/>
        <w:right w:val="single" w:sz="4" w:space="4" w:color="auto"/>
      </w:pBdr>
      <w:shd w:val="clear" w:color="auto" w:fill="E0E0E0"/>
      <w:ind w:left="90" w:right="90"/>
    </w:pPr>
    <w:rPr>
      <w:rFonts w:ascii="Times New Roman" w:hAnsi="Times New Roman"/>
      <w:i/>
    </w:rPr>
  </w:style>
  <w:style w:type="paragraph" w:styleId="ListParagraph">
    <w:name w:val="List Paragraph"/>
    <w:basedOn w:val="Normal"/>
    <w:uiPriority w:val="34"/>
    <w:qFormat/>
    <w:rsid w:val="009903B7"/>
    <w:pPr>
      <w:ind w:left="720"/>
      <w:contextualSpacing/>
    </w:pPr>
  </w:style>
  <w:style w:type="paragraph" w:customStyle="1" w:styleId="Text">
    <w:name w:val="Text"/>
    <w:aliases w:val="t"/>
    <w:rsid w:val="00036C29"/>
    <w:pPr>
      <w:spacing w:before="60" w:after="60"/>
    </w:pPr>
    <w:rPr>
      <w:rFonts w:ascii="Palatino Linotype" w:hAnsi="Palatino Linotype"/>
      <w:color w:val="000000"/>
      <w:szCs w:val="16"/>
    </w:rPr>
  </w:style>
  <w:style w:type="paragraph" w:customStyle="1" w:styleId="Bulletgrey">
    <w:name w:val="Bullet grey"/>
    <w:basedOn w:val="Normal"/>
    <w:rsid w:val="00334C5E"/>
    <w:pPr>
      <w:numPr>
        <w:numId w:val="8"/>
      </w:numPr>
    </w:pPr>
  </w:style>
  <w:style w:type="character" w:customStyle="1" w:styleId="LabelEmbedded">
    <w:name w:val="Label Embedded"/>
    <w:aliases w:val="le"/>
    <w:basedOn w:val="DefaultParagraphFont"/>
    <w:rsid w:val="00505089"/>
    <w:rPr>
      <w:rFonts w:ascii="Arial" w:hAnsi="Arial" w:cs="Times New Roman"/>
      <w:b/>
      <w:sz w:val="18"/>
      <w:szCs w:val="18"/>
    </w:rPr>
  </w:style>
  <w:style w:type="paragraph" w:customStyle="1" w:styleId="URLHeading">
    <w:name w:val="URL Heading"/>
    <w:basedOn w:val="Normal"/>
    <w:next w:val="Normal"/>
    <w:rsid w:val="009C44AA"/>
    <w:pPr>
      <w:spacing w:before="240"/>
    </w:pPr>
    <w:rPr>
      <w:b/>
    </w:rPr>
  </w:style>
  <w:style w:type="paragraph" w:customStyle="1" w:styleId="DefinedTerminList2">
    <w:name w:val="Defined Term in List 2"/>
    <w:aliases w:val="dt2"/>
    <w:basedOn w:val="Normal"/>
    <w:rsid w:val="00505089"/>
    <w:pPr>
      <w:keepNext/>
      <w:spacing w:before="120" w:line="220" w:lineRule="exact"/>
      <w:ind w:left="720" w:right="1440"/>
    </w:pPr>
    <w:rPr>
      <w:b/>
      <w:kern w:val="24"/>
    </w:rPr>
  </w:style>
  <w:style w:type="paragraph" w:customStyle="1" w:styleId="CharCharCharCharCharCharCharCharCharCharCharChar">
    <w:name w:val="Char Char Char Char Char Char Char Char Char Char Char Char"/>
    <w:basedOn w:val="Normal"/>
    <w:rsid w:val="009E1DF3"/>
    <w:pPr>
      <w:spacing w:after="160" w:line="240" w:lineRule="exact"/>
    </w:pPr>
    <w:rPr>
      <w:rFonts w:ascii="Tahoma" w:hAnsi="Tahoma"/>
      <w:lang w:val="en-GB"/>
    </w:rPr>
  </w:style>
  <w:style w:type="paragraph" w:customStyle="1" w:styleId="Tabletext0">
    <w:name w:val="Table text"/>
    <w:basedOn w:val="Normal"/>
    <w:rsid w:val="00B71FA4"/>
    <w:pPr>
      <w:framePr w:hSpace="180" w:wrap="around" w:vAnchor="text" w:hAnchor="margin" w:xAlign="right" w:y="27"/>
      <w:spacing w:before="20" w:after="20"/>
    </w:pPr>
    <w:rPr>
      <w:sz w:val="16"/>
    </w:rPr>
  </w:style>
  <w:style w:type="paragraph" w:styleId="NoSpacing">
    <w:name w:val="No Spacing"/>
    <w:rsid w:val="00B40633"/>
    <w:rPr>
      <w:rFonts w:ascii="Calibri" w:hAnsi="Calibri"/>
      <w:sz w:val="22"/>
      <w:szCs w:val="22"/>
    </w:rPr>
  </w:style>
  <w:style w:type="character" w:styleId="IntenseEmphasis">
    <w:name w:val="Intense Emphasis"/>
    <w:basedOn w:val="DefaultParagraphFont"/>
    <w:rsid w:val="009B1502"/>
    <w:rPr>
      <w:rFonts w:cs="Times New Roman"/>
      <w:b/>
      <w:bCs/>
      <w:i/>
      <w:iCs/>
      <w:color w:val="4F81BD"/>
    </w:rPr>
  </w:style>
  <w:style w:type="character" w:styleId="Emphasis">
    <w:name w:val="Emphasis"/>
    <w:basedOn w:val="DefaultParagraphFont"/>
    <w:locked/>
    <w:rsid w:val="00467742"/>
    <w:rPr>
      <w:rFonts w:cs="Times New Roman"/>
      <w:i/>
      <w:iCs/>
    </w:rPr>
  </w:style>
  <w:style w:type="table" w:styleId="TableGrid1">
    <w:name w:val="Table Grid 1"/>
    <w:basedOn w:val="TableNormal"/>
    <w:rsid w:val="00D514FE"/>
    <w:pPr>
      <w:spacing w:before="60" w:after="60" w:line="240" w:lineRule="exact"/>
      <w:jc w:val="both"/>
    </w:pPr>
    <w:rPr>
      <w:sz w:val="17"/>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customStyle="1" w:styleId="Normal-bulleted">
    <w:name w:val="Normal - bulleted"/>
    <w:basedOn w:val="Normal"/>
    <w:rsid w:val="00912E92"/>
    <w:pPr>
      <w:numPr>
        <w:numId w:val="9"/>
      </w:numPr>
    </w:pPr>
  </w:style>
  <w:style w:type="paragraph" w:customStyle="1" w:styleId="DocumentTitle">
    <w:name w:val="Document Title"/>
    <w:basedOn w:val="Normal"/>
    <w:rsid w:val="00413B46"/>
    <w:pPr>
      <w:keepNext/>
      <w:keepLines/>
      <w:suppressLineNumbers/>
      <w:suppressAutoHyphens/>
      <w:spacing w:before="240" w:after="60" w:line="440" w:lineRule="exact"/>
    </w:pPr>
    <w:rPr>
      <w:b/>
      <w:noProof/>
      <w:kern w:val="72"/>
      <w:sz w:val="42"/>
    </w:rPr>
  </w:style>
  <w:style w:type="character" w:customStyle="1" w:styleId="StyleRed2">
    <w:name w:val="Style Red2"/>
    <w:basedOn w:val="DefaultParagraphFont"/>
    <w:rsid w:val="008D365F"/>
    <w:rPr>
      <w:b/>
      <w:color w:val="FF0000"/>
    </w:rPr>
  </w:style>
  <w:style w:type="paragraph" w:customStyle="1" w:styleId="FeatureNormal">
    <w:name w:val="FeatureNormal"/>
    <w:basedOn w:val="Normal"/>
    <w:link w:val="FeatureNormalChar"/>
    <w:rsid w:val="009903B7"/>
    <w:pPr>
      <w:numPr>
        <w:numId w:val="10"/>
      </w:numPr>
      <w:spacing w:after="200" w:line="276" w:lineRule="auto"/>
      <w:contextualSpacing/>
    </w:pPr>
    <w:rPr>
      <w:rFonts w:ascii="Calibri" w:hAnsi="Calibri"/>
      <w:sz w:val="22"/>
      <w:szCs w:val="22"/>
    </w:rPr>
  </w:style>
  <w:style w:type="character" w:customStyle="1" w:styleId="FeatureNormalChar">
    <w:name w:val="FeatureNormal Char"/>
    <w:basedOn w:val="DefaultParagraphFont"/>
    <w:link w:val="FeatureNormal"/>
    <w:locked/>
    <w:rsid w:val="0071289F"/>
    <w:rPr>
      <w:rFonts w:ascii="Calibri" w:hAnsi="Calibri"/>
      <w:sz w:val="22"/>
      <w:szCs w:val="22"/>
    </w:rPr>
  </w:style>
  <w:style w:type="paragraph" w:customStyle="1" w:styleId="DocumentDescriptor">
    <w:name w:val="Document Descriptor"/>
    <w:basedOn w:val="Normal"/>
    <w:next w:val="Normal"/>
    <w:rsid w:val="005D4DA1"/>
    <w:pPr>
      <w:suppressLineNumbers/>
      <w:suppressAutoHyphens/>
      <w:spacing w:after="360" w:line="240" w:lineRule="atLeast"/>
    </w:pPr>
    <w:rPr>
      <w:kern w:val="20"/>
      <w:sz w:val="32"/>
    </w:rPr>
  </w:style>
  <w:style w:type="paragraph" w:customStyle="1" w:styleId="Bodycopy">
    <w:name w:val="Body copy"/>
    <w:basedOn w:val="Normal"/>
    <w:rsid w:val="00051435"/>
    <w:pPr>
      <w:spacing w:line="240" w:lineRule="exact"/>
    </w:pPr>
    <w:rPr>
      <w:sz w:val="17"/>
      <w:szCs w:val="24"/>
    </w:rPr>
  </w:style>
  <w:style w:type="paragraph" w:customStyle="1" w:styleId="Bullet">
    <w:name w:val="Bullet"/>
    <w:basedOn w:val="Normal"/>
    <w:rsid w:val="00051435"/>
    <w:pPr>
      <w:numPr>
        <w:numId w:val="11"/>
      </w:numPr>
      <w:spacing w:line="240" w:lineRule="exact"/>
    </w:pPr>
    <w:rPr>
      <w:sz w:val="17"/>
      <w:szCs w:val="17"/>
    </w:rPr>
  </w:style>
  <w:style w:type="table" w:styleId="TableClassic2">
    <w:name w:val="Table Classic 2"/>
    <w:basedOn w:val="TableNormal"/>
    <w:rsid w:val="00051435"/>
    <w:rPr>
      <w:rFonts w:ascii="Segoe UI" w:hAnsi="Segoe U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numbering" w:customStyle="1" w:styleId="StyleNumberedCalibri11ptLeft025Hanging025">
    <w:name w:val="Style Numbered Calibri 11 pt Left:  0.25&quot; Hanging:  0.25&quot;"/>
    <w:basedOn w:val="NoList"/>
    <w:rsid w:val="009903B7"/>
    <w:pPr>
      <w:numPr>
        <w:numId w:val="12"/>
      </w:numPr>
    </w:pPr>
  </w:style>
  <w:style w:type="numbering" w:customStyle="1" w:styleId="StyleOutlinenumberedLeft075Hanging025">
    <w:name w:val="Style Outline numbered Left:  0.75&quot; Hanging:  0.25&quot;"/>
    <w:basedOn w:val="NoList"/>
    <w:rsid w:val="00DD5AA0"/>
    <w:pPr>
      <w:numPr>
        <w:numId w:val="15"/>
      </w:numPr>
    </w:pPr>
  </w:style>
  <w:style w:type="character" w:customStyle="1" w:styleId="BodyTextChar">
    <w:name w:val="Body Text Char"/>
    <w:basedOn w:val="DefaultParagraphFont"/>
    <w:link w:val="BodyText"/>
    <w:rsid w:val="00413B46"/>
    <w:rPr>
      <w:rFonts w:ascii="Arial" w:hAnsi="Arial"/>
      <w:b/>
    </w:rPr>
  </w:style>
  <w:style w:type="paragraph" w:styleId="Subtitle">
    <w:name w:val="Subtitle"/>
    <w:basedOn w:val="DocumentDescriptor"/>
    <w:next w:val="Normal"/>
    <w:link w:val="SubtitleChar"/>
    <w:qFormat/>
    <w:locked/>
    <w:rsid w:val="0004628B"/>
  </w:style>
  <w:style w:type="character" w:customStyle="1" w:styleId="SubtitleChar">
    <w:name w:val="Subtitle Char"/>
    <w:basedOn w:val="DefaultParagraphFont"/>
    <w:link w:val="Subtitle"/>
    <w:rsid w:val="0004628B"/>
    <w:rPr>
      <w:rFonts w:ascii="Segoe UI" w:hAnsi="Segoe UI" w:cs="Segoe UI"/>
      <w:kern w:val="20"/>
      <w:sz w:val="32"/>
      <w:szCs w:val="18"/>
    </w:rPr>
  </w:style>
  <w:style w:type="paragraph" w:styleId="TOCHeading">
    <w:name w:val="TOC Heading"/>
    <w:basedOn w:val="Heading1"/>
    <w:next w:val="Normal"/>
    <w:uiPriority w:val="39"/>
    <w:semiHidden/>
    <w:unhideWhenUsed/>
    <w:qFormat/>
    <w:rsid w:val="00122785"/>
    <w:pPr>
      <w:keepLines/>
      <w:spacing w:before="480"/>
      <w:outlineLvl w:val="9"/>
    </w:pPr>
    <w:rPr>
      <w:rFonts w:asciiTheme="majorHAnsi" w:eastAsiaTheme="majorEastAsia" w:hAnsiTheme="majorHAnsi" w:cstheme="majorBidi"/>
      <w:bCs/>
      <w:caps w:val="0"/>
      <w:color w:val="365F91" w:themeColor="accent1" w:themeShade="BF"/>
      <w:kern w:val="0"/>
      <w:sz w:val="28"/>
      <w:szCs w:val="28"/>
    </w:rPr>
  </w:style>
</w:styles>
</file>

<file path=word/webSettings.xml><?xml version="1.0" encoding="utf-8"?>
<w:webSettings xmlns:r="http://schemas.openxmlformats.org/officeDocument/2006/relationships" xmlns:w="http://schemas.openxmlformats.org/wordprocessingml/2006/main">
  <w:divs>
    <w:div w:id="4">
      <w:marLeft w:val="0"/>
      <w:marRight w:val="0"/>
      <w:marTop w:val="0"/>
      <w:marBottom w:val="0"/>
      <w:divBdr>
        <w:top w:val="none" w:sz="0" w:space="0" w:color="auto"/>
        <w:left w:val="none" w:sz="0" w:space="0" w:color="auto"/>
        <w:bottom w:val="none" w:sz="0" w:space="0" w:color="auto"/>
        <w:right w:val="none" w:sz="0" w:space="0" w:color="auto"/>
      </w:divBdr>
      <w:divsChild>
        <w:div w:id="42">
          <w:marLeft w:val="0"/>
          <w:marRight w:val="0"/>
          <w:marTop w:val="0"/>
          <w:marBottom w:val="0"/>
          <w:divBdr>
            <w:top w:val="none" w:sz="0" w:space="0" w:color="auto"/>
            <w:left w:val="none" w:sz="0" w:space="0" w:color="auto"/>
            <w:bottom w:val="none" w:sz="0" w:space="0" w:color="auto"/>
            <w:right w:val="none" w:sz="0" w:space="0" w:color="auto"/>
          </w:divBdr>
          <w:divsChild>
            <w:div w:id="16">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50">
              <w:marLeft w:val="0"/>
              <w:marRight w:val="0"/>
              <w:marTop w:val="0"/>
              <w:marBottom w:val="0"/>
              <w:divBdr>
                <w:top w:val="none" w:sz="0" w:space="0" w:color="auto"/>
                <w:left w:val="none" w:sz="0" w:space="0" w:color="auto"/>
                <w:bottom w:val="none" w:sz="0" w:space="0" w:color="auto"/>
                <w:right w:val="none" w:sz="0" w:space="0" w:color="auto"/>
              </w:divBdr>
            </w:div>
            <w:div w:id="85">
              <w:marLeft w:val="0"/>
              <w:marRight w:val="0"/>
              <w:marTop w:val="0"/>
              <w:marBottom w:val="0"/>
              <w:divBdr>
                <w:top w:val="none" w:sz="0" w:space="0" w:color="auto"/>
                <w:left w:val="none" w:sz="0" w:space="0" w:color="auto"/>
                <w:bottom w:val="none" w:sz="0" w:space="0" w:color="auto"/>
                <w:right w:val="none" w:sz="0" w:space="0" w:color="auto"/>
              </w:divBdr>
            </w:div>
            <w:div w:id="88">
              <w:marLeft w:val="0"/>
              <w:marRight w:val="0"/>
              <w:marTop w:val="0"/>
              <w:marBottom w:val="0"/>
              <w:divBdr>
                <w:top w:val="none" w:sz="0" w:space="0" w:color="auto"/>
                <w:left w:val="none" w:sz="0" w:space="0" w:color="auto"/>
                <w:bottom w:val="none" w:sz="0" w:space="0" w:color="auto"/>
                <w:right w:val="none" w:sz="0" w:space="0" w:color="auto"/>
              </w:divBdr>
            </w:div>
            <w:div w:id="89">
              <w:marLeft w:val="0"/>
              <w:marRight w:val="0"/>
              <w:marTop w:val="0"/>
              <w:marBottom w:val="0"/>
              <w:divBdr>
                <w:top w:val="none" w:sz="0" w:space="0" w:color="auto"/>
                <w:left w:val="none" w:sz="0" w:space="0" w:color="auto"/>
                <w:bottom w:val="none" w:sz="0" w:space="0" w:color="auto"/>
                <w:right w:val="none" w:sz="0" w:space="0" w:color="auto"/>
              </w:divBdr>
            </w:div>
            <w:div w:id="92">
              <w:marLeft w:val="0"/>
              <w:marRight w:val="0"/>
              <w:marTop w:val="0"/>
              <w:marBottom w:val="0"/>
              <w:divBdr>
                <w:top w:val="none" w:sz="0" w:space="0" w:color="auto"/>
                <w:left w:val="none" w:sz="0" w:space="0" w:color="auto"/>
                <w:bottom w:val="none" w:sz="0" w:space="0" w:color="auto"/>
                <w:right w:val="none" w:sz="0" w:space="0" w:color="auto"/>
              </w:divBdr>
            </w:div>
            <w:div w:id="125">
              <w:marLeft w:val="0"/>
              <w:marRight w:val="0"/>
              <w:marTop w:val="0"/>
              <w:marBottom w:val="0"/>
              <w:divBdr>
                <w:top w:val="none" w:sz="0" w:space="0" w:color="auto"/>
                <w:left w:val="none" w:sz="0" w:space="0" w:color="auto"/>
                <w:bottom w:val="none" w:sz="0" w:space="0" w:color="auto"/>
                <w:right w:val="none" w:sz="0" w:space="0" w:color="auto"/>
              </w:divBdr>
            </w:div>
            <w:div w:id="128">
              <w:marLeft w:val="0"/>
              <w:marRight w:val="0"/>
              <w:marTop w:val="0"/>
              <w:marBottom w:val="0"/>
              <w:divBdr>
                <w:top w:val="none" w:sz="0" w:space="0" w:color="auto"/>
                <w:left w:val="none" w:sz="0" w:space="0" w:color="auto"/>
                <w:bottom w:val="none" w:sz="0" w:space="0" w:color="auto"/>
                <w:right w:val="none" w:sz="0" w:space="0" w:color="auto"/>
              </w:divBdr>
            </w:div>
            <w:div w:id="151">
              <w:marLeft w:val="0"/>
              <w:marRight w:val="0"/>
              <w:marTop w:val="0"/>
              <w:marBottom w:val="0"/>
              <w:divBdr>
                <w:top w:val="none" w:sz="0" w:space="0" w:color="auto"/>
                <w:left w:val="none" w:sz="0" w:space="0" w:color="auto"/>
                <w:bottom w:val="none" w:sz="0" w:space="0" w:color="auto"/>
                <w:right w:val="none" w:sz="0" w:space="0" w:color="auto"/>
              </w:divBdr>
            </w:div>
            <w:div w:id="168">
              <w:marLeft w:val="0"/>
              <w:marRight w:val="0"/>
              <w:marTop w:val="0"/>
              <w:marBottom w:val="0"/>
              <w:divBdr>
                <w:top w:val="none" w:sz="0" w:space="0" w:color="auto"/>
                <w:left w:val="none" w:sz="0" w:space="0" w:color="auto"/>
                <w:bottom w:val="none" w:sz="0" w:space="0" w:color="auto"/>
                <w:right w:val="none" w:sz="0" w:space="0" w:color="auto"/>
              </w:divBdr>
            </w:div>
            <w:div w:id="251">
              <w:marLeft w:val="0"/>
              <w:marRight w:val="0"/>
              <w:marTop w:val="0"/>
              <w:marBottom w:val="0"/>
              <w:divBdr>
                <w:top w:val="none" w:sz="0" w:space="0" w:color="auto"/>
                <w:left w:val="none" w:sz="0" w:space="0" w:color="auto"/>
                <w:bottom w:val="none" w:sz="0" w:space="0" w:color="auto"/>
                <w:right w:val="none" w:sz="0" w:space="0" w:color="auto"/>
              </w:divBdr>
            </w:div>
            <w:div w:id="252">
              <w:marLeft w:val="0"/>
              <w:marRight w:val="0"/>
              <w:marTop w:val="0"/>
              <w:marBottom w:val="0"/>
              <w:divBdr>
                <w:top w:val="none" w:sz="0" w:space="0" w:color="auto"/>
                <w:left w:val="none" w:sz="0" w:space="0" w:color="auto"/>
                <w:bottom w:val="none" w:sz="0" w:space="0" w:color="auto"/>
                <w:right w:val="none" w:sz="0" w:space="0" w:color="auto"/>
              </w:divBdr>
            </w:div>
            <w:div w:id="257">
              <w:marLeft w:val="0"/>
              <w:marRight w:val="0"/>
              <w:marTop w:val="0"/>
              <w:marBottom w:val="0"/>
              <w:divBdr>
                <w:top w:val="none" w:sz="0" w:space="0" w:color="auto"/>
                <w:left w:val="none" w:sz="0" w:space="0" w:color="auto"/>
                <w:bottom w:val="none" w:sz="0" w:space="0" w:color="auto"/>
                <w:right w:val="none" w:sz="0" w:space="0" w:color="auto"/>
              </w:divBdr>
            </w:div>
            <w:div w:id="258">
              <w:marLeft w:val="0"/>
              <w:marRight w:val="0"/>
              <w:marTop w:val="0"/>
              <w:marBottom w:val="0"/>
              <w:divBdr>
                <w:top w:val="none" w:sz="0" w:space="0" w:color="auto"/>
                <w:left w:val="none" w:sz="0" w:space="0" w:color="auto"/>
                <w:bottom w:val="none" w:sz="0" w:space="0" w:color="auto"/>
                <w:right w:val="none" w:sz="0" w:space="0" w:color="auto"/>
              </w:divBdr>
            </w:div>
            <w:div w:id="262">
              <w:marLeft w:val="0"/>
              <w:marRight w:val="0"/>
              <w:marTop w:val="0"/>
              <w:marBottom w:val="0"/>
              <w:divBdr>
                <w:top w:val="none" w:sz="0" w:space="0" w:color="auto"/>
                <w:left w:val="none" w:sz="0" w:space="0" w:color="auto"/>
                <w:bottom w:val="none" w:sz="0" w:space="0" w:color="auto"/>
                <w:right w:val="none" w:sz="0" w:space="0" w:color="auto"/>
              </w:divBdr>
            </w:div>
            <w:div w:id="276">
              <w:marLeft w:val="0"/>
              <w:marRight w:val="0"/>
              <w:marTop w:val="0"/>
              <w:marBottom w:val="0"/>
              <w:divBdr>
                <w:top w:val="none" w:sz="0" w:space="0" w:color="auto"/>
                <w:left w:val="none" w:sz="0" w:space="0" w:color="auto"/>
                <w:bottom w:val="none" w:sz="0" w:space="0" w:color="auto"/>
                <w:right w:val="none" w:sz="0" w:space="0" w:color="auto"/>
              </w:divBdr>
            </w:div>
            <w:div w:id="279">
              <w:marLeft w:val="0"/>
              <w:marRight w:val="0"/>
              <w:marTop w:val="0"/>
              <w:marBottom w:val="0"/>
              <w:divBdr>
                <w:top w:val="none" w:sz="0" w:space="0" w:color="auto"/>
                <w:left w:val="none" w:sz="0" w:space="0" w:color="auto"/>
                <w:bottom w:val="none" w:sz="0" w:space="0" w:color="auto"/>
                <w:right w:val="none" w:sz="0" w:space="0" w:color="auto"/>
              </w:divBdr>
            </w:div>
            <w:div w:id="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sChild>
        <w:div w:id="183">
          <w:marLeft w:val="0"/>
          <w:marRight w:val="0"/>
          <w:marTop w:val="0"/>
          <w:marBottom w:val="0"/>
          <w:divBdr>
            <w:top w:val="none" w:sz="0" w:space="0" w:color="auto"/>
            <w:left w:val="none" w:sz="0" w:space="0" w:color="auto"/>
            <w:bottom w:val="none" w:sz="0" w:space="0" w:color="auto"/>
            <w:right w:val="none" w:sz="0" w:space="0" w:color="auto"/>
          </w:divBdr>
        </w:div>
      </w:divsChild>
    </w:div>
    <w:div w:id="9">
      <w:marLeft w:val="0"/>
      <w:marRight w:val="0"/>
      <w:marTop w:val="0"/>
      <w:marBottom w:val="0"/>
      <w:divBdr>
        <w:top w:val="none" w:sz="0" w:space="0" w:color="auto"/>
        <w:left w:val="none" w:sz="0" w:space="0" w:color="auto"/>
        <w:bottom w:val="none" w:sz="0" w:space="0" w:color="auto"/>
        <w:right w:val="none" w:sz="0" w:space="0" w:color="auto"/>
      </w:divBdr>
      <w:divsChild>
        <w:div w:id="24">
          <w:marLeft w:val="0"/>
          <w:marRight w:val="0"/>
          <w:marTop w:val="0"/>
          <w:marBottom w:val="0"/>
          <w:divBdr>
            <w:top w:val="none" w:sz="0" w:space="0" w:color="auto"/>
            <w:left w:val="none" w:sz="0" w:space="0" w:color="auto"/>
            <w:bottom w:val="none" w:sz="0" w:space="0" w:color="auto"/>
            <w:right w:val="none" w:sz="0" w:space="0" w:color="auto"/>
          </w:divBdr>
          <w:divsChild>
            <w:div w:id="82">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sChild>
                    <w:div w:id="45">
                      <w:marLeft w:val="0"/>
                      <w:marRight w:val="0"/>
                      <w:marTop w:val="0"/>
                      <w:marBottom w:val="0"/>
                      <w:divBdr>
                        <w:top w:val="none" w:sz="0" w:space="0" w:color="auto"/>
                        <w:left w:val="none" w:sz="0" w:space="0" w:color="auto"/>
                        <w:bottom w:val="none" w:sz="0" w:space="0" w:color="auto"/>
                        <w:right w:val="none" w:sz="0" w:space="0" w:color="auto"/>
                      </w:divBdr>
                      <w:divsChild>
                        <w:div w:id="44">
                          <w:marLeft w:val="0"/>
                          <w:marRight w:val="0"/>
                          <w:marTop w:val="0"/>
                          <w:marBottom w:val="0"/>
                          <w:divBdr>
                            <w:top w:val="none" w:sz="0" w:space="0" w:color="auto"/>
                            <w:left w:val="none" w:sz="0" w:space="0" w:color="auto"/>
                            <w:bottom w:val="none" w:sz="0" w:space="0" w:color="auto"/>
                            <w:right w:val="none" w:sz="0" w:space="0" w:color="auto"/>
                          </w:divBdr>
                          <w:divsChild>
                            <w:div w:id="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
      <w:marLeft w:val="0"/>
      <w:marRight w:val="0"/>
      <w:marTop w:val="0"/>
      <w:marBottom w:val="0"/>
      <w:divBdr>
        <w:top w:val="none" w:sz="0" w:space="0" w:color="auto"/>
        <w:left w:val="none" w:sz="0" w:space="0" w:color="auto"/>
        <w:bottom w:val="none" w:sz="0" w:space="0" w:color="auto"/>
        <w:right w:val="none" w:sz="0" w:space="0" w:color="auto"/>
      </w:divBdr>
      <w:divsChild>
        <w:div w:id="205">
          <w:marLeft w:val="0"/>
          <w:marRight w:val="0"/>
          <w:marTop w:val="0"/>
          <w:marBottom w:val="0"/>
          <w:divBdr>
            <w:top w:val="none" w:sz="0" w:space="0" w:color="auto"/>
            <w:left w:val="none" w:sz="0" w:space="0" w:color="auto"/>
            <w:bottom w:val="none" w:sz="0" w:space="0" w:color="auto"/>
            <w:right w:val="none" w:sz="0" w:space="0" w:color="auto"/>
          </w:divBdr>
          <w:divsChild>
            <w:div w:id="26">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
            <w:div w:id="182">
              <w:marLeft w:val="0"/>
              <w:marRight w:val="0"/>
              <w:marTop w:val="0"/>
              <w:marBottom w:val="0"/>
              <w:divBdr>
                <w:top w:val="none" w:sz="0" w:space="0" w:color="auto"/>
                <w:left w:val="none" w:sz="0" w:space="0" w:color="auto"/>
                <w:bottom w:val="none" w:sz="0" w:space="0" w:color="auto"/>
                <w:right w:val="none" w:sz="0" w:space="0" w:color="auto"/>
              </w:divBdr>
            </w:div>
            <w:div w:id="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
      <w:marLeft w:val="0"/>
      <w:marRight w:val="0"/>
      <w:marTop w:val="0"/>
      <w:marBottom w:val="0"/>
      <w:divBdr>
        <w:top w:val="none" w:sz="0" w:space="0" w:color="auto"/>
        <w:left w:val="none" w:sz="0" w:space="0" w:color="auto"/>
        <w:bottom w:val="none" w:sz="0" w:space="0" w:color="auto"/>
        <w:right w:val="none" w:sz="0" w:space="0" w:color="auto"/>
      </w:divBdr>
      <w:divsChild>
        <w:div w:id="52">
          <w:marLeft w:val="0"/>
          <w:marRight w:val="0"/>
          <w:marTop w:val="0"/>
          <w:marBottom w:val="0"/>
          <w:divBdr>
            <w:top w:val="none" w:sz="0" w:space="0" w:color="auto"/>
            <w:left w:val="none" w:sz="0" w:space="0" w:color="auto"/>
            <w:bottom w:val="none" w:sz="0" w:space="0" w:color="auto"/>
            <w:right w:val="none" w:sz="0" w:space="0" w:color="auto"/>
          </w:divBdr>
          <w:divsChild>
            <w:div w:id="27">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 w:id="100">
              <w:marLeft w:val="0"/>
              <w:marRight w:val="0"/>
              <w:marTop w:val="0"/>
              <w:marBottom w:val="0"/>
              <w:divBdr>
                <w:top w:val="none" w:sz="0" w:space="0" w:color="auto"/>
                <w:left w:val="none" w:sz="0" w:space="0" w:color="auto"/>
                <w:bottom w:val="none" w:sz="0" w:space="0" w:color="auto"/>
                <w:right w:val="none" w:sz="0" w:space="0" w:color="auto"/>
              </w:divBdr>
            </w:div>
            <w:div w:id="230">
              <w:marLeft w:val="0"/>
              <w:marRight w:val="0"/>
              <w:marTop w:val="0"/>
              <w:marBottom w:val="0"/>
              <w:divBdr>
                <w:top w:val="none" w:sz="0" w:space="0" w:color="auto"/>
                <w:left w:val="none" w:sz="0" w:space="0" w:color="auto"/>
                <w:bottom w:val="none" w:sz="0" w:space="0" w:color="auto"/>
                <w:right w:val="none" w:sz="0" w:space="0" w:color="auto"/>
              </w:divBdr>
            </w:div>
            <w:div w:id="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
      <w:marLeft w:val="0"/>
      <w:marRight w:val="0"/>
      <w:marTop w:val="0"/>
      <w:marBottom w:val="0"/>
      <w:divBdr>
        <w:top w:val="none" w:sz="0" w:space="0" w:color="auto"/>
        <w:left w:val="none" w:sz="0" w:space="0" w:color="auto"/>
        <w:bottom w:val="none" w:sz="0" w:space="0" w:color="auto"/>
        <w:right w:val="none" w:sz="0" w:space="0" w:color="auto"/>
      </w:divBdr>
    </w:div>
    <w:div w:id="46">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 w:id="51">
      <w:marLeft w:val="0"/>
      <w:marRight w:val="0"/>
      <w:marTop w:val="0"/>
      <w:marBottom w:val="0"/>
      <w:divBdr>
        <w:top w:val="none" w:sz="0" w:space="0" w:color="auto"/>
        <w:left w:val="none" w:sz="0" w:space="0" w:color="auto"/>
        <w:bottom w:val="none" w:sz="0" w:space="0" w:color="auto"/>
        <w:right w:val="none" w:sz="0" w:space="0" w:color="auto"/>
      </w:divBdr>
      <w:divsChild>
        <w:div w:id="77">
          <w:marLeft w:val="0"/>
          <w:marRight w:val="0"/>
          <w:marTop w:val="0"/>
          <w:marBottom w:val="0"/>
          <w:divBdr>
            <w:top w:val="none" w:sz="0" w:space="0" w:color="auto"/>
            <w:left w:val="none" w:sz="0" w:space="0" w:color="auto"/>
            <w:bottom w:val="none" w:sz="0" w:space="0" w:color="auto"/>
            <w:right w:val="none" w:sz="0" w:space="0" w:color="auto"/>
          </w:divBdr>
        </w:div>
      </w:divsChild>
    </w:div>
    <w:div w:id="57">
      <w:marLeft w:val="0"/>
      <w:marRight w:val="0"/>
      <w:marTop w:val="0"/>
      <w:marBottom w:val="0"/>
      <w:divBdr>
        <w:top w:val="none" w:sz="0" w:space="0" w:color="auto"/>
        <w:left w:val="none" w:sz="0" w:space="0" w:color="auto"/>
        <w:bottom w:val="none" w:sz="0" w:space="0" w:color="auto"/>
        <w:right w:val="none" w:sz="0" w:space="0" w:color="auto"/>
      </w:divBdr>
      <w:divsChild>
        <w:div w:id="240">
          <w:marLeft w:val="0"/>
          <w:marRight w:val="0"/>
          <w:marTop w:val="0"/>
          <w:marBottom w:val="0"/>
          <w:divBdr>
            <w:top w:val="none" w:sz="0" w:space="0" w:color="auto"/>
            <w:left w:val="none" w:sz="0" w:space="0" w:color="auto"/>
            <w:bottom w:val="none" w:sz="0" w:space="0" w:color="auto"/>
            <w:right w:val="none" w:sz="0" w:space="0" w:color="auto"/>
          </w:divBdr>
          <w:divsChild>
            <w:div w:id="38">
              <w:marLeft w:val="0"/>
              <w:marRight w:val="0"/>
              <w:marTop w:val="0"/>
              <w:marBottom w:val="0"/>
              <w:divBdr>
                <w:top w:val="none" w:sz="0" w:space="0" w:color="auto"/>
                <w:left w:val="none" w:sz="0" w:space="0" w:color="auto"/>
                <w:bottom w:val="none" w:sz="0" w:space="0" w:color="auto"/>
                <w:right w:val="none" w:sz="0" w:space="0" w:color="auto"/>
              </w:divBdr>
            </w:div>
            <w:div w:id="80">
              <w:marLeft w:val="0"/>
              <w:marRight w:val="0"/>
              <w:marTop w:val="0"/>
              <w:marBottom w:val="0"/>
              <w:divBdr>
                <w:top w:val="none" w:sz="0" w:space="0" w:color="auto"/>
                <w:left w:val="none" w:sz="0" w:space="0" w:color="auto"/>
                <w:bottom w:val="none" w:sz="0" w:space="0" w:color="auto"/>
                <w:right w:val="none" w:sz="0" w:space="0" w:color="auto"/>
              </w:divBdr>
            </w:div>
            <w:div w:id="122">
              <w:marLeft w:val="0"/>
              <w:marRight w:val="0"/>
              <w:marTop w:val="0"/>
              <w:marBottom w:val="0"/>
              <w:divBdr>
                <w:top w:val="none" w:sz="0" w:space="0" w:color="auto"/>
                <w:left w:val="none" w:sz="0" w:space="0" w:color="auto"/>
                <w:bottom w:val="none" w:sz="0" w:space="0" w:color="auto"/>
                <w:right w:val="none" w:sz="0" w:space="0" w:color="auto"/>
              </w:divBdr>
            </w:div>
            <w:div w:id="132">
              <w:marLeft w:val="0"/>
              <w:marRight w:val="0"/>
              <w:marTop w:val="0"/>
              <w:marBottom w:val="0"/>
              <w:divBdr>
                <w:top w:val="none" w:sz="0" w:space="0" w:color="auto"/>
                <w:left w:val="none" w:sz="0" w:space="0" w:color="auto"/>
                <w:bottom w:val="none" w:sz="0" w:space="0" w:color="auto"/>
                <w:right w:val="none" w:sz="0" w:space="0" w:color="auto"/>
              </w:divBdr>
            </w:div>
            <w:div w:id="202">
              <w:marLeft w:val="0"/>
              <w:marRight w:val="0"/>
              <w:marTop w:val="0"/>
              <w:marBottom w:val="0"/>
              <w:divBdr>
                <w:top w:val="none" w:sz="0" w:space="0" w:color="auto"/>
                <w:left w:val="none" w:sz="0" w:space="0" w:color="auto"/>
                <w:bottom w:val="none" w:sz="0" w:space="0" w:color="auto"/>
                <w:right w:val="none" w:sz="0" w:space="0" w:color="auto"/>
              </w:divBdr>
            </w:div>
            <w:div w:id="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sChild>
        <w:div w:id="29">
          <w:marLeft w:val="0"/>
          <w:marRight w:val="0"/>
          <w:marTop w:val="0"/>
          <w:marBottom w:val="0"/>
          <w:divBdr>
            <w:top w:val="none" w:sz="0" w:space="0" w:color="auto"/>
            <w:left w:val="none" w:sz="0" w:space="0" w:color="auto"/>
            <w:bottom w:val="none" w:sz="0" w:space="0" w:color="auto"/>
            <w:right w:val="none" w:sz="0" w:space="0" w:color="auto"/>
          </w:divBdr>
          <w:divsChild>
            <w:div w:id="190">
              <w:marLeft w:val="0"/>
              <w:marRight w:val="0"/>
              <w:marTop w:val="0"/>
              <w:marBottom w:val="0"/>
              <w:divBdr>
                <w:top w:val="none" w:sz="0" w:space="0" w:color="auto"/>
                <w:left w:val="none" w:sz="0" w:space="0" w:color="auto"/>
                <w:bottom w:val="none" w:sz="0" w:space="0" w:color="auto"/>
                <w:right w:val="none" w:sz="0" w:space="0" w:color="auto"/>
              </w:divBdr>
              <w:divsChild>
                <w:div w:id="265">
                  <w:marLeft w:val="0"/>
                  <w:marRight w:val="0"/>
                  <w:marTop w:val="0"/>
                  <w:marBottom w:val="0"/>
                  <w:divBdr>
                    <w:top w:val="none" w:sz="0" w:space="0" w:color="auto"/>
                    <w:left w:val="none" w:sz="0" w:space="0" w:color="auto"/>
                    <w:bottom w:val="none" w:sz="0" w:space="0" w:color="auto"/>
                    <w:right w:val="none" w:sz="0" w:space="0" w:color="auto"/>
                  </w:divBdr>
                  <w:divsChild>
                    <w:div w:id="112">
                      <w:marLeft w:val="0"/>
                      <w:marRight w:val="0"/>
                      <w:marTop w:val="0"/>
                      <w:marBottom w:val="0"/>
                      <w:divBdr>
                        <w:top w:val="none" w:sz="0" w:space="0" w:color="auto"/>
                        <w:left w:val="none" w:sz="0" w:space="0" w:color="auto"/>
                        <w:bottom w:val="none" w:sz="0" w:space="0" w:color="auto"/>
                        <w:right w:val="none" w:sz="0" w:space="0" w:color="auto"/>
                      </w:divBdr>
                      <w:divsChild>
                        <w:div w:id="40">
                          <w:marLeft w:val="0"/>
                          <w:marRight w:val="0"/>
                          <w:marTop w:val="0"/>
                          <w:marBottom w:val="0"/>
                          <w:divBdr>
                            <w:top w:val="none" w:sz="0" w:space="0" w:color="auto"/>
                            <w:left w:val="none" w:sz="0" w:space="0" w:color="auto"/>
                            <w:bottom w:val="none" w:sz="0" w:space="0" w:color="auto"/>
                            <w:right w:val="none" w:sz="0" w:space="0" w:color="auto"/>
                          </w:divBdr>
                          <w:divsChild>
                            <w:div w:id="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
      <w:marLeft w:val="0"/>
      <w:marRight w:val="0"/>
      <w:marTop w:val="0"/>
      <w:marBottom w:val="0"/>
      <w:divBdr>
        <w:top w:val="none" w:sz="0" w:space="0" w:color="auto"/>
        <w:left w:val="none" w:sz="0" w:space="0" w:color="auto"/>
        <w:bottom w:val="none" w:sz="0" w:space="0" w:color="auto"/>
        <w:right w:val="none" w:sz="0" w:space="0" w:color="auto"/>
      </w:divBdr>
      <w:divsChild>
        <w:div w:id="109">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91">
              <w:marLeft w:val="0"/>
              <w:marRight w:val="0"/>
              <w:marTop w:val="0"/>
              <w:marBottom w:val="0"/>
              <w:divBdr>
                <w:top w:val="none" w:sz="0" w:space="0" w:color="auto"/>
                <w:left w:val="none" w:sz="0" w:space="0" w:color="auto"/>
                <w:bottom w:val="none" w:sz="0" w:space="0" w:color="auto"/>
                <w:right w:val="none" w:sz="0" w:space="0" w:color="auto"/>
              </w:divBdr>
            </w:div>
            <w:div w:id="166">
              <w:marLeft w:val="0"/>
              <w:marRight w:val="0"/>
              <w:marTop w:val="0"/>
              <w:marBottom w:val="0"/>
              <w:divBdr>
                <w:top w:val="none" w:sz="0" w:space="0" w:color="auto"/>
                <w:left w:val="none" w:sz="0" w:space="0" w:color="auto"/>
                <w:bottom w:val="none" w:sz="0" w:space="0" w:color="auto"/>
                <w:right w:val="none" w:sz="0" w:space="0" w:color="auto"/>
              </w:divBdr>
            </w:div>
            <w:div w:id="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
      <w:marLeft w:val="0"/>
      <w:marRight w:val="0"/>
      <w:marTop w:val="0"/>
      <w:marBottom w:val="0"/>
      <w:divBdr>
        <w:top w:val="none" w:sz="0" w:space="0" w:color="auto"/>
        <w:left w:val="none" w:sz="0" w:space="0" w:color="auto"/>
        <w:bottom w:val="none" w:sz="0" w:space="0" w:color="auto"/>
        <w:right w:val="none" w:sz="0" w:space="0" w:color="auto"/>
      </w:divBdr>
      <w:divsChild>
        <w:div w:id="129">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
            <w:div w:id="67">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 w:id="155">
              <w:marLeft w:val="0"/>
              <w:marRight w:val="0"/>
              <w:marTop w:val="0"/>
              <w:marBottom w:val="0"/>
              <w:divBdr>
                <w:top w:val="none" w:sz="0" w:space="0" w:color="auto"/>
                <w:left w:val="none" w:sz="0" w:space="0" w:color="auto"/>
                <w:bottom w:val="none" w:sz="0" w:space="0" w:color="auto"/>
                <w:right w:val="none" w:sz="0" w:space="0" w:color="auto"/>
              </w:divBdr>
            </w:div>
            <w:div w:id="158">
              <w:marLeft w:val="0"/>
              <w:marRight w:val="0"/>
              <w:marTop w:val="0"/>
              <w:marBottom w:val="0"/>
              <w:divBdr>
                <w:top w:val="none" w:sz="0" w:space="0" w:color="auto"/>
                <w:left w:val="none" w:sz="0" w:space="0" w:color="auto"/>
                <w:bottom w:val="none" w:sz="0" w:space="0" w:color="auto"/>
                <w:right w:val="none" w:sz="0" w:space="0" w:color="auto"/>
              </w:divBdr>
            </w:div>
            <w:div w:id="198">
              <w:marLeft w:val="0"/>
              <w:marRight w:val="0"/>
              <w:marTop w:val="0"/>
              <w:marBottom w:val="0"/>
              <w:divBdr>
                <w:top w:val="none" w:sz="0" w:space="0" w:color="auto"/>
                <w:left w:val="none" w:sz="0" w:space="0" w:color="auto"/>
                <w:bottom w:val="none" w:sz="0" w:space="0" w:color="auto"/>
                <w:right w:val="none" w:sz="0" w:space="0" w:color="auto"/>
              </w:divBdr>
            </w:div>
            <w:div w:id="199">
              <w:marLeft w:val="0"/>
              <w:marRight w:val="0"/>
              <w:marTop w:val="0"/>
              <w:marBottom w:val="0"/>
              <w:divBdr>
                <w:top w:val="none" w:sz="0" w:space="0" w:color="auto"/>
                <w:left w:val="none" w:sz="0" w:space="0" w:color="auto"/>
                <w:bottom w:val="none" w:sz="0" w:space="0" w:color="auto"/>
                <w:right w:val="none" w:sz="0" w:space="0" w:color="auto"/>
              </w:divBdr>
            </w:div>
            <w:div w:id="208">
              <w:marLeft w:val="0"/>
              <w:marRight w:val="0"/>
              <w:marTop w:val="0"/>
              <w:marBottom w:val="0"/>
              <w:divBdr>
                <w:top w:val="none" w:sz="0" w:space="0" w:color="auto"/>
                <w:left w:val="none" w:sz="0" w:space="0" w:color="auto"/>
                <w:bottom w:val="none" w:sz="0" w:space="0" w:color="auto"/>
                <w:right w:val="none" w:sz="0" w:space="0" w:color="auto"/>
              </w:divBdr>
            </w:div>
            <w:div w:id="234">
              <w:marLeft w:val="0"/>
              <w:marRight w:val="0"/>
              <w:marTop w:val="0"/>
              <w:marBottom w:val="0"/>
              <w:divBdr>
                <w:top w:val="none" w:sz="0" w:space="0" w:color="auto"/>
                <w:left w:val="none" w:sz="0" w:space="0" w:color="auto"/>
                <w:bottom w:val="none" w:sz="0" w:space="0" w:color="auto"/>
                <w:right w:val="none" w:sz="0" w:space="0" w:color="auto"/>
              </w:divBdr>
            </w:div>
            <w:div w:id="235">
              <w:marLeft w:val="0"/>
              <w:marRight w:val="0"/>
              <w:marTop w:val="0"/>
              <w:marBottom w:val="0"/>
              <w:divBdr>
                <w:top w:val="none" w:sz="0" w:space="0" w:color="auto"/>
                <w:left w:val="none" w:sz="0" w:space="0" w:color="auto"/>
                <w:bottom w:val="none" w:sz="0" w:space="0" w:color="auto"/>
                <w:right w:val="none" w:sz="0" w:space="0" w:color="auto"/>
              </w:divBdr>
            </w:div>
            <w:div w:id="278">
              <w:marLeft w:val="0"/>
              <w:marRight w:val="0"/>
              <w:marTop w:val="0"/>
              <w:marBottom w:val="0"/>
              <w:divBdr>
                <w:top w:val="none" w:sz="0" w:space="0" w:color="auto"/>
                <w:left w:val="none" w:sz="0" w:space="0" w:color="auto"/>
                <w:bottom w:val="none" w:sz="0" w:space="0" w:color="auto"/>
                <w:right w:val="none" w:sz="0" w:space="0" w:color="auto"/>
              </w:divBdr>
            </w:div>
            <w:div w:id="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
      <w:marLeft w:val="0"/>
      <w:marRight w:val="0"/>
      <w:marTop w:val="0"/>
      <w:marBottom w:val="0"/>
      <w:divBdr>
        <w:top w:val="none" w:sz="0" w:space="0" w:color="auto"/>
        <w:left w:val="none" w:sz="0" w:space="0" w:color="auto"/>
        <w:bottom w:val="none" w:sz="0" w:space="0" w:color="auto"/>
        <w:right w:val="none" w:sz="0" w:space="0" w:color="auto"/>
      </w:divBdr>
    </w:div>
    <w:div w:id="95">
      <w:marLeft w:val="0"/>
      <w:marRight w:val="0"/>
      <w:marTop w:val="0"/>
      <w:marBottom w:val="0"/>
      <w:divBdr>
        <w:top w:val="none" w:sz="0" w:space="0" w:color="auto"/>
        <w:left w:val="none" w:sz="0" w:space="0" w:color="auto"/>
        <w:bottom w:val="none" w:sz="0" w:space="0" w:color="auto"/>
        <w:right w:val="none" w:sz="0" w:space="0" w:color="auto"/>
      </w:divBdr>
      <w:divsChild>
        <w:div w:id="98">
          <w:marLeft w:val="0"/>
          <w:marRight w:val="0"/>
          <w:marTop w:val="0"/>
          <w:marBottom w:val="0"/>
          <w:divBdr>
            <w:top w:val="none" w:sz="0" w:space="0" w:color="auto"/>
            <w:left w:val="none" w:sz="0" w:space="0" w:color="auto"/>
            <w:bottom w:val="none" w:sz="0" w:space="0" w:color="auto"/>
            <w:right w:val="none" w:sz="0" w:space="0" w:color="auto"/>
          </w:divBdr>
          <w:divsChild>
            <w:div w:id="62">
              <w:marLeft w:val="0"/>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0"/>
                  <w:divBdr>
                    <w:top w:val="none" w:sz="0" w:space="0" w:color="auto"/>
                    <w:left w:val="none" w:sz="0" w:space="0" w:color="auto"/>
                    <w:bottom w:val="none" w:sz="0" w:space="0" w:color="auto"/>
                    <w:right w:val="none" w:sz="0" w:space="0" w:color="auto"/>
                  </w:divBdr>
                  <w:divsChild>
                    <w:div w:id="59">
                      <w:marLeft w:val="0"/>
                      <w:marRight w:val="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sChild>
                            <w:div w:id="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
      <w:marLeft w:val="0"/>
      <w:marRight w:val="0"/>
      <w:marTop w:val="0"/>
      <w:marBottom w:val="0"/>
      <w:divBdr>
        <w:top w:val="none" w:sz="0" w:space="0" w:color="auto"/>
        <w:left w:val="none" w:sz="0" w:space="0" w:color="auto"/>
        <w:bottom w:val="none" w:sz="0" w:space="0" w:color="auto"/>
        <w:right w:val="none" w:sz="0" w:space="0" w:color="auto"/>
      </w:divBdr>
      <w:divsChild>
        <w:div w:id="192">
          <w:marLeft w:val="0"/>
          <w:marRight w:val="0"/>
          <w:marTop w:val="0"/>
          <w:marBottom w:val="0"/>
          <w:divBdr>
            <w:top w:val="none" w:sz="0" w:space="0" w:color="auto"/>
            <w:left w:val="none" w:sz="0" w:space="0" w:color="auto"/>
            <w:bottom w:val="none" w:sz="0" w:space="0" w:color="auto"/>
            <w:right w:val="none" w:sz="0" w:space="0" w:color="auto"/>
          </w:divBdr>
          <w:divsChild>
            <w:div w:id="104">
              <w:marLeft w:val="0"/>
              <w:marRight w:val="0"/>
              <w:marTop w:val="0"/>
              <w:marBottom w:val="0"/>
              <w:divBdr>
                <w:top w:val="none" w:sz="0" w:space="0" w:color="auto"/>
                <w:left w:val="none" w:sz="0" w:space="0" w:color="auto"/>
                <w:bottom w:val="none" w:sz="0" w:space="0" w:color="auto"/>
                <w:right w:val="none" w:sz="0" w:space="0" w:color="auto"/>
              </w:divBdr>
            </w:div>
            <w:div w:id="115">
              <w:marLeft w:val="0"/>
              <w:marRight w:val="0"/>
              <w:marTop w:val="0"/>
              <w:marBottom w:val="0"/>
              <w:divBdr>
                <w:top w:val="none" w:sz="0" w:space="0" w:color="auto"/>
                <w:left w:val="none" w:sz="0" w:space="0" w:color="auto"/>
                <w:bottom w:val="none" w:sz="0" w:space="0" w:color="auto"/>
                <w:right w:val="none" w:sz="0" w:space="0" w:color="auto"/>
              </w:divBdr>
            </w:div>
            <w:div w:id="150">
              <w:marLeft w:val="0"/>
              <w:marRight w:val="0"/>
              <w:marTop w:val="0"/>
              <w:marBottom w:val="0"/>
              <w:divBdr>
                <w:top w:val="none" w:sz="0" w:space="0" w:color="auto"/>
                <w:left w:val="none" w:sz="0" w:space="0" w:color="auto"/>
                <w:bottom w:val="none" w:sz="0" w:space="0" w:color="auto"/>
                <w:right w:val="none" w:sz="0" w:space="0" w:color="auto"/>
              </w:divBdr>
            </w:div>
            <w:div w:id="165">
              <w:marLeft w:val="0"/>
              <w:marRight w:val="0"/>
              <w:marTop w:val="0"/>
              <w:marBottom w:val="0"/>
              <w:divBdr>
                <w:top w:val="none" w:sz="0" w:space="0" w:color="auto"/>
                <w:left w:val="none" w:sz="0" w:space="0" w:color="auto"/>
                <w:bottom w:val="none" w:sz="0" w:space="0" w:color="auto"/>
                <w:right w:val="none" w:sz="0" w:space="0" w:color="auto"/>
              </w:divBdr>
            </w:div>
            <w:div w:id="178">
              <w:marLeft w:val="0"/>
              <w:marRight w:val="0"/>
              <w:marTop w:val="0"/>
              <w:marBottom w:val="0"/>
              <w:divBdr>
                <w:top w:val="none" w:sz="0" w:space="0" w:color="auto"/>
                <w:left w:val="none" w:sz="0" w:space="0" w:color="auto"/>
                <w:bottom w:val="none" w:sz="0" w:space="0" w:color="auto"/>
                <w:right w:val="none" w:sz="0" w:space="0" w:color="auto"/>
              </w:divBdr>
            </w:div>
            <w:div w:id="222">
              <w:marLeft w:val="0"/>
              <w:marRight w:val="0"/>
              <w:marTop w:val="0"/>
              <w:marBottom w:val="0"/>
              <w:divBdr>
                <w:top w:val="none" w:sz="0" w:space="0" w:color="auto"/>
                <w:left w:val="none" w:sz="0" w:space="0" w:color="auto"/>
                <w:bottom w:val="none" w:sz="0" w:space="0" w:color="auto"/>
                <w:right w:val="none" w:sz="0" w:space="0" w:color="auto"/>
              </w:divBdr>
            </w:div>
            <w:div w:id="232">
              <w:marLeft w:val="0"/>
              <w:marRight w:val="0"/>
              <w:marTop w:val="0"/>
              <w:marBottom w:val="0"/>
              <w:divBdr>
                <w:top w:val="none" w:sz="0" w:space="0" w:color="auto"/>
                <w:left w:val="none" w:sz="0" w:space="0" w:color="auto"/>
                <w:bottom w:val="none" w:sz="0" w:space="0" w:color="auto"/>
                <w:right w:val="none" w:sz="0" w:space="0" w:color="auto"/>
              </w:divBdr>
            </w:div>
            <w:div w:id="248">
              <w:marLeft w:val="0"/>
              <w:marRight w:val="0"/>
              <w:marTop w:val="0"/>
              <w:marBottom w:val="0"/>
              <w:divBdr>
                <w:top w:val="none" w:sz="0" w:space="0" w:color="auto"/>
                <w:left w:val="none" w:sz="0" w:space="0" w:color="auto"/>
                <w:bottom w:val="none" w:sz="0" w:space="0" w:color="auto"/>
                <w:right w:val="none" w:sz="0" w:space="0" w:color="auto"/>
              </w:divBdr>
            </w:div>
            <w:div w:id="261">
              <w:marLeft w:val="0"/>
              <w:marRight w:val="0"/>
              <w:marTop w:val="0"/>
              <w:marBottom w:val="0"/>
              <w:divBdr>
                <w:top w:val="none" w:sz="0" w:space="0" w:color="auto"/>
                <w:left w:val="none" w:sz="0" w:space="0" w:color="auto"/>
                <w:bottom w:val="none" w:sz="0" w:space="0" w:color="auto"/>
                <w:right w:val="none" w:sz="0" w:space="0" w:color="auto"/>
              </w:divBdr>
            </w:div>
            <w:div w:id="269">
              <w:marLeft w:val="0"/>
              <w:marRight w:val="0"/>
              <w:marTop w:val="0"/>
              <w:marBottom w:val="0"/>
              <w:divBdr>
                <w:top w:val="none" w:sz="0" w:space="0" w:color="auto"/>
                <w:left w:val="none" w:sz="0" w:space="0" w:color="auto"/>
                <w:bottom w:val="none" w:sz="0" w:space="0" w:color="auto"/>
                <w:right w:val="none" w:sz="0" w:space="0" w:color="auto"/>
              </w:divBdr>
            </w:div>
            <w:div w:id="270">
              <w:marLeft w:val="0"/>
              <w:marRight w:val="0"/>
              <w:marTop w:val="0"/>
              <w:marBottom w:val="0"/>
              <w:divBdr>
                <w:top w:val="none" w:sz="0" w:space="0" w:color="auto"/>
                <w:left w:val="none" w:sz="0" w:space="0" w:color="auto"/>
                <w:bottom w:val="none" w:sz="0" w:space="0" w:color="auto"/>
                <w:right w:val="none" w:sz="0" w:space="0" w:color="auto"/>
              </w:divBdr>
            </w:div>
            <w:div w:id="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
      <w:marLeft w:val="0"/>
      <w:marRight w:val="0"/>
      <w:marTop w:val="0"/>
      <w:marBottom w:val="0"/>
      <w:divBdr>
        <w:top w:val="none" w:sz="0" w:space="0" w:color="auto"/>
        <w:left w:val="none" w:sz="0" w:space="0" w:color="auto"/>
        <w:bottom w:val="none" w:sz="0" w:space="0" w:color="auto"/>
        <w:right w:val="none" w:sz="0" w:space="0" w:color="auto"/>
      </w:divBdr>
    </w:div>
    <w:div w:id="106">
      <w:marLeft w:val="0"/>
      <w:marRight w:val="0"/>
      <w:marTop w:val="0"/>
      <w:marBottom w:val="0"/>
      <w:divBdr>
        <w:top w:val="none" w:sz="0" w:space="0" w:color="auto"/>
        <w:left w:val="none" w:sz="0" w:space="0" w:color="auto"/>
        <w:bottom w:val="none" w:sz="0" w:space="0" w:color="auto"/>
        <w:right w:val="none" w:sz="0" w:space="0" w:color="auto"/>
      </w:divBdr>
    </w:div>
    <w:div w:id="113">
      <w:marLeft w:val="0"/>
      <w:marRight w:val="0"/>
      <w:marTop w:val="0"/>
      <w:marBottom w:val="0"/>
      <w:divBdr>
        <w:top w:val="none" w:sz="0" w:space="0" w:color="auto"/>
        <w:left w:val="none" w:sz="0" w:space="0" w:color="auto"/>
        <w:bottom w:val="none" w:sz="0" w:space="0" w:color="auto"/>
        <w:right w:val="none" w:sz="0" w:space="0" w:color="auto"/>
      </w:divBdr>
      <w:divsChild>
        <w:div w:id="48">
          <w:marLeft w:val="0"/>
          <w:marRight w:val="0"/>
          <w:marTop w:val="0"/>
          <w:marBottom w:val="0"/>
          <w:divBdr>
            <w:top w:val="none" w:sz="0" w:space="0" w:color="auto"/>
            <w:left w:val="none" w:sz="0" w:space="0" w:color="auto"/>
            <w:bottom w:val="none" w:sz="0" w:space="0" w:color="auto"/>
            <w:right w:val="none" w:sz="0" w:space="0" w:color="auto"/>
          </w:divBdr>
          <w:divsChild>
            <w:div w:id="246">
              <w:marLeft w:val="0"/>
              <w:marRight w:val="0"/>
              <w:marTop w:val="0"/>
              <w:marBottom w:val="0"/>
              <w:divBdr>
                <w:top w:val="none" w:sz="0" w:space="0" w:color="auto"/>
                <w:left w:val="none" w:sz="0" w:space="0" w:color="auto"/>
                <w:bottom w:val="none" w:sz="0" w:space="0" w:color="auto"/>
                <w:right w:val="none" w:sz="0" w:space="0" w:color="auto"/>
              </w:divBdr>
              <w:divsChild>
                <w:div w:id="60">
                  <w:marLeft w:val="0"/>
                  <w:marRight w:val="0"/>
                  <w:marTop w:val="0"/>
                  <w:marBottom w:val="0"/>
                  <w:divBdr>
                    <w:top w:val="none" w:sz="0" w:space="0" w:color="auto"/>
                    <w:left w:val="none" w:sz="0" w:space="0" w:color="auto"/>
                    <w:bottom w:val="none" w:sz="0" w:space="0" w:color="auto"/>
                    <w:right w:val="none" w:sz="0" w:space="0" w:color="auto"/>
                  </w:divBdr>
                  <w:divsChild>
                    <w:div w:id="33">
                      <w:marLeft w:val="0"/>
                      <w:marRight w:val="0"/>
                      <w:marTop w:val="0"/>
                      <w:marBottom w:val="0"/>
                      <w:divBdr>
                        <w:top w:val="none" w:sz="0" w:space="0" w:color="auto"/>
                        <w:left w:val="none" w:sz="0" w:space="0" w:color="auto"/>
                        <w:bottom w:val="none" w:sz="0" w:space="0" w:color="auto"/>
                        <w:right w:val="none" w:sz="0" w:space="0" w:color="auto"/>
                      </w:divBdr>
                      <w:divsChild>
                        <w:div w:id="196">
                          <w:marLeft w:val="0"/>
                          <w:marRight w:val="0"/>
                          <w:marTop w:val="0"/>
                          <w:marBottom w:val="0"/>
                          <w:divBdr>
                            <w:top w:val="none" w:sz="0" w:space="0" w:color="auto"/>
                            <w:left w:val="none" w:sz="0" w:space="0" w:color="auto"/>
                            <w:bottom w:val="none" w:sz="0" w:space="0" w:color="auto"/>
                            <w:right w:val="none" w:sz="0" w:space="0" w:color="auto"/>
                          </w:divBdr>
                          <w:divsChild>
                            <w:div w:id="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
      <w:marLeft w:val="0"/>
      <w:marRight w:val="0"/>
      <w:marTop w:val="0"/>
      <w:marBottom w:val="0"/>
      <w:divBdr>
        <w:top w:val="none" w:sz="0" w:space="0" w:color="auto"/>
        <w:left w:val="none" w:sz="0" w:space="0" w:color="auto"/>
        <w:bottom w:val="none" w:sz="0" w:space="0" w:color="auto"/>
        <w:right w:val="none" w:sz="0" w:space="0" w:color="auto"/>
      </w:divBdr>
    </w:div>
    <w:div w:id="136">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97">
          <w:marLeft w:val="0"/>
          <w:marRight w:val="0"/>
          <w:marTop w:val="0"/>
          <w:marBottom w:val="0"/>
          <w:divBdr>
            <w:top w:val="none" w:sz="0" w:space="0" w:color="auto"/>
            <w:left w:val="none" w:sz="0" w:space="0" w:color="auto"/>
            <w:bottom w:val="none" w:sz="0" w:space="0" w:color="auto"/>
            <w:right w:val="none" w:sz="0" w:space="0" w:color="auto"/>
          </w:divBdr>
        </w:div>
        <w:div w:id="102">
          <w:marLeft w:val="0"/>
          <w:marRight w:val="0"/>
          <w:marTop w:val="0"/>
          <w:marBottom w:val="0"/>
          <w:divBdr>
            <w:top w:val="none" w:sz="0" w:space="0" w:color="auto"/>
            <w:left w:val="none" w:sz="0" w:space="0" w:color="auto"/>
            <w:bottom w:val="none" w:sz="0" w:space="0" w:color="auto"/>
            <w:right w:val="none" w:sz="0" w:space="0" w:color="auto"/>
          </w:divBdr>
        </w:div>
        <w:div w:id="143">
          <w:marLeft w:val="0"/>
          <w:marRight w:val="0"/>
          <w:marTop w:val="0"/>
          <w:marBottom w:val="0"/>
          <w:divBdr>
            <w:top w:val="none" w:sz="0" w:space="0" w:color="auto"/>
            <w:left w:val="none" w:sz="0" w:space="0" w:color="auto"/>
            <w:bottom w:val="none" w:sz="0" w:space="0" w:color="auto"/>
            <w:right w:val="none" w:sz="0" w:space="0" w:color="auto"/>
          </w:divBdr>
        </w:div>
        <w:div w:id="212">
          <w:marLeft w:val="0"/>
          <w:marRight w:val="0"/>
          <w:marTop w:val="0"/>
          <w:marBottom w:val="0"/>
          <w:divBdr>
            <w:top w:val="none" w:sz="0" w:space="0" w:color="auto"/>
            <w:left w:val="none" w:sz="0" w:space="0" w:color="auto"/>
            <w:bottom w:val="none" w:sz="0" w:space="0" w:color="auto"/>
            <w:right w:val="none" w:sz="0" w:space="0" w:color="auto"/>
          </w:divBdr>
        </w:div>
        <w:div w:id="217">
          <w:marLeft w:val="0"/>
          <w:marRight w:val="0"/>
          <w:marTop w:val="0"/>
          <w:marBottom w:val="0"/>
          <w:divBdr>
            <w:top w:val="none" w:sz="0" w:space="0" w:color="auto"/>
            <w:left w:val="none" w:sz="0" w:space="0" w:color="auto"/>
            <w:bottom w:val="none" w:sz="0" w:space="0" w:color="auto"/>
            <w:right w:val="none" w:sz="0" w:space="0" w:color="auto"/>
          </w:divBdr>
        </w:div>
        <w:div w:id="244">
          <w:marLeft w:val="0"/>
          <w:marRight w:val="0"/>
          <w:marTop w:val="0"/>
          <w:marBottom w:val="0"/>
          <w:divBdr>
            <w:top w:val="none" w:sz="0" w:space="0" w:color="auto"/>
            <w:left w:val="none" w:sz="0" w:space="0" w:color="auto"/>
            <w:bottom w:val="none" w:sz="0" w:space="0" w:color="auto"/>
            <w:right w:val="none" w:sz="0" w:space="0" w:color="auto"/>
          </w:divBdr>
        </w:div>
        <w:div w:id="254">
          <w:marLeft w:val="0"/>
          <w:marRight w:val="0"/>
          <w:marTop w:val="0"/>
          <w:marBottom w:val="0"/>
          <w:divBdr>
            <w:top w:val="none" w:sz="0" w:space="0" w:color="auto"/>
            <w:left w:val="none" w:sz="0" w:space="0" w:color="auto"/>
            <w:bottom w:val="none" w:sz="0" w:space="0" w:color="auto"/>
            <w:right w:val="none" w:sz="0" w:space="0" w:color="auto"/>
          </w:divBdr>
        </w:div>
        <w:div w:id="296">
          <w:marLeft w:val="0"/>
          <w:marRight w:val="0"/>
          <w:marTop w:val="0"/>
          <w:marBottom w:val="0"/>
          <w:divBdr>
            <w:top w:val="none" w:sz="0" w:space="0" w:color="auto"/>
            <w:left w:val="none" w:sz="0" w:space="0" w:color="auto"/>
            <w:bottom w:val="none" w:sz="0" w:space="0" w:color="auto"/>
            <w:right w:val="none" w:sz="0" w:space="0" w:color="auto"/>
          </w:divBdr>
        </w:div>
      </w:divsChild>
    </w:div>
    <w:div w:id="142">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sChild>
            <w:div w:id="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36">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
        <w:div w:id="47">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72">
          <w:marLeft w:val="0"/>
          <w:marRight w:val="0"/>
          <w:marTop w:val="0"/>
          <w:marBottom w:val="0"/>
          <w:divBdr>
            <w:top w:val="none" w:sz="0" w:space="0" w:color="auto"/>
            <w:left w:val="none" w:sz="0" w:space="0" w:color="auto"/>
            <w:bottom w:val="none" w:sz="0" w:space="0" w:color="auto"/>
            <w:right w:val="none" w:sz="0" w:space="0" w:color="auto"/>
          </w:divBdr>
        </w:div>
        <w:div w:id="87">
          <w:marLeft w:val="0"/>
          <w:marRight w:val="0"/>
          <w:marTop w:val="0"/>
          <w:marBottom w:val="0"/>
          <w:divBdr>
            <w:top w:val="none" w:sz="0" w:space="0" w:color="auto"/>
            <w:left w:val="none" w:sz="0" w:space="0" w:color="auto"/>
            <w:bottom w:val="none" w:sz="0" w:space="0" w:color="auto"/>
            <w:right w:val="none" w:sz="0" w:space="0" w:color="auto"/>
          </w:divBdr>
        </w:div>
        <w:div w:id="90">
          <w:marLeft w:val="0"/>
          <w:marRight w:val="0"/>
          <w:marTop w:val="0"/>
          <w:marBottom w:val="0"/>
          <w:divBdr>
            <w:top w:val="none" w:sz="0" w:space="0" w:color="auto"/>
            <w:left w:val="none" w:sz="0" w:space="0" w:color="auto"/>
            <w:bottom w:val="none" w:sz="0" w:space="0" w:color="auto"/>
            <w:right w:val="none" w:sz="0" w:space="0" w:color="auto"/>
          </w:divBdr>
        </w:div>
        <w:div w:id="93">
          <w:marLeft w:val="0"/>
          <w:marRight w:val="0"/>
          <w:marTop w:val="0"/>
          <w:marBottom w:val="0"/>
          <w:divBdr>
            <w:top w:val="none" w:sz="0" w:space="0" w:color="auto"/>
            <w:left w:val="none" w:sz="0" w:space="0" w:color="auto"/>
            <w:bottom w:val="none" w:sz="0" w:space="0" w:color="auto"/>
            <w:right w:val="none" w:sz="0" w:space="0" w:color="auto"/>
          </w:divBdr>
        </w:div>
        <w:div w:id="96">
          <w:marLeft w:val="0"/>
          <w:marRight w:val="0"/>
          <w:marTop w:val="0"/>
          <w:marBottom w:val="0"/>
          <w:divBdr>
            <w:top w:val="none" w:sz="0" w:space="0" w:color="auto"/>
            <w:left w:val="none" w:sz="0" w:space="0" w:color="auto"/>
            <w:bottom w:val="none" w:sz="0" w:space="0" w:color="auto"/>
            <w:right w:val="none" w:sz="0" w:space="0" w:color="auto"/>
          </w:divBdr>
        </w:div>
        <w:div w:id="108">
          <w:marLeft w:val="0"/>
          <w:marRight w:val="0"/>
          <w:marTop w:val="0"/>
          <w:marBottom w:val="0"/>
          <w:divBdr>
            <w:top w:val="none" w:sz="0" w:space="0" w:color="auto"/>
            <w:left w:val="none" w:sz="0" w:space="0" w:color="auto"/>
            <w:bottom w:val="none" w:sz="0" w:space="0" w:color="auto"/>
            <w:right w:val="none" w:sz="0" w:space="0" w:color="auto"/>
          </w:divBdr>
        </w:div>
        <w:div w:id="110">
          <w:marLeft w:val="0"/>
          <w:marRight w:val="0"/>
          <w:marTop w:val="0"/>
          <w:marBottom w:val="0"/>
          <w:divBdr>
            <w:top w:val="none" w:sz="0" w:space="0" w:color="auto"/>
            <w:left w:val="none" w:sz="0" w:space="0" w:color="auto"/>
            <w:bottom w:val="none" w:sz="0" w:space="0" w:color="auto"/>
            <w:right w:val="none" w:sz="0" w:space="0" w:color="auto"/>
          </w:divBdr>
        </w:div>
        <w:div w:id="116">
          <w:marLeft w:val="0"/>
          <w:marRight w:val="0"/>
          <w:marTop w:val="0"/>
          <w:marBottom w:val="0"/>
          <w:divBdr>
            <w:top w:val="none" w:sz="0" w:space="0" w:color="auto"/>
            <w:left w:val="none" w:sz="0" w:space="0" w:color="auto"/>
            <w:bottom w:val="none" w:sz="0" w:space="0" w:color="auto"/>
            <w:right w:val="none" w:sz="0" w:space="0" w:color="auto"/>
          </w:divBdr>
        </w:div>
        <w:div w:id="117">
          <w:marLeft w:val="0"/>
          <w:marRight w:val="0"/>
          <w:marTop w:val="0"/>
          <w:marBottom w:val="0"/>
          <w:divBdr>
            <w:top w:val="none" w:sz="0" w:space="0" w:color="auto"/>
            <w:left w:val="none" w:sz="0" w:space="0" w:color="auto"/>
            <w:bottom w:val="none" w:sz="0" w:space="0" w:color="auto"/>
            <w:right w:val="none" w:sz="0" w:space="0" w:color="auto"/>
          </w:divBdr>
        </w:div>
        <w:div w:id="119">
          <w:marLeft w:val="0"/>
          <w:marRight w:val="0"/>
          <w:marTop w:val="0"/>
          <w:marBottom w:val="0"/>
          <w:divBdr>
            <w:top w:val="none" w:sz="0" w:space="0" w:color="auto"/>
            <w:left w:val="none" w:sz="0" w:space="0" w:color="auto"/>
            <w:bottom w:val="none" w:sz="0" w:space="0" w:color="auto"/>
            <w:right w:val="none" w:sz="0" w:space="0" w:color="auto"/>
          </w:divBdr>
        </w:div>
        <w:div w:id="121">
          <w:marLeft w:val="0"/>
          <w:marRight w:val="0"/>
          <w:marTop w:val="0"/>
          <w:marBottom w:val="0"/>
          <w:divBdr>
            <w:top w:val="none" w:sz="0" w:space="0" w:color="auto"/>
            <w:left w:val="none" w:sz="0" w:space="0" w:color="auto"/>
            <w:bottom w:val="none" w:sz="0" w:space="0" w:color="auto"/>
            <w:right w:val="none" w:sz="0" w:space="0" w:color="auto"/>
          </w:divBdr>
        </w:div>
        <w:div w:id="123">
          <w:marLeft w:val="0"/>
          <w:marRight w:val="0"/>
          <w:marTop w:val="0"/>
          <w:marBottom w:val="0"/>
          <w:divBdr>
            <w:top w:val="none" w:sz="0" w:space="0" w:color="auto"/>
            <w:left w:val="none" w:sz="0" w:space="0" w:color="auto"/>
            <w:bottom w:val="none" w:sz="0" w:space="0" w:color="auto"/>
            <w:right w:val="none" w:sz="0" w:space="0" w:color="auto"/>
          </w:divBdr>
        </w:div>
        <w:div w:id="135">
          <w:marLeft w:val="0"/>
          <w:marRight w:val="0"/>
          <w:marTop w:val="0"/>
          <w:marBottom w:val="0"/>
          <w:divBdr>
            <w:top w:val="none" w:sz="0" w:space="0" w:color="auto"/>
            <w:left w:val="none" w:sz="0" w:space="0" w:color="auto"/>
            <w:bottom w:val="none" w:sz="0" w:space="0" w:color="auto"/>
            <w:right w:val="none" w:sz="0" w:space="0" w:color="auto"/>
          </w:divBdr>
        </w:div>
        <w:div w:id="138">
          <w:marLeft w:val="0"/>
          <w:marRight w:val="0"/>
          <w:marTop w:val="0"/>
          <w:marBottom w:val="0"/>
          <w:divBdr>
            <w:top w:val="none" w:sz="0" w:space="0" w:color="auto"/>
            <w:left w:val="none" w:sz="0" w:space="0" w:color="auto"/>
            <w:bottom w:val="none" w:sz="0" w:space="0" w:color="auto"/>
            <w:right w:val="none" w:sz="0" w:space="0" w:color="auto"/>
          </w:divBdr>
        </w:div>
        <w:div w:id="141">
          <w:marLeft w:val="0"/>
          <w:marRight w:val="0"/>
          <w:marTop w:val="0"/>
          <w:marBottom w:val="0"/>
          <w:divBdr>
            <w:top w:val="none" w:sz="0" w:space="0" w:color="auto"/>
            <w:left w:val="none" w:sz="0" w:space="0" w:color="auto"/>
            <w:bottom w:val="none" w:sz="0" w:space="0" w:color="auto"/>
            <w:right w:val="none" w:sz="0" w:space="0" w:color="auto"/>
          </w:divBdr>
        </w:div>
        <w:div w:id="145">
          <w:marLeft w:val="0"/>
          <w:marRight w:val="0"/>
          <w:marTop w:val="0"/>
          <w:marBottom w:val="0"/>
          <w:divBdr>
            <w:top w:val="none" w:sz="0" w:space="0" w:color="auto"/>
            <w:left w:val="none" w:sz="0" w:space="0" w:color="auto"/>
            <w:bottom w:val="none" w:sz="0" w:space="0" w:color="auto"/>
            <w:right w:val="none" w:sz="0" w:space="0" w:color="auto"/>
          </w:divBdr>
        </w:div>
        <w:div w:id="147">
          <w:marLeft w:val="0"/>
          <w:marRight w:val="0"/>
          <w:marTop w:val="0"/>
          <w:marBottom w:val="0"/>
          <w:divBdr>
            <w:top w:val="none" w:sz="0" w:space="0" w:color="auto"/>
            <w:left w:val="none" w:sz="0" w:space="0" w:color="auto"/>
            <w:bottom w:val="none" w:sz="0" w:space="0" w:color="auto"/>
            <w:right w:val="none" w:sz="0" w:space="0" w:color="auto"/>
          </w:divBdr>
        </w:div>
        <w:div w:id="148">
          <w:marLeft w:val="0"/>
          <w:marRight w:val="0"/>
          <w:marTop w:val="0"/>
          <w:marBottom w:val="0"/>
          <w:divBdr>
            <w:top w:val="none" w:sz="0" w:space="0" w:color="auto"/>
            <w:left w:val="none" w:sz="0" w:space="0" w:color="auto"/>
            <w:bottom w:val="none" w:sz="0" w:space="0" w:color="auto"/>
            <w:right w:val="none" w:sz="0" w:space="0" w:color="auto"/>
          </w:divBdr>
        </w:div>
        <w:div w:id="163">
          <w:marLeft w:val="0"/>
          <w:marRight w:val="0"/>
          <w:marTop w:val="0"/>
          <w:marBottom w:val="0"/>
          <w:divBdr>
            <w:top w:val="none" w:sz="0" w:space="0" w:color="auto"/>
            <w:left w:val="none" w:sz="0" w:space="0" w:color="auto"/>
            <w:bottom w:val="none" w:sz="0" w:space="0" w:color="auto"/>
            <w:right w:val="none" w:sz="0" w:space="0" w:color="auto"/>
          </w:divBdr>
        </w:div>
        <w:div w:id="164">
          <w:marLeft w:val="0"/>
          <w:marRight w:val="0"/>
          <w:marTop w:val="0"/>
          <w:marBottom w:val="0"/>
          <w:divBdr>
            <w:top w:val="none" w:sz="0" w:space="0" w:color="auto"/>
            <w:left w:val="none" w:sz="0" w:space="0" w:color="auto"/>
            <w:bottom w:val="none" w:sz="0" w:space="0" w:color="auto"/>
            <w:right w:val="none" w:sz="0" w:space="0" w:color="auto"/>
          </w:divBdr>
        </w:div>
        <w:div w:id="177">
          <w:marLeft w:val="0"/>
          <w:marRight w:val="0"/>
          <w:marTop w:val="0"/>
          <w:marBottom w:val="0"/>
          <w:divBdr>
            <w:top w:val="none" w:sz="0" w:space="0" w:color="auto"/>
            <w:left w:val="none" w:sz="0" w:space="0" w:color="auto"/>
            <w:bottom w:val="none" w:sz="0" w:space="0" w:color="auto"/>
            <w:right w:val="none" w:sz="0" w:space="0" w:color="auto"/>
          </w:divBdr>
        </w:div>
        <w:div w:id="185">
          <w:marLeft w:val="0"/>
          <w:marRight w:val="0"/>
          <w:marTop w:val="0"/>
          <w:marBottom w:val="0"/>
          <w:divBdr>
            <w:top w:val="none" w:sz="0" w:space="0" w:color="auto"/>
            <w:left w:val="none" w:sz="0" w:space="0" w:color="auto"/>
            <w:bottom w:val="none" w:sz="0" w:space="0" w:color="auto"/>
            <w:right w:val="none" w:sz="0" w:space="0" w:color="auto"/>
          </w:divBdr>
        </w:div>
        <w:div w:id="191">
          <w:marLeft w:val="0"/>
          <w:marRight w:val="0"/>
          <w:marTop w:val="0"/>
          <w:marBottom w:val="0"/>
          <w:divBdr>
            <w:top w:val="none" w:sz="0" w:space="0" w:color="auto"/>
            <w:left w:val="none" w:sz="0" w:space="0" w:color="auto"/>
            <w:bottom w:val="none" w:sz="0" w:space="0" w:color="auto"/>
            <w:right w:val="none" w:sz="0" w:space="0" w:color="auto"/>
          </w:divBdr>
        </w:div>
        <w:div w:id="200">
          <w:marLeft w:val="0"/>
          <w:marRight w:val="0"/>
          <w:marTop w:val="0"/>
          <w:marBottom w:val="0"/>
          <w:divBdr>
            <w:top w:val="none" w:sz="0" w:space="0" w:color="auto"/>
            <w:left w:val="none" w:sz="0" w:space="0" w:color="auto"/>
            <w:bottom w:val="none" w:sz="0" w:space="0" w:color="auto"/>
            <w:right w:val="none" w:sz="0" w:space="0" w:color="auto"/>
          </w:divBdr>
        </w:div>
        <w:div w:id="207">
          <w:marLeft w:val="0"/>
          <w:marRight w:val="0"/>
          <w:marTop w:val="0"/>
          <w:marBottom w:val="0"/>
          <w:divBdr>
            <w:top w:val="none" w:sz="0" w:space="0" w:color="auto"/>
            <w:left w:val="none" w:sz="0" w:space="0" w:color="auto"/>
            <w:bottom w:val="none" w:sz="0" w:space="0" w:color="auto"/>
            <w:right w:val="none" w:sz="0" w:space="0" w:color="auto"/>
          </w:divBdr>
        </w:div>
        <w:div w:id="209">
          <w:marLeft w:val="0"/>
          <w:marRight w:val="0"/>
          <w:marTop w:val="0"/>
          <w:marBottom w:val="0"/>
          <w:divBdr>
            <w:top w:val="none" w:sz="0" w:space="0" w:color="auto"/>
            <w:left w:val="none" w:sz="0" w:space="0" w:color="auto"/>
            <w:bottom w:val="none" w:sz="0" w:space="0" w:color="auto"/>
            <w:right w:val="none" w:sz="0" w:space="0" w:color="auto"/>
          </w:divBdr>
        </w:div>
        <w:div w:id="210">
          <w:marLeft w:val="0"/>
          <w:marRight w:val="0"/>
          <w:marTop w:val="0"/>
          <w:marBottom w:val="0"/>
          <w:divBdr>
            <w:top w:val="none" w:sz="0" w:space="0" w:color="auto"/>
            <w:left w:val="none" w:sz="0" w:space="0" w:color="auto"/>
            <w:bottom w:val="none" w:sz="0" w:space="0" w:color="auto"/>
            <w:right w:val="none" w:sz="0" w:space="0" w:color="auto"/>
          </w:divBdr>
        </w:div>
        <w:div w:id="213">
          <w:marLeft w:val="0"/>
          <w:marRight w:val="0"/>
          <w:marTop w:val="0"/>
          <w:marBottom w:val="0"/>
          <w:divBdr>
            <w:top w:val="none" w:sz="0" w:space="0" w:color="auto"/>
            <w:left w:val="none" w:sz="0" w:space="0" w:color="auto"/>
            <w:bottom w:val="none" w:sz="0" w:space="0" w:color="auto"/>
            <w:right w:val="none" w:sz="0" w:space="0" w:color="auto"/>
          </w:divBdr>
        </w:div>
        <w:div w:id="216">
          <w:marLeft w:val="0"/>
          <w:marRight w:val="0"/>
          <w:marTop w:val="0"/>
          <w:marBottom w:val="0"/>
          <w:divBdr>
            <w:top w:val="none" w:sz="0" w:space="0" w:color="auto"/>
            <w:left w:val="none" w:sz="0" w:space="0" w:color="auto"/>
            <w:bottom w:val="none" w:sz="0" w:space="0" w:color="auto"/>
            <w:right w:val="none" w:sz="0" w:space="0" w:color="auto"/>
          </w:divBdr>
        </w:div>
        <w:div w:id="218">
          <w:marLeft w:val="0"/>
          <w:marRight w:val="0"/>
          <w:marTop w:val="0"/>
          <w:marBottom w:val="0"/>
          <w:divBdr>
            <w:top w:val="none" w:sz="0" w:space="0" w:color="auto"/>
            <w:left w:val="none" w:sz="0" w:space="0" w:color="auto"/>
            <w:bottom w:val="none" w:sz="0" w:space="0" w:color="auto"/>
            <w:right w:val="none" w:sz="0" w:space="0" w:color="auto"/>
          </w:divBdr>
        </w:div>
        <w:div w:id="227">
          <w:marLeft w:val="0"/>
          <w:marRight w:val="0"/>
          <w:marTop w:val="0"/>
          <w:marBottom w:val="0"/>
          <w:divBdr>
            <w:top w:val="none" w:sz="0" w:space="0" w:color="auto"/>
            <w:left w:val="none" w:sz="0" w:space="0" w:color="auto"/>
            <w:bottom w:val="none" w:sz="0" w:space="0" w:color="auto"/>
            <w:right w:val="none" w:sz="0" w:space="0" w:color="auto"/>
          </w:divBdr>
        </w:div>
        <w:div w:id="259">
          <w:marLeft w:val="0"/>
          <w:marRight w:val="0"/>
          <w:marTop w:val="0"/>
          <w:marBottom w:val="0"/>
          <w:divBdr>
            <w:top w:val="none" w:sz="0" w:space="0" w:color="auto"/>
            <w:left w:val="none" w:sz="0" w:space="0" w:color="auto"/>
            <w:bottom w:val="none" w:sz="0" w:space="0" w:color="auto"/>
            <w:right w:val="none" w:sz="0" w:space="0" w:color="auto"/>
          </w:divBdr>
        </w:div>
        <w:div w:id="260">
          <w:marLeft w:val="0"/>
          <w:marRight w:val="0"/>
          <w:marTop w:val="0"/>
          <w:marBottom w:val="0"/>
          <w:divBdr>
            <w:top w:val="none" w:sz="0" w:space="0" w:color="auto"/>
            <w:left w:val="none" w:sz="0" w:space="0" w:color="auto"/>
            <w:bottom w:val="none" w:sz="0" w:space="0" w:color="auto"/>
            <w:right w:val="none" w:sz="0" w:space="0" w:color="auto"/>
          </w:divBdr>
        </w:div>
        <w:div w:id="267">
          <w:marLeft w:val="0"/>
          <w:marRight w:val="0"/>
          <w:marTop w:val="0"/>
          <w:marBottom w:val="0"/>
          <w:divBdr>
            <w:top w:val="none" w:sz="0" w:space="0" w:color="auto"/>
            <w:left w:val="none" w:sz="0" w:space="0" w:color="auto"/>
            <w:bottom w:val="none" w:sz="0" w:space="0" w:color="auto"/>
            <w:right w:val="none" w:sz="0" w:space="0" w:color="auto"/>
          </w:divBdr>
        </w:div>
        <w:div w:id="273">
          <w:marLeft w:val="0"/>
          <w:marRight w:val="0"/>
          <w:marTop w:val="0"/>
          <w:marBottom w:val="0"/>
          <w:divBdr>
            <w:top w:val="none" w:sz="0" w:space="0" w:color="auto"/>
            <w:left w:val="none" w:sz="0" w:space="0" w:color="auto"/>
            <w:bottom w:val="none" w:sz="0" w:space="0" w:color="auto"/>
            <w:right w:val="none" w:sz="0" w:space="0" w:color="auto"/>
          </w:divBdr>
        </w:div>
        <w:div w:id="284">
          <w:marLeft w:val="0"/>
          <w:marRight w:val="0"/>
          <w:marTop w:val="0"/>
          <w:marBottom w:val="0"/>
          <w:divBdr>
            <w:top w:val="none" w:sz="0" w:space="0" w:color="auto"/>
            <w:left w:val="none" w:sz="0" w:space="0" w:color="auto"/>
            <w:bottom w:val="none" w:sz="0" w:space="0" w:color="auto"/>
            <w:right w:val="none" w:sz="0" w:space="0" w:color="auto"/>
          </w:divBdr>
        </w:div>
        <w:div w:id="285">
          <w:marLeft w:val="0"/>
          <w:marRight w:val="0"/>
          <w:marTop w:val="0"/>
          <w:marBottom w:val="0"/>
          <w:divBdr>
            <w:top w:val="none" w:sz="0" w:space="0" w:color="auto"/>
            <w:left w:val="none" w:sz="0" w:space="0" w:color="auto"/>
            <w:bottom w:val="none" w:sz="0" w:space="0" w:color="auto"/>
            <w:right w:val="none" w:sz="0" w:space="0" w:color="auto"/>
          </w:divBdr>
        </w:div>
        <w:div w:id="286">
          <w:marLeft w:val="0"/>
          <w:marRight w:val="0"/>
          <w:marTop w:val="0"/>
          <w:marBottom w:val="0"/>
          <w:divBdr>
            <w:top w:val="none" w:sz="0" w:space="0" w:color="auto"/>
            <w:left w:val="none" w:sz="0" w:space="0" w:color="auto"/>
            <w:bottom w:val="none" w:sz="0" w:space="0" w:color="auto"/>
            <w:right w:val="none" w:sz="0" w:space="0" w:color="auto"/>
          </w:divBdr>
        </w:div>
      </w:divsChild>
    </w:div>
    <w:div w:id="157">
      <w:marLeft w:val="0"/>
      <w:marRight w:val="0"/>
      <w:marTop w:val="0"/>
      <w:marBottom w:val="0"/>
      <w:divBdr>
        <w:top w:val="none" w:sz="0" w:space="0" w:color="auto"/>
        <w:left w:val="none" w:sz="0" w:space="0" w:color="auto"/>
        <w:bottom w:val="none" w:sz="0" w:space="0" w:color="auto"/>
        <w:right w:val="none" w:sz="0" w:space="0" w:color="auto"/>
      </w:divBdr>
      <w:divsChild>
        <w:div w:id="170">
          <w:marLeft w:val="0"/>
          <w:marRight w:val="0"/>
          <w:marTop w:val="0"/>
          <w:marBottom w:val="0"/>
          <w:divBdr>
            <w:top w:val="none" w:sz="0" w:space="0" w:color="auto"/>
            <w:left w:val="none" w:sz="0" w:space="0" w:color="auto"/>
            <w:bottom w:val="none" w:sz="0" w:space="0" w:color="auto"/>
            <w:right w:val="none" w:sz="0" w:space="0" w:color="auto"/>
          </w:divBdr>
        </w:div>
      </w:divsChild>
    </w:div>
    <w:div w:id="159">
      <w:marLeft w:val="0"/>
      <w:marRight w:val="0"/>
      <w:marTop w:val="0"/>
      <w:marBottom w:val="0"/>
      <w:divBdr>
        <w:top w:val="none" w:sz="0" w:space="0" w:color="auto"/>
        <w:left w:val="none" w:sz="0" w:space="0" w:color="auto"/>
        <w:bottom w:val="none" w:sz="0" w:space="0" w:color="auto"/>
        <w:right w:val="none" w:sz="0" w:space="0" w:color="auto"/>
      </w:divBdr>
    </w:div>
    <w:div w:id="161">
      <w:marLeft w:val="0"/>
      <w:marRight w:val="0"/>
      <w:marTop w:val="0"/>
      <w:marBottom w:val="0"/>
      <w:divBdr>
        <w:top w:val="none" w:sz="0" w:space="0" w:color="auto"/>
        <w:left w:val="none" w:sz="0" w:space="0" w:color="auto"/>
        <w:bottom w:val="none" w:sz="0" w:space="0" w:color="auto"/>
        <w:right w:val="none" w:sz="0" w:space="0" w:color="auto"/>
      </w:divBdr>
    </w:div>
    <w:div w:id="169">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sChild>
            <w:div w:id="277">
              <w:marLeft w:val="0"/>
              <w:marRight w:val="0"/>
              <w:marTop w:val="0"/>
              <w:marBottom w:val="0"/>
              <w:divBdr>
                <w:top w:val="none" w:sz="0" w:space="0" w:color="auto"/>
                <w:left w:val="none" w:sz="0" w:space="0" w:color="auto"/>
                <w:bottom w:val="none" w:sz="0" w:space="0" w:color="auto"/>
                <w:right w:val="none" w:sz="0" w:space="0" w:color="auto"/>
              </w:divBdr>
              <w:divsChild>
                <w:div w:id="49">
                  <w:marLeft w:val="0"/>
                  <w:marRight w:val="0"/>
                  <w:marTop w:val="0"/>
                  <w:marBottom w:val="0"/>
                  <w:divBdr>
                    <w:top w:val="none" w:sz="0" w:space="0" w:color="auto"/>
                    <w:left w:val="none" w:sz="0" w:space="0" w:color="auto"/>
                    <w:bottom w:val="none" w:sz="0" w:space="0" w:color="auto"/>
                    <w:right w:val="none" w:sz="0" w:space="0" w:color="auto"/>
                  </w:divBdr>
                  <w:divsChild>
                    <w:div w:id="225">
                      <w:marLeft w:val="0"/>
                      <w:marRight w:val="0"/>
                      <w:marTop w:val="0"/>
                      <w:marBottom w:val="0"/>
                      <w:divBdr>
                        <w:top w:val="none" w:sz="0" w:space="0" w:color="auto"/>
                        <w:left w:val="none" w:sz="0" w:space="0" w:color="auto"/>
                        <w:bottom w:val="none" w:sz="0" w:space="0" w:color="auto"/>
                        <w:right w:val="none" w:sz="0" w:space="0" w:color="auto"/>
                      </w:divBdr>
                      <w:divsChild>
                        <w:div w:id="255">
                          <w:marLeft w:val="0"/>
                          <w:marRight w:val="0"/>
                          <w:marTop w:val="0"/>
                          <w:marBottom w:val="0"/>
                          <w:divBdr>
                            <w:top w:val="none" w:sz="0" w:space="0" w:color="auto"/>
                            <w:left w:val="none" w:sz="0" w:space="0" w:color="auto"/>
                            <w:bottom w:val="none" w:sz="0" w:space="0" w:color="auto"/>
                            <w:right w:val="none" w:sz="0" w:space="0" w:color="auto"/>
                          </w:divBdr>
                          <w:divsChild>
                            <w:div w:id="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
      <w:marLeft w:val="0"/>
      <w:marRight w:val="0"/>
      <w:marTop w:val="0"/>
      <w:marBottom w:val="0"/>
      <w:divBdr>
        <w:top w:val="none" w:sz="0" w:space="0" w:color="auto"/>
        <w:left w:val="none" w:sz="0" w:space="0" w:color="auto"/>
        <w:bottom w:val="none" w:sz="0" w:space="0" w:color="auto"/>
        <w:right w:val="none" w:sz="0" w:space="0" w:color="auto"/>
      </w:divBdr>
    </w:div>
    <w:div w:id="174">
      <w:marLeft w:val="0"/>
      <w:marRight w:val="0"/>
      <w:marTop w:val="0"/>
      <w:marBottom w:val="0"/>
      <w:divBdr>
        <w:top w:val="none" w:sz="0" w:space="0" w:color="auto"/>
        <w:left w:val="none" w:sz="0" w:space="0" w:color="auto"/>
        <w:bottom w:val="none" w:sz="0" w:space="0" w:color="auto"/>
        <w:right w:val="none" w:sz="0" w:space="0" w:color="auto"/>
      </w:divBdr>
      <w:divsChild>
        <w:div w:id="53">
          <w:marLeft w:val="0"/>
          <w:marRight w:val="0"/>
          <w:marTop w:val="0"/>
          <w:marBottom w:val="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
            <w:div w:id="86">
              <w:marLeft w:val="0"/>
              <w:marRight w:val="0"/>
              <w:marTop w:val="0"/>
              <w:marBottom w:val="0"/>
              <w:divBdr>
                <w:top w:val="none" w:sz="0" w:space="0" w:color="auto"/>
                <w:left w:val="none" w:sz="0" w:space="0" w:color="auto"/>
                <w:bottom w:val="none" w:sz="0" w:space="0" w:color="auto"/>
                <w:right w:val="none" w:sz="0" w:space="0" w:color="auto"/>
              </w:divBdr>
            </w:div>
            <w:div w:id="94">
              <w:marLeft w:val="0"/>
              <w:marRight w:val="0"/>
              <w:marTop w:val="0"/>
              <w:marBottom w:val="0"/>
              <w:divBdr>
                <w:top w:val="none" w:sz="0" w:space="0" w:color="auto"/>
                <w:left w:val="none" w:sz="0" w:space="0" w:color="auto"/>
                <w:bottom w:val="none" w:sz="0" w:space="0" w:color="auto"/>
                <w:right w:val="none" w:sz="0" w:space="0" w:color="auto"/>
              </w:divBdr>
            </w:div>
            <w:div w:id="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
      <w:marLeft w:val="0"/>
      <w:marRight w:val="0"/>
      <w:marTop w:val="0"/>
      <w:marBottom w:val="0"/>
      <w:divBdr>
        <w:top w:val="none" w:sz="0" w:space="0" w:color="auto"/>
        <w:left w:val="none" w:sz="0" w:space="0" w:color="auto"/>
        <w:bottom w:val="none" w:sz="0" w:space="0" w:color="auto"/>
        <w:right w:val="none" w:sz="0" w:space="0" w:color="auto"/>
      </w:divBdr>
    </w:div>
    <w:div w:id="184">
      <w:marLeft w:val="0"/>
      <w:marRight w:val="0"/>
      <w:marTop w:val="0"/>
      <w:marBottom w:val="0"/>
      <w:divBdr>
        <w:top w:val="none" w:sz="0" w:space="0" w:color="auto"/>
        <w:left w:val="none" w:sz="0" w:space="0" w:color="auto"/>
        <w:bottom w:val="none" w:sz="0" w:space="0" w:color="auto"/>
        <w:right w:val="none" w:sz="0" w:space="0" w:color="auto"/>
      </w:divBdr>
    </w:div>
    <w:div w:id="187">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sChild>
            <w:div w:id="32">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105">
              <w:marLeft w:val="0"/>
              <w:marRight w:val="0"/>
              <w:marTop w:val="0"/>
              <w:marBottom w:val="0"/>
              <w:divBdr>
                <w:top w:val="none" w:sz="0" w:space="0" w:color="auto"/>
                <w:left w:val="none" w:sz="0" w:space="0" w:color="auto"/>
                <w:bottom w:val="none" w:sz="0" w:space="0" w:color="auto"/>
                <w:right w:val="none" w:sz="0" w:space="0" w:color="auto"/>
              </w:divBdr>
            </w:div>
            <w:div w:id="111">
              <w:marLeft w:val="0"/>
              <w:marRight w:val="0"/>
              <w:marTop w:val="0"/>
              <w:marBottom w:val="0"/>
              <w:divBdr>
                <w:top w:val="none" w:sz="0" w:space="0" w:color="auto"/>
                <w:left w:val="none" w:sz="0" w:space="0" w:color="auto"/>
                <w:bottom w:val="none" w:sz="0" w:space="0" w:color="auto"/>
                <w:right w:val="none" w:sz="0" w:space="0" w:color="auto"/>
              </w:divBdr>
            </w:div>
            <w:div w:id="146">
              <w:marLeft w:val="0"/>
              <w:marRight w:val="0"/>
              <w:marTop w:val="0"/>
              <w:marBottom w:val="0"/>
              <w:divBdr>
                <w:top w:val="none" w:sz="0" w:space="0" w:color="auto"/>
                <w:left w:val="none" w:sz="0" w:space="0" w:color="auto"/>
                <w:bottom w:val="none" w:sz="0" w:space="0" w:color="auto"/>
                <w:right w:val="none" w:sz="0" w:space="0" w:color="auto"/>
              </w:divBdr>
            </w:div>
            <w:div w:id="283">
              <w:marLeft w:val="0"/>
              <w:marRight w:val="0"/>
              <w:marTop w:val="0"/>
              <w:marBottom w:val="0"/>
              <w:divBdr>
                <w:top w:val="none" w:sz="0" w:space="0" w:color="auto"/>
                <w:left w:val="none" w:sz="0" w:space="0" w:color="auto"/>
                <w:bottom w:val="none" w:sz="0" w:space="0" w:color="auto"/>
                <w:right w:val="none" w:sz="0" w:space="0" w:color="auto"/>
              </w:divBdr>
            </w:div>
            <w:div w:id="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
      <w:marLeft w:val="0"/>
      <w:marRight w:val="0"/>
      <w:marTop w:val="0"/>
      <w:marBottom w:val="0"/>
      <w:divBdr>
        <w:top w:val="none" w:sz="0" w:space="0" w:color="auto"/>
        <w:left w:val="none" w:sz="0" w:space="0" w:color="auto"/>
        <w:bottom w:val="none" w:sz="0" w:space="0" w:color="auto"/>
        <w:right w:val="none" w:sz="0" w:space="0" w:color="auto"/>
      </w:divBdr>
      <w:divsChild>
        <w:div w:id="156">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sChild>
                <w:div w:id="171">
                  <w:marLeft w:val="0"/>
                  <w:marRight w:val="0"/>
                  <w:marTop w:val="0"/>
                  <w:marBottom w:val="0"/>
                  <w:divBdr>
                    <w:top w:val="none" w:sz="0" w:space="0" w:color="auto"/>
                    <w:left w:val="none" w:sz="0" w:space="0" w:color="auto"/>
                    <w:bottom w:val="none" w:sz="0" w:space="0" w:color="auto"/>
                    <w:right w:val="none" w:sz="0" w:space="0" w:color="auto"/>
                  </w:divBdr>
                </w:div>
              </w:divsChild>
            </w:div>
            <w:div w:id="126">
              <w:marLeft w:val="0"/>
              <w:marRight w:val="0"/>
              <w:marTop w:val="0"/>
              <w:marBottom w:val="0"/>
              <w:divBdr>
                <w:top w:val="none" w:sz="0" w:space="0" w:color="auto"/>
                <w:left w:val="none" w:sz="0" w:space="0" w:color="auto"/>
                <w:bottom w:val="none" w:sz="0" w:space="0" w:color="auto"/>
                <w:right w:val="none" w:sz="0" w:space="0" w:color="auto"/>
              </w:divBdr>
              <w:divsChild>
                <w:div w:id="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
      <w:marLeft w:val="0"/>
      <w:marRight w:val="0"/>
      <w:marTop w:val="0"/>
      <w:marBottom w:val="0"/>
      <w:divBdr>
        <w:top w:val="none" w:sz="0" w:space="0" w:color="auto"/>
        <w:left w:val="none" w:sz="0" w:space="0" w:color="auto"/>
        <w:bottom w:val="none" w:sz="0" w:space="0" w:color="auto"/>
        <w:right w:val="none" w:sz="0" w:space="0" w:color="auto"/>
      </w:divBdr>
      <w:divsChild>
        <w:div w:id="133">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175">
              <w:marLeft w:val="0"/>
              <w:marRight w:val="0"/>
              <w:marTop w:val="0"/>
              <w:marBottom w:val="0"/>
              <w:divBdr>
                <w:top w:val="none" w:sz="0" w:space="0" w:color="auto"/>
                <w:left w:val="none" w:sz="0" w:space="0" w:color="auto"/>
                <w:bottom w:val="none" w:sz="0" w:space="0" w:color="auto"/>
                <w:right w:val="none" w:sz="0" w:space="0" w:color="auto"/>
              </w:divBdr>
            </w:div>
            <w:div w:id="176">
              <w:marLeft w:val="0"/>
              <w:marRight w:val="0"/>
              <w:marTop w:val="0"/>
              <w:marBottom w:val="0"/>
              <w:divBdr>
                <w:top w:val="none" w:sz="0" w:space="0" w:color="auto"/>
                <w:left w:val="none" w:sz="0" w:space="0" w:color="auto"/>
                <w:bottom w:val="none" w:sz="0" w:space="0" w:color="auto"/>
                <w:right w:val="none" w:sz="0" w:space="0" w:color="auto"/>
              </w:divBdr>
            </w:div>
            <w:div w:id="179">
              <w:marLeft w:val="0"/>
              <w:marRight w:val="0"/>
              <w:marTop w:val="0"/>
              <w:marBottom w:val="0"/>
              <w:divBdr>
                <w:top w:val="none" w:sz="0" w:space="0" w:color="auto"/>
                <w:left w:val="none" w:sz="0" w:space="0" w:color="auto"/>
                <w:bottom w:val="none" w:sz="0" w:space="0" w:color="auto"/>
                <w:right w:val="none" w:sz="0" w:space="0" w:color="auto"/>
              </w:divBdr>
            </w:div>
            <w:div w:id="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
      <w:marLeft w:val="0"/>
      <w:marRight w:val="0"/>
      <w:marTop w:val="0"/>
      <w:marBottom w:val="0"/>
      <w:divBdr>
        <w:top w:val="none" w:sz="0" w:space="0" w:color="auto"/>
        <w:left w:val="none" w:sz="0" w:space="0" w:color="auto"/>
        <w:bottom w:val="none" w:sz="0" w:space="0" w:color="auto"/>
        <w:right w:val="none" w:sz="0" w:space="0" w:color="auto"/>
      </w:divBdr>
      <w:divsChild>
        <w:div w:id="137">
          <w:marLeft w:val="0"/>
          <w:marRight w:val="0"/>
          <w:marTop w:val="0"/>
          <w:marBottom w:val="0"/>
          <w:divBdr>
            <w:top w:val="none" w:sz="0" w:space="0" w:color="auto"/>
            <w:left w:val="none" w:sz="0" w:space="0" w:color="auto"/>
            <w:bottom w:val="none" w:sz="0" w:space="0" w:color="auto"/>
            <w:right w:val="none" w:sz="0" w:space="0" w:color="auto"/>
          </w:divBdr>
          <w:divsChild>
            <w:div w:id="22">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 w:id="69">
              <w:marLeft w:val="0"/>
              <w:marRight w:val="0"/>
              <w:marTop w:val="0"/>
              <w:marBottom w:val="0"/>
              <w:divBdr>
                <w:top w:val="none" w:sz="0" w:space="0" w:color="auto"/>
                <w:left w:val="none" w:sz="0" w:space="0" w:color="auto"/>
                <w:bottom w:val="none" w:sz="0" w:space="0" w:color="auto"/>
                <w:right w:val="none" w:sz="0" w:space="0" w:color="auto"/>
              </w:divBdr>
            </w:div>
            <w:div w:id="73">
              <w:marLeft w:val="0"/>
              <w:marRight w:val="0"/>
              <w:marTop w:val="0"/>
              <w:marBottom w:val="0"/>
              <w:divBdr>
                <w:top w:val="none" w:sz="0" w:space="0" w:color="auto"/>
                <w:left w:val="none" w:sz="0" w:space="0" w:color="auto"/>
                <w:bottom w:val="none" w:sz="0" w:space="0" w:color="auto"/>
                <w:right w:val="none" w:sz="0" w:space="0" w:color="auto"/>
              </w:divBdr>
            </w:div>
            <w:div w:id="74">
              <w:marLeft w:val="0"/>
              <w:marRight w:val="0"/>
              <w:marTop w:val="0"/>
              <w:marBottom w:val="0"/>
              <w:divBdr>
                <w:top w:val="none" w:sz="0" w:space="0" w:color="auto"/>
                <w:left w:val="none" w:sz="0" w:space="0" w:color="auto"/>
                <w:bottom w:val="none" w:sz="0" w:space="0" w:color="auto"/>
                <w:right w:val="none" w:sz="0" w:space="0" w:color="auto"/>
              </w:divBdr>
            </w:div>
            <w:div w:id="84">
              <w:marLeft w:val="0"/>
              <w:marRight w:val="0"/>
              <w:marTop w:val="0"/>
              <w:marBottom w:val="0"/>
              <w:divBdr>
                <w:top w:val="none" w:sz="0" w:space="0" w:color="auto"/>
                <w:left w:val="none" w:sz="0" w:space="0" w:color="auto"/>
                <w:bottom w:val="none" w:sz="0" w:space="0" w:color="auto"/>
                <w:right w:val="none" w:sz="0" w:space="0" w:color="auto"/>
              </w:divBdr>
            </w:div>
            <w:div w:id="107">
              <w:marLeft w:val="0"/>
              <w:marRight w:val="0"/>
              <w:marTop w:val="0"/>
              <w:marBottom w:val="0"/>
              <w:divBdr>
                <w:top w:val="none" w:sz="0" w:space="0" w:color="auto"/>
                <w:left w:val="none" w:sz="0" w:space="0" w:color="auto"/>
                <w:bottom w:val="none" w:sz="0" w:space="0" w:color="auto"/>
                <w:right w:val="none" w:sz="0" w:space="0" w:color="auto"/>
              </w:divBdr>
            </w:div>
            <w:div w:id="153">
              <w:marLeft w:val="0"/>
              <w:marRight w:val="0"/>
              <w:marTop w:val="0"/>
              <w:marBottom w:val="0"/>
              <w:divBdr>
                <w:top w:val="none" w:sz="0" w:space="0" w:color="auto"/>
                <w:left w:val="none" w:sz="0" w:space="0" w:color="auto"/>
                <w:bottom w:val="none" w:sz="0" w:space="0" w:color="auto"/>
                <w:right w:val="none" w:sz="0" w:space="0" w:color="auto"/>
              </w:divBdr>
            </w:div>
            <w:div w:id="160">
              <w:marLeft w:val="0"/>
              <w:marRight w:val="0"/>
              <w:marTop w:val="0"/>
              <w:marBottom w:val="0"/>
              <w:divBdr>
                <w:top w:val="none" w:sz="0" w:space="0" w:color="auto"/>
                <w:left w:val="none" w:sz="0" w:space="0" w:color="auto"/>
                <w:bottom w:val="none" w:sz="0" w:space="0" w:color="auto"/>
                <w:right w:val="none" w:sz="0" w:space="0" w:color="auto"/>
              </w:divBdr>
            </w:div>
            <w:div w:id="167">
              <w:marLeft w:val="0"/>
              <w:marRight w:val="0"/>
              <w:marTop w:val="0"/>
              <w:marBottom w:val="0"/>
              <w:divBdr>
                <w:top w:val="none" w:sz="0" w:space="0" w:color="auto"/>
                <w:left w:val="none" w:sz="0" w:space="0" w:color="auto"/>
                <w:bottom w:val="none" w:sz="0" w:space="0" w:color="auto"/>
                <w:right w:val="none" w:sz="0" w:space="0" w:color="auto"/>
              </w:divBdr>
            </w:div>
            <w:div w:id="181">
              <w:marLeft w:val="0"/>
              <w:marRight w:val="0"/>
              <w:marTop w:val="0"/>
              <w:marBottom w:val="0"/>
              <w:divBdr>
                <w:top w:val="none" w:sz="0" w:space="0" w:color="auto"/>
                <w:left w:val="none" w:sz="0" w:space="0" w:color="auto"/>
                <w:bottom w:val="none" w:sz="0" w:space="0" w:color="auto"/>
                <w:right w:val="none" w:sz="0" w:space="0" w:color="auto"/>
              </w:divBdr>
            </w:div>
            <w:div w:id="203">
              <w:marLeft w:val="0"/>
              <w:marRight w:val="0"/>
              <w:marTop w:val="0"/>
              <w:marBottom w:val="0"/>
              <w:divBdr>
                <w:top w:val="none" w:sz="0" w:space="0" w:color="auto"/>
                <w:left w:val="none" w:sz="0" w:space="0" w:color="auto"/>
                <w:bottom w:val="none" w:sz="0" w:space="0" w:color="auto"/>
                <w:right w:val="none" w:sz="0" w:space="0" w:color="auto"/>
              </w:divBdr>
            </w:div>
            <w:div w:id="220">
              <w:marLeft w:val="0"/>
              <w:marRight w:val="0"/>
              <w:marTop w:val="0"/>
              <w:marBottom w:val="0"/>
              <w:divBdr>
                <w:top w:val="none" w:sz="0" w:space="0" w:color="auto"/>
                <w:left w:val="none" w:sz="0" w:space="0" w:color="auto"/>
                <w:bottom w:val="none" w:sz="0" w:space="0" w:color="auto"/>
                <w:right w:val="none" w:sz="0" w:space="0" w:color="auto"/>
              </w:divBdr>
            </w:div>
            <w:div w:id="236">
              <w:marLeft w:val="0"/>
              <w:marRight w:val="0"/>
              <w:marTop w:val="0"/>
              <w:marBottom w:val="0"/>
              <w:divBdr>
                <w:top w:val="none" w:sz="0" w:space="0" w:color="auto"/>
                <w:left w:val="none" w:sz="0" w:space="0" w:color="auto"/>
                <w:bottom w:val="none" w:sz="0" w:space="0" w:color="auto"/>
                <w:right w:val="none" w:sz="0" w:space="0" w:color="auto"/>
              </w:divBdr>
            </w:div>
            <w:div w:id="238">
              <w:marLeft w:val="0"/>
              <w:marRight w:val="0"/>
              <w:marTop w:val="0"/>
              <w:marBottom w:val="0"/>
              <w:divBdr>
                <w:top w:val="none" w:sz="0" w:space="0" w:color="auto"/>
                <w:left w:val="none" w:sz="0" w:space="0" w:color="auto"/>
                <w:bottom w:val="none" w:sz="0" w:space="0" w:color="auto"/>
                <w:right w:val="none" w:sz="0" w:space="0" w:color="auto"/>
              </w:divBdr>
            </w:div>
            <w:div w:id="239">
              <w:marLeft w:val="0"/>
              <w:marRight w:val="0"/>
              <w:marTop w:val="0"/>
              <w:marBottom w:val="0"/>
              <w:divBdr>
                <w:top w:val="none" w:sz="0" w:space="0" w:color="auto"/>
                <w:left w:val="none" w:sz="0" w:space="0" w:color="auto"/>
                <w:bottom w:val="none" w:sz="0" w:space="0" w:color="auto"/>
                <w:right w:val="none" w:sz="0" w:space="0" w:color="auto"/>
              </w:divBdr>
            </w:div>
            <w:div w:id="280">
              <w:marLeft w:val="0"/>
              <w:marRight w:val="0"/>
              <w:marTop w:val="0"/>
              <w:marBottom w:val="0"/>
              <w:divBdr>
                <w:top w:val="none" w:sz="0" w:space="0" w:color="auto"/>
                <w:left w:val="none" w:sz="0" w:space="0" w:color="auto"/>
                <w:bottom w:val="none" w:sz="0" w:space="0" w:color="auto"/>
                <w:right w:val="none" w:sz="0" w:space="0" w:color="auto"/>
              </w:divBdr>
            </w:div>
            <w:div w:id="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
      <w:marLeft w:val="0"/>
      <w:marRight w:val="0"/>
      <w:marTop w:val="0"/>
      <w:marBottom w:val="0"/>
      <w:divBdr>
        <w:top w:val="none" w:sz="0" w:space="0" w:color="auto"/>
        <w:left w:val="none" w:sz="0" w:space="0" w:color="auto"/>
        <w:bottom w:val="none" w:sz="0" w:space="0" w:color="auto"/>
        <w:right w:val="none" w:sz="0" w:space="0" w:color="auto"/>
      </w:divBdr>
    </w:div>
    <w:div w:id="211">
      <w:marLeft w:val="0"/>
      <w:marRight w:val="0"/>
      <w:marTop w:val="0"/>
      <w:marBottom w:val="0"/>
      <w:divBdr>
        <w:top w:val="none" w:sz="0" w:space="0" w:color="auto"/>
        <w:left w:val="none" w:sz="0" w:space="0" w:color="auto"/>
        <w:bottom w:val="none" w:sz="0" w:space="0" w:color="auto"/>
        <w:right w:val="none" w:sz="0" w:space="0" w:color="auto"/>
      </w:divBdr>
    </w:div>
    <w:div w:id="219">
      <w:marLeft w:val="0"/>
      <w:marRight w:val="0"/>
      <w:marTop w:val="0"/>
      <w:marBottom w:val="0"/>
      <w:divBdr>
        <w:top w:val="none" w:sz="0" w:space="0" w:color="auto"/>
        <w:left w:val="none" w:sz="0" w:space="0" w:color="auto"/>
        <w:bottom w:val="none" w:sz="0" w:space="0" w:color="auto"/>
        <w:right w:val="none" w:sz="0" w:space="0" w:color="auto"/>
      </w:divBdr>
      <w:divsChild>
        <w:div w:id="253">
          <w:marLeft w:val="0"/>
          <w:marRight w:val="0"/>
          <w:marTop w:val="0"/>
          <w:marBottom w:val="0"/>
          <w:divBdr>
            <w:top w:val="none" w:sz="0" w:space="0" w:color="auto"/>
            <w:left w:val="none" w:sz="0" w:space="0" w:color="auto"/>
            <w:bottom w:val="none" w:sz="0" w:space="0" w:color="auto"/>
            <w:right w:val="none" w:sz="0" w:space="0" w:color="auto"/>
          </w:divBdr>
          <w:divsChild>
            <w:div w:id="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
      <w:marLeft w:val="0"/>
      <w:marRight w:val="0"/>
      <w:marTop w:val="0"/>
      <w:marBottom w:val="0"/>
      <w:divBdr>
        <w:top w:val="none" w:sz="0" w:space="0" w:color="auto"/>
        <w:left w:val="none" w:sz="0" w:space="0" w:color="auto"/>
        <w:bottom w:val="none" w:sz="0" w:space="0" w:color="auto"/>
        <w:right w:val="none" w:sz="0" w:space="0" w:color="auto"/>
      </w:divBdr>
      <w:divsChild>
        <w:div w:id="134">
          <w:marLeft w:val="0"/>
          <w:marRight w:val="0"/>
          <w:marTop w:val="0"/>
          <w:marBottom w:val="0"/>
          <w:divBdr>
            <w:top w:val="none" w:sz="0" w:space="0" w:color="auto"/>
            <w:left w:val="none" w:sz="0" w:space="0" w:color="auto"/>
            <w:bottom w:val="none" w:sz="0" w:space="0" w:color="auto"/>
            <w:right w:val="none" w:sz="0" w:space="0" w:color="auto"/>
          </w:divBdr>
          <w:divsChild>
            <w:div w:id="66">
              <w:marLeft w:val="0"/>
              <w:marRight w:val="0"/>
              <w:marTop w:val="0"/>
              <w:marBottom w:val="0"/>
              <w:divBdr>
                <w:top w:val="none" w:sz="0" w:space="0" w:color="auto"/>
                <w:left w:val="none" w:sz="0" w:space="0" w:color="auto"/>
                <w:bottom w:val="none" w:sz="0" w:space="0" w:color="auto"/>
                <w:right w:val="none" w:sz="0" w:space="0" w:color="auto"/>
              </w:divBdr>
            </w:div>
            <w:div w:id="130">
              <w:marLeft w:val="0"/>
              <w:marRight w:val="0"/>
              <w:marTop w:val="0"/>
              <w:marBottom w:val="0"/>
              <w:divBdr>
                <w:top w:val="none" w:sz="0" w:space="0" w:color="auto"/>
                <w:left w:val="none" w:sz="0" w:space="0" w:color="auto"/>
                <w:bottom w:val="none" w:sz="0" w:space="0" w:color="auto"/>
                <w:right w:val="none" w:sz="0" w:space="0" w:color="auto"/>
              </w:divBdr>
            </w:div>
            <w:div w:id="149">
              <w:marLeft w:val="0"/>
              <w:marRight w:val="0"/>
              <w:marTop w:val="0"/>
              <w:marBottom w:val="0"/>
              <w:divBdr>
                <w:top w:val="none" w:sz="0" w:space="0" w:color="auto"/>
                <w:left w:val="none" w:sz="0" w:space="0" w:color="auto"/>
                <w:bottom w:val="none" w:sz="0" w:space="0" w:color="auto"/>
                <w:right w:val="none" w:sz="0" w:space="0" w:color="auto"/>
              </w:divBdr>
            </w:div>
            <w:div w:id="241">
              <w:marLeft w:val="0"/>
              <w:marRight w:val="0"/>
              <w:marTop w:val="0"/>
              <w:marBottom w:val="0"/>
              <w:divBdr>
                <w:top w:val="none" w:sz="0" w:space="0" w:color="auto"/>
                <w:left w:val="none" w:sz="0" w:space="0" w:color="auto"/>
                <w:bottom w:val="none" w:sz="0" w:space="0" w:color="auto"/>
                <w:right w:val="none" w:sz="0" w:space="0" w:color="auto"/>
              </w:divBdr>
            </w:div>
            <w:div w:id="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
      <w:marLeft w:val="0"/>
      <w:marRight w:val="0"/>
      <w:marTop w:val="0"/>
      <w:marBottom w:val="0"/>
      <w:divBdr>
        <w:top w:val="none" w:sz="0" w:space="0" w:color="auto"/>
        <w:left w:val="none" w:sz="0" w:space="0" w:color="auto"/>
        <w:bottom w:val="none" w:sz="0" w:space="0" w:color="auto"/>
        <w:right w:val="none" w:sz="0" w:space="0" w:color="auto"/>
      </w:divBdr>
    </w:div>
    <w:div w:id="233">
      <w:marLeft w:val="0"/>
      <w:marRight w:val="0"/>
      <w:marTop w:val="0"/>
      <w:marBottom w:val="0"/>
      <w:divBdr>
        <w:top w:val="none" w:sz="0" w:space="0" w:color="auto"/>
        <w:left w:val="none" w:sz="0" w:space="0" w:color="auto"/>
        <w:bottom w:val="none" w:sz="0" w:space="0" w:color="auto"/>
        <w:right w:val="none" w:sz="0" w:space="0" w:color="auto"/>
      </w:divBdr>
    </w:div>
    <w:div w:id="243">
      <w:marLeft w:val="0"/>
      <w:marRight w:val="0"/>
      <w:marTop w:val="0"/>
      <w:marBottom w:val="0"/>
      <w:divBdr>
        <w:top w:val="none" w:sz="0" w:space="0" w:color="auto"/>
        <w:left w:val="none" w:sz="0" w:space="0" w:color="auto"/>
        <w:bottom w:val="none" w:sz="0" w:space="0" w:color="auto"/>
        <w:right w:val="none" w:sz="0" w:space="0" w:color="auto"/>
      </w:divBdr>
    </w:div>
    <w:div w:id="247">
      <w:marLeft w:val="0"/>
      <w:marRight w:val="0"/>
      <w:marTop w:val="0"/>
      <w:marBottom w:val="0"/>
      <w:divBdr>
        <w:top w:val="none" w:sz="0" w:space="0" w:color="auto"/>
        <w:left w:val="none" w:sz="0" w:space="0" w:color="auto"/>
        <w:bottom w:val="none" w:sz="0" w:space="0" w:color="auto"/>
        <w:right w:val="none" w:sz="0" w:space="0" w:color="auto"/>
      </w:divBdr>
      <w:divsChild>
        <w:div w:id="139">
          <w:marLeft w:val="0"/>
          <w:marRight w:val="0"/>
          <w:marTop w:val="0"/>
          <w:marBottom w:val="0"/>
          <w:divBdr>
            <w:top w:val="none" w:sz="0" w:space="0" w:color="auto"/>
            <w:left w:val="none" w:sz="0" w:space="0" w:color="auto"/>
            <w:bottom w:val="none" w:sz="0" w:space="0" w:color="auto"/>
            <w:right w:val="none" w:sz="0" w:space="0" w:color="auto"/>
          </w:divBdr>
          <w:divsChild>
            <w:div w:id="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
      <w:marLeft w:val="0"/>
      <w:marRight w:val="0"/>
      <w:marTop w:val="0"/>
      <w:marBottom w:val="0"/>
      <w:divBdr>
        <w:top w:val="none" w:sz="0" w:space="0" w:color="auto"/>
        <w:left w:val="none" w:sz="0" w:space="0" w:color="auto"/>
        <w:bottom w:val="none" w:sz="0" w:space="0" w:color="auto"/>
        <w:right w:val="none" w:sz="0" w:space="0" w:color="auto"/>
      </w:divBdr>
    </w:div>
    <w:div w:id="268">
      <w:marLeft w:val="0"/>
      <w:marRight w:val="0"/>
      <w:marTop w:val="0"/>
      <w:marBottom w:val="0"/>
      <w:divBdr>
        <w:top w:val="none" w:sz="0" w:space="0" w:color="auto"/>
        <w:left w:val="none" w:sz="0" w:space="0" w:color="auto"/>
        <w:bottom w:val="none" w:sz="0" w:space="0" w:color="auto"/>
        <w:right w:val="none" w:sz="0" w:space="0" w:color="auto"/>
      </w:divBdr>
    </w:div>
    <w:div w:id="271">
      <w:marLeft w:val="0"/>
      <w:marRight w:val="0"/>
      <w:marTop w:val="0"/>
      <w:marBottom w:val="0"/>
      <w:divBdr>
        <w:top w:val="none" w:sz="0" w:space="0" w:color="auto"/>
        <w:left w:val="none" w:sz="0" w:space="0" w:color="auto"/>
        <w:bottom w:val="none" w:sz="0" w:space="0" w:color="auto"/>
        <w:right w:val="none" w:sz="0" w:space="0" w:color="auto"/>
      </w:divBdr>
      <w:divsChild>
        <w:div w:id="201">
          <w:marLeft w:val="0"/>
          <w:marRight w:val="0"/>
          <w:marTop w:val="0"/>
          <w:marBottom w:val="0"/>
          <w:divBdr>
            <w:top w:val="none" w:sz="0" w:space="0" w:color="auto"/>
            <w:left w:val="none" w:sz="0" w:space="0" w:color="auto"/>
            <w:bottom w:val="none" w:sz="0" w:space="0" w:color="auto"/>
            <w:right w:val="none" w:sz="0" w:space="0" w:color="auto"/>
          </w:divBdr>
          <w:divsChild>
            <w:div w:id="124">
              <w:marLeft w:val="0"/>
              <w:marRight w:val="0"/>
              <w:marTop w:val="0"/>
              <w:marBottom w:val="0"/>
              <w:divBdr>
                <w:top w:val="none" w:sz="0" w:space="0" w:color="auto"/>
                <w:left w:val="none" w:sz="0" w:space="0" w:color="auto"/>
                <w:bottom w:val="none" w:sz="0" w:space="0" w:color="auto"/>
                <w:right w:val="none" w:sz="0" w:space="0" w:color="auto"/>
              </w:divBdr>
            </w:div>
            <w:div w:id="127">
              <w:marLeft w:val="0"/>
              <w:marRight w:val="0"/>
              <w:marTop w:val="0"/>
              <w:marBottom w:val="0"/>
              <w:divBdr>
                <w:top w:val="none" w:sz="0" w:space="0" w:color="auto"/>
                <w:left w:val="none" w:sz="0" w:space="0" w:color="auto"/>
                <w:bottom w:val="none" w:sz="0" w:space="0" w:color="auto"/>
                <w:right w:val="none" w:sz="0" w:space="0" w:color="auto"/>
              </w:divBdr>
            </w:div>
            <w:div w:id="162">
              <w:marLeft w:val="0"/>
              <w:marRight w:val="0"/>
              <w:marTop w:val="0"/>
              <w:marBottom w:val="0"/>
              <w:divBdr>
                <w:top w:val="none" w:sz="0" w:space="0" w:color="auto"/>
                <w:left w:val="none" w:sz="0" w:space="0" w:color="auto"/>
                <w:bottom w:val="none" w:sz="0" w:space="0" w:color="auto"/>
                <w:right w:val="none" w:sz="0" w:space="0" w:color="auto"/>
              </w:divBdr>
            </w:div>
            <w:div w:id="195">
              <w:marLeft w:val="0"/>
              <w:marRight w:val="0"/>
              <w:marTop w:val="0"/>
              <w:marBottom w:val="0"/>
              <w:divBdr>
                <w:top w:val="none" w:sz="0" w:space="0" w:color="auto"/>
                <w:left w:val="none" w:sz="0" w:space="0" w:color="auto"/>
                <w:bottom w:val="none" w:sz="0" w:space="0" w:color="auto"/>
                <w:right w:val="none" w:sz="0" w:space="0" w:color="auto"/>
              </w:divBdr>
            </w:div>
            <w:div w:id="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
      <w:marLeft w:val="0"/>
      <w:marRight w:val="0"/>
      <w:marTop w:val="0"/>
      <w:marBottom w:val="0"/>
      <w:divBdr>
        <w:top w:val="none" w:sz="0" w:space="0" w:color="auto"/>
        <w:left w:val="none" w:sz="0" w:space="0" w:color="auto"/>
        <w:bottom w:val="none" w:sz="0" w:space="0" w:color="auto"/>
        <w:right w:val="none" w:sz="0" w:space="0" w:color="auto"/>
      </w:divBdr>
    </w:div>
    <w:div w:id="275">
      <w:marLeft w:val="0"/>
      <w:marRight w:val="0"/>
      <w:marTop w:val="0"/>
      <w:marBottom w:val="0"/>
      <w:divBdr>
        <w:top w:val="none" w:sz="0" w:space="0" w:color="auto"/>
        <w:left w:val="none" w:sz="0" w:space="0" w:color="auto"/>
        <w:bottom w:val="none" w:sz="0" w:space="0" w:color="auto"/>
        <w:right w:val="none" w:sz="0" w:space="0" w:color="auto"/>
      </w:divBdr>
      <w:divsChild>
        <w:div w:id="228">
          <w:marLeft w:val="0"/>
          <w:marRight w:val="0"/>
          <w:marTop w:val="0"/>
          <w:marBottom w:val="0"/>
          <w:divBdr>
            <w:top w:val="none" w:sz="0" w:space="0" w:color="auto"/>
            <w:left w:val="none" w:sz="0" w:space="0" w:color="auto"/>
            <w:bottom w:val="none" w:sz="0" w:space="0" w:color="auto"/>
            <w:right w:val="none" w:sz="0" w:space="0" w:color="auto"/>
          </w:divBdr>
          <w:divsChild>
            <w:div w:id="64">
              <w:marLeft w:val="0"/>
              <w:marRight w:val="0"/>
              <w:marTop w:val="0"/>
              <w:marBottom w:val="0"/>
              <w:divBdr>
                <w:top w:val="none" w:sz="0" w:space="0" w:color="auto"/>
                <w:left w:val="none" w:sz="0" w:space="0" w:color="auto"/>
                <w:bottom w:val="none" w:sz="0" w:space="0" w:color="auto"/>
                <w:right w:val="none" w:sz="0" w:space="0" w:color="auto"/>
              </w:divBdr>
            </w:div>
            <w:div w:id="114">
              <w:marLeft w:val="0"/>
              <w:marRight w:val="0"/>
              <w:marTop w:val="0"/>
              <w:marBottom w:val="0"/>
              <w:divBdr>
                <w:top w:val="none" w:sz="0" w:space="0" w:color="auto"/>
                <w:left w:val="none" w:sz="0" w:space="0" w:color="auto"/>
                <w:bottom w:val="none" w:sz="0" w:space="0" w:color="auto"/>
                <w:right w:val="none" w:sz="0" w:space="0" w:color="auto"/>
              </w:divBdr>
            </w:div>
            <w:div w:id="214">
              <w:marLeft w:val="0"/>
              <w:marRight w:val="0"/>
              <w:marTop w:val="0"/>
              <w:marBottom w:val="0"/>
              <w:divBdr>
                <w:top w:val="none" w:sz="0" w:space="0" w:color="auto"/>
                <w:left w:val="none" w:sz="0" w:space="0" w:color="auto"/>
                <w:bottom w:val="none" w:sz="0" w:space="0" w:color="auto"/>
                <w:right w:val="none" w:sz="0" w:space="0" w:color="auto"/>
              </w:divBdr>
            </w:div>
            <w:div w:id="224">
              <w:marLeft w:val="0"/>
              <w:marRight w:val="0"/>
              <w:marTop w:val="0"/>
              <w:marBottom w:val="0"/>
              <w:divBdr>
                <w:top w:val="none" w:sz="0" w:space="0" w:color="auto"/>
                <w:left w:val="none" w:sz="0" w:space="0" w:color="auto"/>
                <w:bottom w:val="none" w:sz="0" w:space="0" w:color="auto"/>
                <w:right w:val="none" w:sz="0" w:space="0" w:color="auto"/>
              </w:divBdr>
            </w:div>
            <w:div w:id="272">
              <w:marLeft w:val="0"/>
              <w:marRight w:val="0"/>
              <w:marTop w:val="0"/>
              <w:marBottom w:val="0"/>
              <w:divBdr>
                <w:top w:val="none" w:sz="0" w:space="0" w:color="auto"/>
                <w:left w:val="none" w:sz="0" w:space="0" w:color="auto"/>
                <w:bottom w:val="none" w:sz="0" w:space="0" w:color="auto"/>
                <w:right w:val="none" w:sz="0" w:space="0" w:color="auto"/>
              </w:divBdr>
            </w:div>
            <w:div w:id="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
      <w:marLeft w:val="0"/>
      <w:marRight w:val="0"/>
      <w:marTop w:val="0"/>
      <w:marBottom w:val="0"/>
      <w:divBdr>
        <w:top w:val="none" w:sz="0" w:space="0" w:color="auto"/>
        <w:left w:val="none" w:sz="0" w:space="0" w:color="auto"/>
        <w:bottom w:val="none" w:sz="0" w:space="0" w:color="auto"/>
        <w:right w:val="none" w:sz="0" w:space="0" w:color="auto"/>
      </w:divBdr>
    </w:div>
    <w:div w:id="293">
      <w:marLeft w:val="0"/>
      <w:marRight w:val="0"/>
      <w:marTop w:val="0"/>
      <w:marBottom w:val="0"/>
      <w:divBdr>
        <w:top w:val="none" w:sz="0" w:space="0" w:color="auto"/>
        <w:left w:val="none" w:sz="0" w:space="0" w:color="auto"/>
        <w:bottom w:val="none" w:sz="0" w:space="0" w:color="auto"/>
        <w:right w:val="none" w:sz="0" w:space="0" w:color="auto"/>
      </w:divBdr>
      <w:divsChild>
        <w:div w:id="226">
          <w:marLeft w:val="0"/>
          <w:marRight w:val="0"/>
          <w:marTop w:val="0"/>
          <w:marBottom w:val="0"/>
          <w:divBdr>
            <w:top w:val="none" w:sz="0" w:space="0" w:color="auto"/>
            <w:left w:val="none" w:sz="0" w:space="0" w:color="auto"/>
            <w:bottom w:val="none" w:sz="0" w:space="0" w:color="auto"/>
            <w:right w:val="none" w:sz="0" w:space="0" w:color="auto"/>
          </w:divBdr>
          <w:divsChild>
            <w:div w:id="152">
              <w:marLeft w:val="0"/>
              <w:marRight w:val="0"/>
              <w:marTop w:val="0"/>
              <w:marBottom w:val="0"/>
              <w:divBdr>
                <w:top w:val="none" w:sz="0" w:space="0" w:color="auto"/>
                <w:left w:val="none" w:sz="0" w:space="0" w:color="auto"/>
                <w:bottom w:val="none" w:sz="0" w:space="0" w:color="auto"/>
                <w:right w:val="none" w:sz="0" w:space="0" w:color="auto"/>
              </w:divBdr>
            </w:div>
            <w:div w:id="173">
              <w:marLeft w:val="0"/>
              <w:marRight w:val="0"/>
              <w:marTop w:val="0"/>
              <w:marBottom w:val="0"/>
              <w:divBdr>
                <w:top w:val="none" w:sz="0" w:space="0" w:color="auto"/>
                <w:left w:val="none" w:sz="0" w:space="0" w:color="auto"/>
                <w:bottom w:val="none" w:sz="0" w:space="0" w:color="auto"/>
                <w:right w:val="none" w:sz="0" w:space="0" w:color="auto"/>
              </w:divBdr>
            </w:div>
            <w:div w:id="249">
              <w:marLeft w:val="0"/>
              <w:marRight w:val="0"/>
              <w:marTop w:val="0"/>
              <w:marBottom w:val="0"/>
              <w:divBdr>
                <w:top w:val="none" w:sz="0" w:space="0" w:color="auto"/>
                <w:left w:val="none" w:sz="0" w:space="0" w:color="auto"/>
                <w:bottom w:val="none" w:sz="0" w:space="0" w:color="auto"/>
                <w:right w:val="none" w:sz="0" w:space="0" w:color="auto"/>
              </w:divBdr>
            </w:div>
            <w:div w:id="256">
              <w:marLeft w:val="0"/>
              <w:marRight w:val="0"/>
              <w:marTop w:val="0"/>
              <w:marBottom w:val="0"/>
              <w:divBdr>
                <w:top w:val="none" w:sz="0" w:space="0" w:color="auto"/>
                <w:left w:val="none" w:sz="0" w:space="0" w:color="auto"/>
                <w:bottom w:val="none" w:sz="0" w:space="0" w:color="auto"/>
                <w:right w:val="none" w:sz="0" w:space="0" w:color="auto"/>
              </w:divBdr>
            </w:div>
            <w:div w:id="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
      <w:marLeft w:val="0"/>
      <w:marRight w:val="0"/>
      <w:marTop w:val="0"/>
      <w:marBottom w:val="0"/>
      <w:divBdr>
        <w:top w:val="none" w:sz="0" w:space="0" w:color="auto"/>
        <w:left w:val="none" w:sz="0" w:space="0" w:color="auto"/>
        <w:bottom w:val="none" w:sz="0" w:space="0" w:color="auto"/>
        <w:right w:val="none" w:sz="0" w:space="0" w:color="auto"/>
      </w:divBdr>
      <w:divsChild>
        <w:div w:id="76">
          <w:marLeft w:val="0"/>
          <w:marRight w:val="0"/>
          <w:marTop w:val="0"/>
          <w:marBottom w:val="0"/>
          <w:divBdr>
            <w:top w:val="none" w:sz="0" w:space="0" w:color="auto"/>
            <w:left w:val="none" w:sz="0" w:space="0" w:color="auto"/>
            <w:bottom w:val="none" w:sz="0" w:space="0" w:color="auto"/>
            <w:right w:val="none" w:sz="0" w:space="0" w:color="auto"/>
          </w:divBdr>
          <w:divsChild>
            <w:div w:id="21">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63">
              <w:marLeft w:val="0"/>
              <w:marRight w:val="0"/>
              <w:marTop w:val="0"/>
              <w:marBottom w:val="0"/>
              <w:divBdr>
                <w:top w:val="none" w:sz="0" w:space="0" w:color="auto"/>
                <w:left w:val="none" w:sz="0" w:space="0" w:color="auto"/>
                <w:bottom w:val="none" w:sz="0" w:space="0" w:color="auto"/>
                <w:right w:val="none" w:sz="0" w:space="0" w:color="auto"/>
              </w:divBdr>
            </w:div>
            <w:div w:id="79">
              <w:marLeft w:val="0"/>
              <w:marRight w:val="0"/>
              <w:marTop w:val="0"/>
              <w:marBottom w:val="0"/>
              <w:divBdr>
                <w:top w:val="none" w:sz="0" w:space="0" w:color="auto"/>
                <w:left w:val="none" w:sz="0" w:space="0" w:color="auto"/>
                <w:bottom w:val="none" w:sz="0" w:space="0" w:color="auto"/>
                <w:right w:val="none" w:sz="0" w:space="0" w:color="auto"/>
              </w:divBdr>
            </w:div>
            <w:div w:id="118">
              <w:marLeft w:val="0"/>
              <w:marRight w:val="0"/>
              <w:marTop w:val="0"/>
              <w:marBottom w:val="0"/>
              <w:divBdr>
                <w:top w:val="none" w:sz="0" w:space="0" w:color="auto"/>
                <w:left w:val="none" w:sz="0" w:space="0" w:color="auto"/>
                <w:bottom w:val="none" w:sz="0" w:space="0" w:color="auto"/>
                <w:right w:val="none" w:sz="0" w:space="0" w:color="auto"/>
              </w:divBdr>
            </w:div>
            <w:div w:id="140">
              <w:marLeft w:val="0"/>
              <w:marRight w:val="0"/>
              <w:marTop w:val="0"/>
              <w:marBottom w:val="0"/>
              <w:divBdr>
                <w:top w:val="none" w:sz="0" w:space="0" w:color="auto"/>
                <w:left w:val="none" w:sz="0" w:space="0" w:color="auto"/>
                <w:bottom w:val="none" w:sz="0" w:space="0" w:color="auto"/>
                <w:right w:val="none" w:sz="0" w:space="0" w:color="auto"/>
              </w:divBdr>
            </w:div>
            <w:div w:id="193">
              <w:marLeft w:val="0"/>
              <w:marRight w:val="0"/>
              <w:marTop w:val="0"/>
              <w:marBottom w:val="0"/>
              <w:divBdr>
                <w:top w:val="none" w:sz="0" w:space="0" w:color="auto"/>
                <w:left w:val="none" w:sz="0" w:space="0" w:color="auto"/>
                <w:bottom w:val="none" w:sz="0" w:space="0" w:color="auto"/>
                <w:right w:val="none" w:sz="0" w:space="0" w:color="auto"/>
              </w:divBdr>
            </w:div>
            <w:div w:id="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
      <w:marLeft w:val="0"/>
      <w:marRight w:val="0"/>
      <w:marTop w:val="0"/>
      <w:marBottom w:val="0"/>
      <w:divBdr>
        <w:top w:val="none" w:sz="0" w:space="0" w:color="auto"/>
        <w:left w:val="none" w:sz="0" w:space="0" w:color="auto"/>
        <w:bottom w:val="none" w:sz="0" w:space="0" w:color="auto"/>
        <w:right w:val="none" w:sz="0" w:space="0" w:color="auto"/>
      </w:divBdr>
    </w:div>
    <w:div w:id="301">
      <w:marLeft w:val="0"/>
      <w:marRight w:val="0"/>
      <w:marTop w:val="0"/>
      <w:marBottom w:val="0"/>
      <w:divBdr>
        <w:top w:val="none" w:sz="0" w:space="0" w:color="auto"/>
        <w:left w:val="none" w:sz="0" w:space="0" w:color="auto"/>
        <w:bottom w:val="none" w:sz="0" w:space="0" w:color="auto"/>
        <w:right w:val="none" w:sz="0" w:space="0" w:color="auto"/>
      </w:divBdr>
      <w:divsChild>
        <w:div w:id="316">
          <w:marLeft w:val="0"/>
          <w:marRight w:val="0"/>
          <w:marTop w:val="0"/>
          <w:marBottom w:val="0"/>
          <w:divBdr>
            <w:top w:val="none" w:sz="0" w:space="0" w:color="auto"/>
            <w:left w:val="none" w:sz="0" w:space="0" w:color="auto"/>
            <w:bottom w:val="none" w:sz="0" w:space="0" w:color="auto"/>
            <w:right w:val="none" w:sz="0" w:space="0" w:color="auto"/>
          </w:divBdr>
          <w:divsChild>
            <w:div w:id="306">
              <w:marLeft w:val="0"/>
              <w:marRight w:val="0"/>
              <w:marTop w:val="0"/>
              <w:marBottom w:val="315"/>
              <w:divBdr>
                <w:top w:val="none" w:sz="0" w:space="0" w:color="auto"/>
                <w:left w:val="none" w:sz="0" w:space="0" w:color="auto"/>
                <w:bottom w:val="none" w:sz="0" w:space="0" w:color="auto"/>
                <w:right w:val="none" w:sz="0" w:space="0" w:color="auto"/>
              </w:divBdr>
              <w:divsChild>
                <w:div w:id="300">
                  <w:marLeft w:val="0"/>
                  <w:marRight w:val="0"/>
                  <w:marTop w:val="0"/>
                  <w:marBottom w:val="0"/>
                  <w:divBdr>
                    <w:top w:val="none" w:sz="0" w:space="0" w:color="auto"/>
                    <w:left w:val="none" w:sz="0" w:space="0" w:color="auto"/>
                    <w:bottom w:val="none" w:sz="0" w:space="0" w:color="auto"/>
                    <w:right w:val="none" w:sz="0" w:space="0" w:color="auto"/>
                  </w:divBdr>
                  <w:divsChild>
                    <w:div w:id="297">
                      <w:marLeft w:val="0"/>
                      <w:marRight w:val="0"/>
                      <w:marTop w:val="0"/>
                      <w:marBottom w:val="0"/>
                      <w:divBdr>
                        <w:top w:val="none" w:sz="0" w:space="0" w:color="auto"/>
                        <w:left w:val="none" w:sz="0" w:space="0" w:color="auto"/>
                        <w:bottom w:val="none" w:sz="0" w:space="0" w:color="auto"/>
                        <w:right w:val="none" w:sz="0" w:space="0" w:color="auto"/>
                      </w:divBdr>
                      <w:divsChild>
                        <w:div w:id="307">
                          <w:marLeft w:val="0"/>
                          <w:marRight w:val="0"/>
                          <w:marTop w:val="0"/>
                          <w:marBottom w:val="0"/>
                          <w:divBdr>
                            <w:top w:val="none" w:sz="0" w:space="0" w:color="auto"/>
                            <w:left w:val="none" w:sz="0" w:space="0" w:color="auto"/>
                            <w:bottom w:val="none" w:sz="0" w:space="0" w:color="auto"/>
                            <w:right w:val="none" w:sz="0" w:space="0" w:color="auto"/>
                          </w:divBdr>
                          <w:divsChild>
                            <w:div w:id="311">
                              <w:marLeft w:val="0"/>
                              <w:marRight w:val="0"/>
                              <w:marTop w:val="0"/>
                              <w:marBottom w:val="0"/>
                              <w:divBdr>
                                <w:top w:val="none" w:sz="0" w:space="0" w:color="auto"/>
                                <w:left w:val="none" w:sz="0" w:space="0" w:color="auto"/>
                                <w:bottom w:val="none" w:sz="0" w:space="0" w:color="auto"/>
                                <w:right w:val="none" w:sz="0" w:space="0" w:color="auto"/>
                              </w:divBdr>
                              <w:divsChild>
                                <w:div w:id="314">
                                  <w:marLeft w:val="0"/>
                                  <w:marRight w:val="0"/>
                                  <w:marTop w:val="0"/>
                                  <w:marBottom w:val="0"/>
                                  <w:divBdr>
                                    <w:top w:val="none" w:sz="0" w:space="0" w:color="auto"/>
                                    <w:left w:val="none" w:sz="0" w:space="0" w:color="auto"/>
                                    <w:bottom w:val="none" w:sz="0" w:space="0" w:color="auto"/>
                                    <w:right w:val="none" w:sz="0" w:space="0" w:color="auto"/>
                                  </w:divBdr>
                                  <w:divsChild>
                                    <w:div w:id="319">
                                      <w:marLeft w:val="0"/>
                                      <w:marRight w:val="0"/>
                                      <w:marTop w:val="0"/>
                                      <w:marBottom w:val="0"/>
                                      <w:divBdr>
                                        <w:top w:val="none" w:sz="0" w:space="0" w:color="auto"/>
                                        <w:left w:val="none" w:sz="0" w:space="0" w:color="auto"/>
                                        <w:bottom w:val="none" w:sz="0" w:space="0" w:color="auto"/>
                                        <w:right w:val="none" w:sz="0" w:space="0" w:color="auto"/>
                                      </w:divBdr>
                                      <w:divsChild>
                                        <w:div w:id="298">
                                          <w:marLeft w:val="0"/>
                                          <w:marRight w:val="0"/>
                                          <w:marTop w:val="0"/>
                                          <w:marBottom w:val="0"/>
                                          <w:divBdr>
                                            <w:top w:val="none" w:sz="0" w:space="0" w:color="auto"/>
                                            <w:left w:val="none" w:sz="0" w:space="0" w:color="auto"/>
                                            <w:bottom w:val="none" w:sz="0" w:space="0" w:color="auto"/>
                                            <w:right w:val="none" w:sz="0" w:space="0" w:color="auto"/>
                                          </w:divBdr>
                                        </w:div>
                                        <w:div w:id="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3">
      <w:marLeft w:val="0"/>
      <w:marRight w:val="0"/>
      <w:marTop w:val="0"/>
      <w:marBottom w:val="0"/>
      <w:divBdr>
        <w:top w:val="none" w:sz="0" w:space="0" w:color="auto"/>
        <w:left w:val="none" w:sz="0" w:space="0" w:color="auto"/>
        <w:bottom w:val="none" w:sz="0" w:space="0" w:color="auto"/>
        <w:right w:val="none" w:sz="0" w:space="0" w:color="auto"/>
      </w:divBdr>
      <w:divsChild>
        <w:div w:id="304">
          <w:marLeft w:val="0"/>
          <w:marRight w:val="0"/>
          <w:marTop w:val="0"/>
          <w:marBottom w:val="0"/>
          <w:divBdr>
            <w:top w:val="none" w:sz="0" w:space="0" w:color="auto"/>
            <w:left w:val="none" w:sz="0" w:space="0" w:color="auto"/>
            <w:bottom w:val="none" w:sz="0" w:space="0" w:color="auto"/>
            <w:right w:val="none" w:sz="0" w:space="0" w:color="auto"/>
          </w:divBdr>
          <w:divsChild>
            <w:div w:id="305">
              <w:marLeft w:val="0"/>
              <w:marRight w:val="0"/>
              <w:marTop w:val="0"/>
              <w:marBottom w:val="315"/>
              <w:divBdr>
                <w:top w:val="none" w:sz="0" w:space="0" w:color="auto"/>
                <w:left w:val="none" w:sz="0" w:space="0" w:color="auto"/>
                <w:bottom w:val="none" w:sz="0" w:space="0" w:color="auto"/>
                <w:right w:val="none" w:sz="0" w:space="0" w:color="auto"/>
              </w:divBdr>
              <w:divsChild>
                <w:div w:id="308">
                  <w:marLeft w:val="0"/>
                  <w:marRight w:val="0"/>
                  <w:marTop w:val="0"/>
                  <w:marBottom w:val="0"/>
                  <w:divBdr>
                    <w:top w:val="none" w:sz="0" w:space="0" w:color="auto"/>
                    <w:left w:val="none" w:sz="0" w:space="0" w:color="auto"/>
                    <w:bottom w:val="none" w:sz="0" w:space="0" w:color="auto"/>
                    <w:right w:val="none" w:sz="0" w:space="0" w:color="auto"/>
                  </w:divBdr>
                  <w:divsChild>
                    <w:div w:id="324">
                      <w:marLeft w:val="0"/>
                      <w:marRight w:val="0"/>
                      <w:marTop w:val="0"/>
                      <w:marBottom w:val="0"/>
                      <w:divBdr>
                        <w:top w:val="none" w:sz="0" w:space="0" w:color="auto"/>
                        <w:left w:val="none" w:sz="0" w:space="0" w:color="auto"/>
                        <w:bottom w:val="none" w:sz="0" w:space="0" w:color="auto"/>
                        <w:right w:val="none" w:sz="0" w:space="0" w:color="auto"/>
                      </w:divBdr>
                      <w:divsChild>
                        <w:div w:id="322">
                          <w:marLeft w:val="0"/>
                          <w:marRight w:val="0"/>
                          <w:marTop w:val="0"/>
                          <w:marBottom w:val="0"/>
                          <w:divBdr>
                            <w:top w:val="none" w:sz="0" w:space="0" w:color="auto"/>
                            <w:left w:val="none" w:sz="0" w:space="0" w:color="auto"/>
                            <w:bottom w:val="none" w:sz="0" w:space="0" w:color="auto"/>
                            <w:right w:val="none" w:sz="0" w:space="0" w:color="auto"/>
                          </w:divBdr>
                          <w:divsChild>
                            <w:div w:id="312">
                              <w:marLeft w:val="0"/>
                              <w:marRight w:val="0"/>
                              <w:marTop w:val="0"/>
                              <w:marBottom w:val="0"/>
                              <w:divBdr>
                                <w:top w:val="none" w:sz="0" w:space="0" w:color="auto"/>
                                <w:left w:val="none" w:sz="0" w:space="0" w:color="auto"/>
                                <w:bottom w:val="none" w:sz="0" w:space="0" w:color="auto"/>
                                <w:right w:val="none" w:sz="0" w:space="0" w:color="auto"/>
                              </w:divBdr>
                              <w:divsChild>
                                <w:div w:id="315">
                                  <w:marLeft w:val="0"/>
                                  <w:marRight w:val="0"/>
                                  <w:marTop w:val="0"/>
                                  <w:marBottom w:val="0"/>
                                  <w:divBdr>
                                    <w:top w:val="none" w:sz="0" w:space="0" w:color="auto"/>
                                    <w:left w:val="none" w:sz="0" w:space="0" w:color="auto"/>
                                    <w:bottom w:val="none" w:sz="0" w:space="0" w:color="auto"/>
                                    <w:right w:val="none" w:sz="0" w:space="0" w:color="auto"/>
                                  </w:divBdr>
                                  <w:divsChild>
                                    <w:div w:id="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1">
      <w:marLeft w:val="0"/>
      <w:marRight w:val="0"/>
      <w:marTop w:val="0"/>
      <w:marBottom w:val="0"/>
      <w:divBdr>
        <w:top w:val="none" w:sz="0" w:space="0" w:color="auto"/>
        <w:left w:val="none" w:sz="0" w:space="0" w:color="auto"/>
        <w:bottom w:val="none" w:sz="0" w:space="0" w:color="auto"/>
        <w:right w:val="none" w:sz="0" w:space="0" w:color="auto"/>
      </w:divBdr>
      <w:divsChild>
        <w:div w:id="309">
          <w:marLeft w:val="0"/>
          <w:marRight w:val="0"/>
          <w:marTop w:val="0"/>
          <w:marBottom w:val="0"/>
          <w:divBdr>
            <w:top w:val="none" w:sz="0" w:space="0" w:color="auto"/>
            <w:left w:val="none" w:sz="0" w:space="0" w:color="auto"/>
            <w:bottom w:val="none" w:sz="0" w:space="0" w:color="auto"/>
            <w:right w:val="none" w:sz="0" w:space="0" w:color="auto"/>
          </w:divBdr>
          <w:divsChild>
            <w:div w:id="317">
              <w:marLeft w:val="0"/>
              <w:marRight w:val="0"/>
              <w:marTop w:val="0"/>
              <w:marBottom w:val="315"/>
              <w:divBdr>
                <w:top w:val="none" w:sz="0" w:space="0" w:color="auto"/>
                <w:left w:val="none" w:sz="0" w:space="0" w:color="auto"/>
                <w:bottom w:val="none" w:sz="0" w:space="0" w:color="auto"/>
                <w:right w:val="none" w:sz="0" w:space="0" w:color="auto"/>
              </w:divBdr>
              <w:divsChild>
                <w:div w:id="323">
                  <w:marLeft w:val="0"/>
                  <w:marRight w:val="0"/>
                  <w:marTop w:val="0"/>
                  <w:marBottom w:val="0"/>
                  <w:divBdr>
                    <w:top w:val="none" w:sz="0" w:space="0" w:color="auto"/>
                    <w:left w:val="none" w:sz="0" w:space="0" w:color="auto"/>
                    <w:bottom w:val="none" w:sz="0" w:space="0" w:color="auto"/>
                    <w:right w:val="none" w:sz="0" w:space="0" w:color="auto"/>
                  </w:divBdr>
                  <w:divsChild>
                    <w:div w:id="325">
                      <w:marLeft w:val="0"/>
                      <w:marRight w:val="0"/>
                      <w:marTop w:val="0"/>
                      <w:marBottom w:val="0"/>
                      <w:divBdr>
                        <w:top w:val="none" w:sz="0" w:space="0" w:color="auto"/>
                        <w:left w:val="none" w:sz="0" w:space="0" w:color="auto"/>
                        <w:bottom w:val="none" w:sz="0" w:space="0" w:color="auto"/>
                        <w:right w:val="none" w:sz="0" w:space="0" w:color="auto"/>
                      </w:divBdr>
                      <w:divsChild>
                        <w:div w:id="313">
                          <w:marLeft w:val="0"/>
                          <w:marRight w:val="0"/>
                          <w:marTop w:val="0"/>
                          <w:marBottom w:val="0"/>
                          <w:divBdr>
                            <w:top w:val="none" w:sz="0" w:space="0" w:color="auto"/>
                            <w:left w:val="none" w:sz="0" w:space="0" w:color="auto"/>
                            <w:bottom w:val="none" w:sz="0" w:space="0" w:color="auto"/>
                            <w:right w:val="none" w:sz="0" w:space="0" w:color="auto"/>
                          </w:divBdr>
                          <w:divsChild>
                            <w:div w:id="310">
                              <w:marLeft w:val="0"/>
                              <w:marRight w:val="0"/>
                              <w:marTop w:val="0"/>
                              <w:marBottom w:val="0"/>
                              <w:divBdr>
                                <w:top w:val="none" w:sz="0" w:space="0" w:color="auto"/>
                                <w:left w:val="none" w:sz="0" w:space="0" w:color="auto"/>
                                <w:bottom w:val="none" w:sz="0" w:space="0" w:color="auto"/>
                                <w:right w:val="none" w:sz="0" w:space="0" w:color="auto"/>
                              </w:divBdr>
                              <w:divsChild>
                                <w:div w:id="326">
                                  <w:marLeft w:val="0"/>
                                  <w:marRight w:val="0"/>
                                  <w:marTop w:val="0"/>
                                  <w:marBottom w:val="0"/>
                                  <w:divBdr>
                                    <w:top w:val="none" w:sz="0" w:space="0" w:color="auto"/>
                                    <w:left w:val="none" w:sz="0" w:space="0" w:color="auto"/>
                                    <w:bottom w:val="none" w:sz="0" w:space="0" w:color="auto"/>
                                    <w:right w:val="none" w:sz="0" w:space="0" w:color="auto"/>
                                  </w:divBdr>
                                  <w:divsChild>
                                    <w:div w:id="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go.microsoft.com/?linkid=9672761" TargetMode="External"/><Relationship Id="rId18" Type="http://schemas.openxmlformats.org/officeDocument/2006/relationships/hyperlink" Target="http://go.microsoft.com/?linkid=9672762"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ather%20Poulsen\Documents\-%20Microsoft%20-\TwC\SDL%20Developer%20Starter%20Kit\SDL%20Family%20Doc%20Template%20(Blu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754F05FB043A74A803CC6117C28F161" ma:contentTypeVersion="0" ma:contentTypeDescription="Create a new document." ma:contentTypeScope="" ma:versionID="c765d30d315e2933eb7981e68615fc4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0959E5-F910-4C17-8471-8CC8D2467930}">
  <ds:schemaRefs>
    <ds:schemaRef ds:uri="http://schemas.microsoft.com/sharepoint/v3/contenttype/forms"/>
  </ds:schemaRefs>
</ds:datastoreItem>
</file>

<file path=customXml/itemProps2.xml><?xml version="1.0" encoding="utf-8"?>
<ds:datastoreItem xmlns:ds="http://schemas.openxmlformats.org/officeDocument/2006/customXml" ds:itemID="{DDAFF2CC-4FBC-49FD-A240-D49506D290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722CBB5A-26ED-43DE-A779-B58BE0B5D23D}">
  <ds:schemaRefs>
    <ds:schemaRef ds:uri="http://schemas.microsoft.com/office/2006/metadata/properties"/>
  </ds:schemaRefs>
</ds:datastoreItem>
</file>

<file path=customXml/itemProps4.xml><?xml version="1.0" encoding="utf-8"?>
<ds:datastoreItem xmlns:ds="http://schemas.openxmlformats.org/officeDocument/2006/customXml" ds:itemID="{8DD11387-9647-4DBD-9B60-3ED05F004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SDL Family Doc Template (Blue)</Template>
  <TotalTime>0</TotalTime>
  <Pages>5</Pages>
  <Words>1207</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Title</vt:lpstr>
    </vt:vector>
  </TitlesOfParts>
  <LinksUpToDate>false</LinksUpToDate>
  <CharactersWithSpaces>8077</CharactersWithSpaces>
  <SharedDoc>false</SharedDoc>
  <HLinks>
    <vt:vector size="6" baseType="variant">
      <vt:variant>
        <vt:i4>4194388</vt:i4>
      </vt:variant>
      <vt:variant>
        <vt:i4>8</vt:i4>
      </vt:variant>
      <vt:variant>
        <vt:i4>0</vt:i4>
      </vt:variant>
      <vt:variant>
        <vt:i4>5</vt:i4>
      </vt:variant>
      <vt:variant>
        <vt:lpwstr>http://www.microsoft.com/sdl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Subject</dc:subject>
  <dc:creator/>
  <cp:lastModifiedBy/>
  <cp:revision>1</cp:revision>
  <dcterms:created xsi:type="dcterms:W3CDTF">2009-06-24T23:29:00Z</dcterms:created>
  <dcterms:modified xsi:type="dcterms:W3CDTF">2009-07-12T00:18:00Z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0x0101002754F05FB043A74A803CC6117C28F161</vt:lpwstr>
  </property>
</Properties>
</file>